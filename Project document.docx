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b/>
        </w:rPr>
        <w:id w:val="-1410150343"/>
        <w:docPartObj>
          <w:docPartGallery w:val="Cover Pages"/>
          <w:docPartUnique/>
        </w:docPartObj>
      </w:sdtPr>
      <w:sdtEndPr>
        <w:rPr>
          <w:noProof/>
          <w:color w:val="775F55" w:themeColor="text2"/>
          <w:sz w:val="32"/>
          <w:szCs w:val="32"/>
        </w:rPr>
      </w:sdtEndPr>
      <w:sdtContent>
        <w:p w14:paraId="541C8431" w14:textId="77777777" w:rsidR="0002441E" w:rsidRPr="00045852" w:rsidRDefault="002A50DB" w:rsidP="004B1EB7">
          <w:pPr>
            <w:rPr>
              <w:b/>
              <w:noProof/>
              <w:color w:val="775F55" w:themeColor="text2"/>
              <w:sz w:val="32"/>
              <w:szCs w:val="40"/>
            </w:rPr>
          </w:pPr>
          <w:r w:rsidRPr="00045852">
            <w:rPr>
              <w:b/>
              <w:noProof/>
              <w:lang w:val="en-US" w:eastAsia="en-US"/>
            </w:rPr>
            <mc:AlternateContent>
              <mc:Choice Requires="wps">
                <w:drawing>
                  <wp:anchor distT="0" distB="0" distL="114300" distR="114300" simplePos="0" relativeHeight="251661312" behindDoc="0" locked="1" layoutInCell="1" allowOverlap="1" wp14:anchorId="3313A57D" wp14:editId="13C0735F">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C2221" w14:textId="77777777" w:rsidR="0094426F" w:rsidRPr="003626BC" w:rsidRDefault="0094426F">
                                <w:pPr>
                                  <w:pStyle w:val="Subtitle"/>
                                  <w:rPr>
                                    <w:color w:val="355D7E" w:themeColor="accent1" w:themeShade="80"/>
                                  </w:rPr>
                                </w:pPr>
                                <w:sdt>
                                  <w:sdtPr>
                                    <w:rPr>
                                      <w:color w:val="355D7E" w:themeColor="accent1" w:themeShade="80"/>
                                    </w:rPr>
                                    <w:alias w:val="Your Name"/>
                                    <w:tag w:val=""/>
                                    <w:id w:val="619802079"/>
                                    <w:dataBinding w:prefixMappings="xmlns:ns0='http://purl.org/dc/elements/1.1/' xmlns:ns1='http://schemas.openxmlformats.org/package/2006/metadata/core-properties' " w:xpath="/ns1:coreProperties[1]/ns0:creator[1]" w:storeItemID="{6C3C8BC8-F283-45AE-878A-BAB7291924A1}"/>
                                    <w:text/>
                                  </w:sdtPr>
                                  <w:sdtContent>
                                    <w:r w:rsidRPr="003626BC">
                                      <w:rPr>
                                        <w:color w:val="355D7E" w:themeColor="accent1" w:themeShade="80"/>
                                      </w:rPr>
                                      <w:t>Huseyin Arpalikli and Precious Igbinosun</w:t>
                                    </w:r>
                                  </w:sdtContent>
                                </w:sdt>
                              </w:p>
                              <w:p w14:paraId="04261499" w14:textId="77777777" w:rsidR="0094426F" w:rsidRPr="003626BC" w:rsidRDefault="0094426F">
                                <w:pPr>
                                  <w:pStyle w:val="Contactinfo"/>
                                  <w:rPr>
                                    <w:color w:val="355D7E" w:themeColor="accent1" w:themeShade="80"/>
                                  </w:rPr>
                                </w:pPr>
                                <w:sdt>
                                  <w:sdtPr>
                                    <w:rPr>
                                      <w:color w:val="355D7E" w:themeColor="accent1" w:themeShade="80"/>
                                    </w:rPr>
                                    <w:alias w:val="Company"/>
                                    <w:tag w:val=""/>
                                    <w:id w:val="1471474553"/>
                                    <w:dataBinding w:prefixMappings="xmlns:ns0='http://schemas.openxmlformats.org/officeDocument/2006/extended-properties' " w:xpath="/ns0:Properties[1]/ns0:Company[1]" w:storeItemID="{6668398D-A668-4E3E-A5EB-62B293D839F1}"/>
                                    <w:text/>
                                  </w:sdtPr>
                                  <w:sdtContent>
                                    <w:r w:rsidRPr="003626BC">
                                      <w:rPr>
                                        <w:color w:val="355D7E" w:themeColor="accent1" w:themeShade="80"/>
                                      </w:rPr>
                                      <w:t>BSc (hons) Software Engineering</w:t>
                                    </w:r>
                                  </w:sdtContent>
                                </w:sdt>
                              </w:p>
                              <w:p w14:paraId="43F0E56F" w14:textId="77777777" w:rsidR="0094426F" w:rsidRDefault="0094426F">
                                <w:pPr>
                                  <w:pStyle w:val="Contactinfo"/>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xmlns:w15="http://schemas.microsoft.com/office/word/2012/wordml">
                <w:pict>
                  <v:shapetype w14:anchorId="3313A57D"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" filled="f" stroked="f" strokeweight=".5pt">
                    <v:textbox inset="0,0,0,0">
                      <w:txbxContent>
                        <w:p w14:paraId="3C2C2221" w14:textId="77777777" w:rsidR="00A35E78" w:rsidRPr="003626BC" w:rsidRDefault="00A35E78">
                          <w:pPr>
                            <w:pStyle w:val="Subtitle"/>
                            <w:rPr>
                              <w:color w:val="355D7E" w:themeColor="accent1" w:themeShade="80"/>
                            </w:rPr>
                          </w:pPr>
                          <w:sdt>
                            <w:sdtPr>
                              <w:rPr>
                                <w:color w:val="355D7E" w:themeColor="accent1" w:themeShade="80"/>
                              </w:rPr>
                              <w:alias w:val="Your Name"/>
                              <w:tag w:val=""/>
                              <w:id w:val="619802079"/>
                              <w:dataBinding w:prefixMappings="xmlns:ns0='http://purl.org/dc/elements/1.1/' xmlns:ns1='http://schemas.openxmlformats.org/package/2006/metadata/core-properties' " w:xpath="/ns1:coreProperties[1]/ns0:creator[1]" w:storeItemID="{6C3C8BC8-F283-45AE-878A-BAB7291924A1}"/>
                              <w:text/>
                            </w:sdtPr>
                            <w:sdtContent>
                              <w:r w:rsidRPr="003626BC">
                                <w:rPr>
                                  <w:color w:val="355D7E" w:themeColor="accent1" w:themeShade="80"/>
                                </w:rPr>
                                <w:t>Huseyin Arpalikli and Precious Igbinosun</w:t>
                              </w:r>
                            </w:sdtContent>
                          </w:sdt>
                        </w:p>
                        <w:p w14:paraId="04261499" w14:textId="77777777" w:rsidR="00A35E78" w:rsidRPr="003626BC" w:rsidRDefault="00A35E78">
                          <w:pPr>
                            <w:pStyle w:val="Contactinfo"/>
                            <w:rPr>
                              <w:color w:val="355D7E" w:themeColor="accent1" w:themeShade="80"/>
                            </w:rPr>
                          </w:pPr>
                          <w:sdt>
                            <w:sdtPr>
                              <w:rPr>
                                <w:color w:val="355D7E" w:themeColor="accent1" w:themeShade="80"/>
                              </w:rPr>
                              <w:alias w:val="Company"/>
                              <w:tag w:val=""/>
                              <w:id w:val="1471474553"/>
                              <w:dataBinding w:prefixMappings="xmlns:ns0='http://schemas.openxmlformats.org/officeDocument/2006/extended-properties' " w:xpath="/ns0:Properties[1]/ns0:Company[1]" w:storeItemID="{6668398D-A668-4E3E-A5EB-62B293D839F1}"/>
                              <w:text/>
                            </w:sdtPr>
                            <w:sdtContent>
                              <w:r w:rsidRPr="003626BC">
                                <w:rPr>
                                  <w:color w:val="355D7E" w:themeColor="accent1" w:themeShade="80"/>
                                </w:rPr>
                                <w:t>BSc (hons) Software Engineering</w:t>
                              </w:r>
                            </w:sdtContent>
                          </w:sdt>
                        </w:p>
                        <w:p w14:paraId="43F0E56F" w14:textId="77777777" w:rsidR="00A35E78" w:rsidRDefault="00A35E78">
                          <w:pPr>
                            <w:pStyle w:val="Contactinfo"/>
                          </w:pPr>
                        </w:p>
                      </w:txbxContent>
                    </v:textbox>
                    <w10:wrap type="square" anchorx="margin" anchory="page"/>
                    <w10:anchorlock/>
                  </v:shape>
                </w:pict>
              </mc:Fallback>
            </mc:AlternateContent>
          </w:r>
          <w:r w:rsidRPr="00045852">
            <w:rPr>
              <w:b/>
              <w:noProof/>
              <w:lang w:val="en-US" w:eastAsia="en-US"/>
            </w:rPr>
            <mc:AlternateContent>
              <mc:Choice Requires="wps">
                <w:drawing>
                  <wp:anchor distT="0" distB="0" distL="114300" distR="114300" simplePos="0" relativeHeight="251660288" behindDoc="0" locked="1" layoutInCell="1" allowOverlap="1" wp14:anchorId="5916B783" wp14:editId="578AF8AD">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58A1A" w14:textId="77777777" w:rsidR="0094426F" w:rsidRDefault="0094426F">
                                <w:pPr>
                                  <w:pStyle w:val="Logo"/>
                                </w:pPr>
                              </w:p>
                              <w:sdt>
                                <w:sdtPr>
                                  <w:alias w:val="Title"/>
                                  <w:tag w:val=""/>
                                  <w:id w:val="-1792508390"/>
                                  <w:dataBinding w:prefixMappings="xmlns:ns0='http://purl.org/dc/elements/1.1/' xmlns:ns1='http://schemas.openxmlformats.org/package/2006/metadata/core-properties' " w:xpath="/ns1:coreProperties[1]/ns0:title[1]" w:storeItemID="{6C3C8BC8-F283-45AE-878A-BAB7291924A1}"/>
                                  <w:text/>
                                </w:sdtPr>
                                <w:sdtContent>
                                  <w:p w14:paraId="6CAFFDE8" w14:textId="77777777" w:rsidR="0094426F" w:rsidRDefault="0094426F">
                                    <w:pPr>
                                      <w:pStyle w:val="Title"/>
                                    </w:pPr>
                                    <w:r>
                                      <w:t>IS and DB Project</w:t>
                                    </w:r>
                                  </w:p>
                                </w:sdtContent>
                              </w:sdt>
                              <w:sdt>
                                <w:sdtPr>
                                  <w:rPr>
                                    <w:color w:val="355D7E" w:themeColor="accent1" w:themeShade="80"/>
                                  </w:rPr>
                                  <w:alias w:val="Subtitle"/>
                                  <w:tag w:val=""/>
                                  <w:id w:val="-369605933"/>
                                  <w:dataBinding w:prefixMappings="xmlns:ns0='http://purl.org/dc/elements/1.1/' xmlns:ns1='http://schemas.openxmlformats.org/package/2006/metadata/core-properties' " w:xpath="/ns1:coreProperties[1]/ns0:subject[1]" w:storeItemID="{6C3C8BC8-F283-45AE-878A-BAB7291924A1}"/>
                                  <w:text/>
                                </w:sdtPr>
                                <w:sdtContent>
                                  <w:p w14:paraId="36AC8DCA" w14:textId="77777777" w:rsidR="0094426F" w:rsidRPr="003626BC" w:rsidRDefault="0094426F">
                                    <w:pPr>
                                      <w:pStyle w:val="Subtitle"/>
                                      <w:rPr>
                                        <w:color w:val="355D7E" w:themeColor="accent1" w:themeShade="80"/>
                                      </w:rPr>
                                    </w:pPr>
                                    <w:r w:rsidRPr="003626BC">
                                      <w:rPr>
                                        <w:color w:val="355D7E" w:themeColor="accent1" w:themeShade="80"/>
                                      </w:rPr>
                                      <w:t>Global Tickets Ltd</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xmlns:w15="http://schemas.microsoft.com/office/word/2012/wordml">
                <w:pict>
                  <v:shape w14:anchorId="5916B783" id="Text Box 37" o:spid="_x0000_s1027" type="#_x0000_t202" alt="Title and subtitle" style="position:absolute;left:0;text-align:left;margin-left:383.7pt;margin-top:360.45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GjiA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" filled="f" stroked="f" strokeweight=".5pt">
                    <v:textbox inset="0,0,0,0">
                      <w:txbxContent>
                        <w:p w14:paraId="5FA58A1A" w14:textId="77777777" w:rsidR="00A35E78" w:rsidRDefault="00A35E78">
                          <w:pPr>
                            <w:pStyle w:val="Logo"/>
                          </w:pPr>
                        </w:p>
                        <w:sdt>
                          <w:sdtPr>
                            <w:alias w:val="Title"/>
                            <w:tag w:val=""/>
                            <w:id w:val="-1792508390"/>
                            <w:dataBinding w:prefixMappings="xmlns:ns0='http://purl.org/dc/elements/1.1/' xmlns:ns1='http://schemas.openxmlformats.org/package/2006/metadata/core-properties' " w:xpath="/ns1:coreProperties[1]/ns0:title[1]" w:storeItemID="{6C3C8BC8-F283-45AE-878A-BAB7291924A1}"/>
                            <w:text/>
                          </w:sdtPr>
                          <w:sdtContent>
                            <w:p w14:paraId="6CAFFDE8" w14:textId="77777777" w:rsidR="00A35E78" w:rsidRDefault="00A35E78">
                              <w:pPr>
                                <w:pStyle w:val="Title"/>
                              </w:pPr>
                              <w:r>
                                <w:t>IS and DB Project</w:t>
                              </w:r>
                            </w:p>
                          </w:sdtContent>
                        </w:sdt>
                        <w:sdt>
                          <w:sdtPr>
                            <w:rPr>
                              <w:color w:val="355D7E" w:themeColor="accent1" w:themeShade="80"/>
                            </w:rPr>
                            <w:alias w:val="Subtitle"/>
                            <w:tag w:val=""/>
                            <w:id w:val="-369605933"/>
                            <w:dataBinding w:prefixMappings="xmlns:ns0='http://purl.org/dc/elements/1.1/' xmlns:ns1='http://schemas.openxmlformats.org/package/2006/metadata/core-properties' " w:xpath="/ns1:coreProperties[1]/ns0:subject[1]" w:storeItemID="{6C3C8BC8-F283-45AE-878A-BAB7291924A1}"/>
                            <w:text/>
                          </w:sdtPr>
                          <w:sdtContent>
                            <w:p w14:paraId="36AC8DCA" w14:textId="77777777" w:rsidR="00A35E78" w:rsidRPr="003626BC" w:rsidRDefault="00A35E78">
                              <w:pPr>
                                <w:pStyle w:val="Subtitle"/>
                                <w:rPr>
                                  <w:color w:val="355D7E" w:themeColor="accent1" w:themeShade="80"/>
                                </w:rPr>
                              </w:pPr>
                              <w:r w:rsidRPr="003626BC">
                                <w:rPr>
                                  <w:color w:val="355D7E" w:themeColor="accent1" w:themeShade="80"/>
                                </w:rPr>
                                <w:t>Global Tickets Ltd</w:t>
                              </w:r>
                            </w:p>
                          </w:sdtContent>
                        </w:sdt>
                      </w:txbxContent>
                    </v:textbox>
                    <w10:wrap type="square" anchorx="margin" anchory="page"/>
                    <w10:anchorlock/>
                  </v:shape>
                </w:pict>
              </mc:Fallback>
            </mc:AlternateContent>
          </w:r>
          <w:r w:rsidRPr="00045852">
            <w:rPr>
              <w:b/>
              <w:noProof/>
              <w:lang w:val="en-US" w:eastAsia="en-US"/>
            </w:rPr>
            <mc:AlternateContent>
              <mc:Choice Requires="wps">
                <w:drawing>
                  <wp:anchor distT="0" distB="0" distL="114300" distR="114300" simplePos="0" relativeHeight="251662336" behindDoc="0" locked="1" layoutInCell="1" allowOverlap="1" wp14:anchorId="0972E7C2" wp14:editId="1831A7F7">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59309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593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8577B" w14:textId="77777777" w:rsidR="0094426F" w:rsidRDefault="0094426F">
                                <w:pPr>
                                  <w:pStyle w:val="Subtitle"/>
                                </w:pPr>
                                <w:r>
                                  <w:t xml:space="preserve">Version </w:t>
                                </w:r>
                                <w:sdt>
                                  <w:sdtPr>
                                    <w:id w:val="1967853118"/>
                                  </w:sdtPr>
                                  <w:sdtContent>
                                    <w:r>
                                      <w:t>1.0</w:t>
                                    </w:r>
                                  </w:sdtContent>
                                </w:sdt>
                              </w:p>
                              <w:sdt>
                                <w:sdtPr>
                                  <w:alias w:val="Date"/>
                                  <w:tag w:val=""/>
                                  <w:id w:val="-1460567268"/>
                                  <w:dataBinding w:prefixMappings="xmlns:ns0='http://schemas.microsoft.com/office/2006/coverPageProps' " w:xpath="/ns0:CoverPageProperties[1]/ns0:PublishDate[1]" w:storeItemID="{55AF091B-3C7A-41E3-B477-F2FDAA23CFDA}"/>
                                  <w:date w:fullDate="2015-03-20T00:00:00Z">
                                    <w:dateFormat w:val="MMMM d, yyyy"/>
                                    <w:lid w:val="en-US"/>
                                    <w:storeMappedDataAs w:val="dateTime"/>
                                    <w:calendar w:val="gregorian"/>
                                  </w:date>
                                </w:sdtPr>
                                <w:sdtContent>
                                  <w:p w14:paraId="2930F941" w14:textId="77777777" w:rsidR="0094426F" w:rsidRDefault="0094426F">
                                    <w:pPr>
                                      <w:pStyle w:val="Subtitle"/>
                                    </w:pPr>
                                    <w:r>
                                      <w:t>March 20,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xmlns:w15="http://schemas.microsoft.com/office/word/2012/wordml">
                <w:pict>
                  <v:shape w14:anchorId="0972E7C2" id="Text Box 33" o:spid="_x0000_s1028" type="#_x0000_t202" alt="Version number and date" style="position:absolute;left:0;text-align:left;margin-left:237.05pt;margin-top:0;width:288.25pt;height:46.7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" filled="f" stroked="f" strokeweight=".5pt">
                    <v:textbox style="mso-fit-shape-to-text:t" inset="0,0,0,0">
                      <w:txbxContent>
                        <w:p w14:paraId="64A8577B" w14:textId="77777777" w:rsidR="00A35E78" w:rsidRDefault="00A35E78">
                          <w:pPr>
                            <w:pStyle w:val="Subtitle"/>
                          </w:pPr>
                          <w:r>
                            <w:t xml:space="preserve">Version </w:t>
                          </w:r>
                          <w:sdt>
                            <w:sdtPr>
                              <w:id w:val="1967853118"/>
                            </w:sdtPr>
                            <w:sdtContent>
                              <w:r>
                                <w:t>1.0</w:t>
                              </w:r>
                            </w:sdtContent>
                          </w:sdt>
                        </w:p>
                        <w:sdt>
                          <w:sdtPr>
                            <w:alias w:val="Date"/>
                            <w:tag w:val=""/>
                            <w:id w:val="-1460567268"/>
                            <w:dataBinding w:prefixMappings="xmlns:ns0='http://schemas.microsoft.com/office/2006/coverPageProps' " w:xpath="/ns0:CoverPageProperties[1]/ns0:PublishDate[1]" w:storeItemID="{55AF091B-3C7A-41E3-B477-F2FDAA23CFDA}"/>
                            <w:date w:fullDate="2015-03-20T00:00:00Z">
                              <w:dateFormat w:val="MMMM d, yyyy"/>
                              <w:lid w:val="en-US"/>
                              <w:storeMappedDataAs w:val="dateTime"/>
                              <w:calendar w:val="gregorian"/>
                            </w:date>
                          </w:sdtPr>
                          <w:sdtContent>
                            <w:p w14:paraId="2930F941" w14:textId="77777777" w:rsidR="00A35E78" w:rsidRDefault="00A35E78">
                              <w:pPr>
                                <w:pStyle w:val="Subtitle"/>
                              </w:pPr>
                              <w:r>
                                <w:t>March 20, 2015</w:t>
                              </w:r>
                            </w:p>
                          </w:sdtContent>
                        </w:sdt>
                      </w:txbxContent>
                    </v:textbox>
                    <w10:wrap type="square" anchorx="margin" anchory="page"/>
                    <w10:anchorlock/>
                  </v:shape>
                </w:pict>
              </mc:Fallback>
            </mc:AlternateContent>
          </w:r>
          <w:r w:rsidRPr="00045852">
            <w:rPr>
              <w:b/>
              <w:noProof/>
              <w:lang w:val="en-US" w:eastAsia="en-US"/>
            </w:rPr>
            <mc:AlternateContent>
              <mc:Choice Requires="wpg">
                <w:drawing>
                  <wp:anchor distT="0" distB="0" distL="114300" distR="114300" simplePos="0" relativeHeight="251659264" behindDoc="0" locked="0" layoutInCell="1" allowOverlap="1" wp14:anchorId="440561D5" wp14:editId="1D86FD9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5="http://schemas.microsoft.com/office/word/2012/wordml">
                <w:pict>
                  <v:group w14:anchorId="43A2753F"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v:group>
                </w:pict>
              </mc:Fallback>
            </mc:AlternateContent>
          </w:r>
          <w:r w:rsidRPr="00045852">
            <w:rPr>
              <w:b/>
              <w:noProof/>
              <w:color w:val="775F55" w:themeColor="text2"/>
              <w:sz w:val="32"/>
              <w:szCs w:val="32"/>
            </w:rPr>
            <w:br w:type="page"/>
          </w:r>
        </w:p>
      </w:sdtContent>
    </w:sdt>
    <w:p w14:paraId="65083812" w14:textId="77777777" w:rsidR="0035227B" w:rsidRDefault="0035227B" w:rsidP="000F24E3">
      <w:pPr>
        <w:pStyle w:val="Heading1"/>
        <w:ind w:left="0"/>
        <w:rPr>
          <w:b/>
        </w:rPr>
      </w:pPr>
    </w:p>
    <w:p w14:paraId="075BF671" w14:textId="77777777" w:rsidR="0035227B" w:rsidRPr="00240B43" w:rsidRDefault="00AA0C84" w:rsidP="00AA0C84">
      <w:pPr>
        <w:tabs>
          <w:tab w:val="right" w:pos="9288"/>
        </w:tabs>
        <w:rPr>
          <w:color w:val="DD8047" w:themeColor="accent2"/>
          <w:u w:val="single"/>
        </w:rPr>
      </w:pPr>
      <w:r w:rsidRPr="00240B43">
        <w:rPr>
          <w:color w:val="DD8047" w:themeColor="accent2"/>
          <w:u w:val="single"/>
        </w:rPr>
        <w:t xml:space="preserve">1.0 </w:t>
      </w:r>
      <w:r w:rsidR="0035227B" w:rsidRPr="00240B43">
        <w:rPr>
          <w:color w:val="DD8047" w:themeColor="accent2"/>
          <w:u w:val="single"/>
        </w:rPr>
        <w:t xml:space="preserve">Contents </w:t>
      </w:r>
      <w:r w:rsidRPr="00240B43">
        <w:rPr>
          <w:color w:val="DD8047" w:themeColor="accent2"/>
          <w:u w:val="single"/>
        </w:rPr>
        <w:tab/>
      </w:r>
    </w:p>
    <w:p w14:paraId="6E09EFBD" w14:textId="77777777" w:rsidR="00AA0C84" w:rsidRPr="0035227B" w:rsidRDefault="00AA0C84" w:rsidP="00AA0C84">
      <w:pPr>
        <w:tabs>
          <w:tab w:val="right" w:pos="9288"/>
        </w:tabs>
        <w:rPr>
          <w:u w:val="single"/>
        </w:rPr>
      </w:pPr>
    </w:p>
    <w:p w14:paraId="0E3F29B0" w14:textId="77777777" w:rsidR="0035227B" w:rsidRPr="003626BC" w:rsidRDefault="000F24E3" w:rsidP="00240B43">
      <w:pPr>
        <w:tabs>
          <w:tab w:val="center" w:pos="7797"/>
        </w:tabs>
        <w:rPr>
          <w:b/>
          <w:color w:val="355D7E" w:themeColor="accent1" w:themeShade="80"/>
          <w:u w:val="dotted"/>
        </w:rPr>
      </w:pPr>
      <w:r w:rsidRPr="003626BC">
        <w:rPr>
          <w:b/>
          <w:color w:val="355D7E" w:themeColor="accent1" w:themeShade="80"/>
        </w:rPr>
        <w:t xml:space="preserve">1.0 </w:t>
      </w:r>
      <w:r w:rsidR="0035227B" w:rsidRPr="003626BC">
        <w:rPr>
          <w:b/>
          <w:color w:val="355D7E" w:themeColor="accent1" w:themeShade="80"/>
        </w:rPr>
        <w:t xml:space="preserve">Introduction </w:t>
      </w:r>
      <w:r w:rsidR="0035227B" w:rsidRPr="003626BC">
        <w:rPr>
          <w:b/>
          <w:color w:val="355D7E" w:themeColor="accent1" w:themeShade="80"/>
          <w:u w:val="dotted"/>
        </w:rPr>
        <w:t xml:space="preserve"> </w:t>
      </w:r>
      <w:r w:rsidR="0035227B" w:rsidRPr="003626BC">
        <w:rPr>
          <w:b/>
          <w:color w:val="355D7E" w:themeColor="accent1" w:themeShade="80"/>
          <w:u w:val="dotted"/>
        </w:rPr>
        <w:tab/>
        <w:t xml:space="preserve"> </w:t>
      </w:r>
    </w:p>
    <w:p w14:paraId="282EFA83" w14:textId="77777777" w:rsidR="00994DF9" w:rsidRPr="003626BC" w:rsidRDefault="00994DF9" w:rsidP="00240B43">
      <w:pPr>
        <w:tabs>
          <w:tab w:val="center" w:pos="7797"/>
        </w:tabs>
        <w:rPr>
          <w:b/>
          <w:color w:val="355D7E" w:themeColor="accent1" w:themeShade="80"/>
          <w:u w:val="dotted"/>
        </w:rPr>
      </w:pPr>
    </w:p>
    <w:p w14:paraId="2D4D488F" w14:textId="77777777" w:rsidR="00240B43" w:rsidRPr="003626BC" w:rsidRDefault="00240B43" w:rsidP="00240B43">
      <w:pPr>
        <w:tabs>
          <w:tab w:val="center" w:pos="7797"/>
        </w:tabs>
        <w:rPr>
          <w:b/>
          <w:strike/>
          <w:color w:val="355D7E" w:themeColor="accent1" w:themeShade="80"/>
        </w:rPr>
      </w:pPr>
      <w:r w:rsidRPr="003626BC">
        <w:rPr>
          <w:color w:val="355D7E" w:themeColor="accent1" w:themeShade="80"/>
          <w:u w:val="dotted"/>
        </w:rPr>
        <w:t xml:space="preserve"> </w:t>
      </w:r>
      <w:r w:rsidR="000F24E3" w:rsidRPr="003626BC">
        <w:rPr>
          <w:color w:val="355D7E" w:themeColor="accent1" w:themeShade="80"/>
        </w:rPr>
        <w:t>Part 1 Analysis</w:t>
      </w:r>
      <w:r w:rsidRPr="003626BC">
        <w:rPr>
          <w:b/>
          <w:color w:val="355D7E" w:themeColor="accent1" w:themeShade="80"/>
        </w:rPr>
        <w:t xml:space="preserve"> and Design  </w:t>
      </w:r>
      <w:r w:rsidRPr="003626BC">
        <w:rPr>
          <w:b/>
          <w:color w:val="355D7E" w:themeColor="accent1" w:themeShade="80"/>
          <w:u w:val="dotted"/>
        </w:rPr>
        <w:tab/>
      </w:r>
    </w:p>
    <w:p w14:paraId="08E56F0B"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2.0 </w:t>
      </w:r>
      <w:r w:rsidR="00AA0C84" w:rsidRPr="003626BC">
        <w:rPr>
          <w:color w:val="355D7E" w:themeColor="accent1" w:themeShade="80"/>
        </w:rPr>
        <w:t xml:space="preserve">Precious Igbinosun’s Use Case Diagram </w:t>
      </w:r>
      <w:r w:rsidR="00AA0C84" w:rsidRPr="003626BC">
        <w:rPr>
          <w:color w:val="355D7E" w:themeColor="accent1" w:themeShade="80"/>
          <w:u w:val="dotted"/>
        </w:rPr>
        <w:tab/>
      </w:r>
    </w:p>
    <w:p w14:paraId="40775192"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3.0 </w:t>
      </w:r>
      <w:r w:rsidR="00AA0C84" w:rsidRPr="003626BC">
        <w:rPr>
          <w:color w:val="355D7E" w:themeColor="accent1" w:themeShade="80"/>
        </w:rPr>
        <w:t xml:space="preserve">Huseyin Arpalikli’s Use Case Diagram </w:t>
      </w:r>
      <w:r w:rsidR="00AA0C84" w:rsidRPr="003626BC">
        <w:rPr>
          <w:color w:val="355D7E" w:themeColor="accent1" w:themeShade="80"/>
          <w:u w:val="dotted"/>
        </w:rPr>
        <w:tab/>
      </w:r>
    </w:p>
    <w:p w14:paraId="3F966EEC" w14:textId="77777777" w:rsidR="00AA0C84" w:rsidRPr="003626BC" w:rsidRDefault="000F24E3" w:rsidP="00240B43">
      <w:pPr>
        <w:tabs>
          <w:tab w:val="center" w:pos="5670"/>
        </w:tabs>
        <w:rPr>
          <w:strike/>
          <w:color w:val="355D7E" w:themeColor="accent1" w:themeShade="80"/>
          <w:u w:val="dotted"/>
        </w:rPr>
      </w:pPr>
      <w:r w:rsidRPr="003626BC">
        <w:rPr>
          <w:color w:val="355D7E" w:themeColor="accent1" w:themeShade="80"/>
        </w:rPr>
        <w:t xml:space="preserve">4.0 </w:t>
      </w:r>
      <w:r w:rsidR="00AA0C84" w:rsidRPr="003626BC">
        <w:rPr>
          <w:color w:val="355D7E" w:themeColor="accent1" w:themeShade="80"/>
        </w:rPr>
        <w:t xml:space="preserve">Group Use Case Diagram </w:t>
      </w:r>
      <w:r w:rsidR="00AA0C84" w:rsidRPr="003626BC">
        <w:rPr>
          <w:color w:val="355D7E" w:themeColor="accent1" w:themeShade="80"/>
          <w:u w:val="dotted"/>
        </w:rPr>
        <w:tab/>
      </w:r>
    </w:p>
    <w:p w14:paraId="092A2DF4" w14:textId="77777777" w:rsidR="00AA0C84" w:rsidRPr="003626BC" w:rsidRDefault="00AA0C84" w:rsidP="00240B43">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4.1 </w:t>
      </w:r>
      <w:r w:rsidRPr="003626BC">
        <w:rPr>
          <w:color w:val="355D7E" w:themeColor="accent1" w:themeShade="80"/>
        </w:rPr>
        <w:t xml:space="preserve">Commentary </w:t>
      </w:r>
      <w:r w:rsidRPr="003626BC">
        <w:rPr>
          <w:color w:val="355D7E" w:themeColor="accent1" w:themeShade="80"/>
          <w:u w:val="dotted"/>
        </w:rPr>
        <w:tab/>
      </w:r>
    </w:p>
    <w:p w14:paraId="3231916E" w14:textId="77777777" w:rsidR="00994DF9" w:rsidRPr="003626BC" w:rsidRDefault="000F24E3" w:rsidP="00994DF9">
      <w:pPr>
        <w:tabs>
          <w:tab w:val="center" w:pos="5670"/>
        </w:tabs>
        <w:rPr>
          <w:color w:val="355D7E" w:themeColor="accent1" w:themeShade="80"/>
          <w:u w:val="dotted"/>
        </w:rPr>
      </w:pPr>
      <w:r w:rsidRPr="003626BC">
        <w:rPr>
          <w:color w:val="355D7E" w:themeColor="accent1" w:themeShade="80"/>
        </w:rPr>
        <w:t xml:space="preserve">5.0 </w:t>
      </w:r>
      <w:r w:rsidR="00994DF9" w:rsidRPr="003626BC">
        <w:rPr>
          <w:color w:val="355D7E" w:themeColor="accent1" w:themeShade="80"/>
        </w:rPr>
        <w:t xml:space="preserve">Use Case Specifications </w:t>
      </w:r>
      <w:r w:rsidR="00994DF9" w:rsidRPr="003626BC">
        <w:rPr>
          <w:color w:val="355D7E" w:themeColor="accent1" w:themeShade="80"/>
          <w:u w:val="dotted"/>
        </w:rPr>
        <w:tab/>
      </w:r>
    </w:p>
    <w:p w14:paraId="53F1C545" w14:textId="1A319325" w:rsidR="009F594D" w:rsidRPr="003626BC" w:rsidRDefault="009F594D" w:rsidP="00994DF9">
      <w:pPr>
        <w:tabs>
          <w:tab w:val="center" w:pos="5670"/>
        </w:tabs>
        <w:rPr>
          <w:color w:val="355D7E" w:themeColor="accent1" w:themeShade="80"/>
          <w:u w:val="dotted"/>
        </w:rPr>
      </w:pPr>
      <w:r w:rsidRPr="003626BC">
        <w:rPr>
          <w:color w:val="355D7E" w:themeColor="accent1" w:themeShade="80"/>
        </w:rPr>
        <w:t xml:space="preserve">          5.1 Precious’ Use Case Specifications </w:t>
      </w:r>
      <w:r w:rsidRPr="003626BC">
        <w:rPr>
          <w:color w:val="355D7E" w:themeColor="accent1" w:themeShade="80"/>
          <w:u w:val="dotted"/>
        </w:rPr>
        <w:tab/>
      </w:r>
    </w:p>
    <w:p w14:paraId="32A4EDBF" w14:textId="77AF3ACE" w:rsidR="00994DF9" w:rsidRDefault="009F594D" w:rsidP="00F147B8">
      <w:pPr>
        <w:tabs>
          <w:tab w:val="center" w:pos="5670"/>
        </w:tabs>
        <w:rPr>
          <w:strike/>
          <w:color w:val="355D7E" w:themeColor="accent1" w:themeShade="80"/>
          <w:u w:val="dotted"/>
        </w:rPr>
      </w:pPr>
      <w:r w:rsidRPr="003626BC">
        <w:rPr>
          <w:color w:val="355D7E" w:themeColor="accent1" w:themeShade="80"/>
        </w:rPr>
        <w:t xml:space="preserve">          5.2 Huseyin’s Use Case Specifications </w:t>
      </w:r>
      <w:r w:rsidRPr="003626BC">
        <w:rPr>
          <w:color w:val="355D7E" w:themeColor="accent1" w:themeShade="80"/>
          <w:u w:val="dotted"/>
        </w:rPr>
        <w:tab/>
      </w:r>
    </w:p>
    <w:p w14:paraId="186FD7B8" w14:textId="77777777" w:rsidR="00F147B8" w:rsidRPr="00F147B8" w:rsidRDefault="00F147B8" w:rsidP="00F147B8">
      <w:pPr>
        <w:tabs>
          <w:tab w:val="center" w:pos="5670"/>
        </w:tabs>
        <w:rPr>
          <w:strike/>
          <w:color w:val="355D7E" w:themeColor="accent1" w:themeShade="80"/>
          <w:u w:val="dotted"/>
        </w:rPr>
      </w:pPr>
    </w:p>
    <w:p w14:paraId="7C41887B" w14:textId="0349925C" w:rsidR="00AA0C84" w:rsidRPr="003626BC" w:rsidRDefault="000F24E3" w:rsidP="00994DF9">
      <w:pPr>
        <w:tabs>
          <w:tab w:val="center" w:pos="4680"/>
          <w:tab w:val="left" w:pos="7797"/>
        </w:tabs>
        <w:ind w:left="0"/>
        <w:rPr>
          <w:b/>
          <w:color w:val="355D7E" w:themeColor="accent1" w:themeShade="80"/>
          <w:u w:val="dotted"/>
        </w:rPr>
      </w:pPr>
      <w:r w:rsidRPr="003626BC">
        <w:rPr>
          <w:b/>
          <w:color w:val="355D7E" w:themeColor="accent1" w:themeShade="80"/>
        </w:rPr>
        <w:t xml:space="preserve">Part 2 </w:t>
      </w:r>
      <w:r w:rsidR="00994DF9" w:rsidRPr="003626BC">
        <w:rPr>
          <w:b/>
          <w:color w:val="355D7E" w:themeColor="accent1" w:themeShade="80"/>
        </w:rPr>
        <w:t xml:space="preserve">Final </w:t>
      </w:r>
      <w:r w:rsidR="00DB1740" w:rsidRPr="003626BC">
        <w:rPr>
          <w:b/>
          <w:color w:val="355D7E" w:themeColor="accent1" w:themeShade="80"/>
        </w:rPr>
        <w:t>Designs</w:t>
      </w:r>
      <w:r w:rsidR="00240B43" w:rsidRPr="003626BC">
        <w:rPr>
          <w:b/>
          <w:color w:val="355D7E" w:themeColor="accent1" w:themeShade="80"/>
        </w:rPr>
        <w:t xml:space="preserve">  </w:t>
      </w:r>
      <w:r w:rsidR="00240B43" w:rsidRPr="003626BC">
        <w:rPr>
          <w:b/>
          <w:color w:val="355D7E" w:themeColor="accent1" w:themeShade="80"/>
          <w:u w:val="dotted"/>
        </w:rPr>
        <w:tab/>
      </w:r>
      <w:r w:rsidR="00240B43" w:rsidRPr="003626BC">
        <w:rPr>
          <w:b/>
          <w:color w:val="355D7E" w:themeColor="accent1" w:themeShade="80"/>
          <w:u w:val="dotted"/>
        </w:rPr>
        <w:tab/>
      </w:r>
    </w:p>
    <w:p w14:paraId="791DDD8D"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6.0 </w:t>
      </w:r>
      <w:r w:rsidR="00994DF9" w:rsidRPr="003626BC">
        <w:rPr>
          <w:color w:val="355D7E" w:themeColor="accent1" w:themeShade="80"/>
        </w:rPr>
        <w:t xml:space="preserve">Class Diagram </w:t>
      </w:r>
      <w:r w:rsidR="00994DF9" w:rsidRPr="003626BC">
        <w:rPr>
          <w:color w:val="355D7E" w:themeColor="accent1" w:themeShade="80"/>
          <w:u w:val="dotted"/>
        </w:rPr>
        <w:tab/>
      </w:r>
    </w:p>
    <w:p w14:paraId="09C968A1"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6.1 </w:t>
      </w:r>
      <w:r w:rsidRPr="003626BC">
        <w:rPr>
          <w:color w:val="355D7E" w:themeColor="accent1" w:themeShade="80"/>
        </w:rPr>
        <w:t xml:space="preserve">Commentary </w:t>
      </w:r>
      <w:r w:rsidRPr="003626BC">
        <w:rPr>
          <w:color w:val="355D7E" w:themeColor="accent1" w:themeShade="80"/>
          <w:u w:val="dotted"/>
        </w:rPr>
        <w:tab/>
      </w:r>
    </w:p>
    <w:p w14:paraId="0EBFAC74"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7.0 </w:t>
      </w:r>
      <w:r w:rsidR="00994DF9" w:rsidRPr="003626BC">
        <w:rPr>
          <w:color w:val="355D7E" w:themeColor="accent1" w:themeShade="80"/>
        </w:rPr>
        <w:t xml:space="preserve">Entity Relationship Diagram </w:t>
      </w:r>
      <w:r w:rsidR="00994DF9" w:rsidRPr="003626BC">
        <w:rPr>
          <w:color w:val="355D7E" w:themeColor="accent1" w:themeShade="80"/>
          <w:u w:val="dotted"/>
        </w:rPr>
        <w:tab/>
      </w:r>
    </w:p>
    <w:p w14:paraId="6A4787F3"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 </w:t>
      </w:r>
      <w:r w:rsidRPr="003626BC">
        <w:rPr>
          <w:color w:val="355D7E" w:themeColor="accent1" w:themeShade="80"/>
        </w:rPr>
        <w:t xml:space="preserve"> </w:t>
      </w:r>
      <w:r w:rsidR="000F24E3" w:rsidRPr="003626BC">
        <w:rPr>
          <w:color w:val="355D7E" w:themeColor="accent1" w:themeShade="80"/>
        </w:rPr>
        <w:t xml:space="preserve">7.1 </w:t>
      </w:r>
      <w:r w:rsidRPr="003626BC">
        <w:rPr>
          <w:color w:val="355D7E" w:themeColor="accent1" w:themeShade="80"/>
        </w:rPr>
        <w:t xml:space="preserve">Commentary </w:t>
      </w:r>
      <w:r w:rsidRPr="003626BC">
        <w:rPr>
          <w:color w:val="355D7E" w:themeColor="accent1" w:themeShade="80"/>
          <w:u w:val="dotted"/>
        </w:rPr>
        <w:tab/>
      </w:r>
    </w:p>
    <w:p w14:paraId="55375CC1" w14:textId="77777777" w:rsidR="00994DF9" w:rsidRPr="003626BC" w:rsidRDefault="00994DF9" w:rsidP="00994DF9">
      <w:pPr>
        <w:tabs>
          <w:tab w:val="center" w:pos="5670"/>
        </w:tabs>
        <w:rPr>
          <w:color w:val="355D7E" w:themeColor="accent1" w:themeShade="80"/>
          <w:u w:val="dotted"/>
        </w:rPr>
      </w:pPr>
    </w:p>
    <w:p w14:paraId="47EE2C08" w14:textId="1E059D1D" w:rsidR="00994DF9" w:rsidRPr="003626BC" w:rsidRDefault="000F24E3" w:rsidP="00994DF9">
      <w:pPr>
        <w:tabs>
          <w:tab w:val="center" w:pos="4680"/>
          <w:tab w:val="left" w:pos="7797"/>
        </w:tabs>
        <w:rPr>
          <w:b/>
          <w:color w:val="355D7E" w:themeColor="accent1" w:themeShade="80"/>
          <w:u w:val="dotted"/>
        </w:rPr>
      </w:pPr>
      <w:r w:rsidRPr="003626BC">
        <w:rPr>
          <w:b/>
          <w:color w:val="355D7E" w:themeColor="accent1" w:themeShade="80"/>
        </w:rPr>
        <w:t xml:space="preserve">Part 3 </w:t>
      </w:r>
      <w:r w:rsidR="00994DF9" w:rsidRPr="003626BC">
        <w:rPr>
          <w:b/>
          <w:color w:val="355D7E" w:themeColor="accent1" w:themeShade="80"/>
        </w:rPr>
        <w:t xml:space="preserve">Database </w:t>
      </w:r>
      <w:r w:rsidR="00DB1740" w:rsidRPr="003626BC">
        <w:rPr>
          <w:b/>
          <w:color w:val="355D7E" w:themeColor="accent1" w:themeShade="80"/>
        </w:rPr>
        <w:t>Developments</w:t>
      </w:r>
      <w:r w:rsidR="00994DF9" w:rsidRPr="003626BC">
        <w:rPr>
          <w:b/>
          <w:color w:val="355D7E" w:themeColor="accent1" w:themeShade="80"/>
        </w:rPr>
        <w:t xml:space="preserve">  </w:t>
      </w:r>
      <w:r w:rsidR="00994DF9" w:rsidRPr="003626BC">
        <w:rPr>
          <w:b/>
          <w:color w:val="355D7E" w:themeColor="accent1" w:themeShade="80"/>
          <w:u w:val="dotted"/>
        </w:rPr>
        <w:tab/>
      </w:r>
      <w:r w:rsidR="00994DF9" w:rsidRPr="003626BC">
        <w:rPr>
          <w:b/>
          <w:color w:val="355D7E" w:themeColor="accent1" w:themeShade="80"/>
          <w:u w:val="dotted"/>
        </w:rPr>
        <w:tab/>
      </w:r>
    </w:p>
    <w:p w14:paraId="171C1988" w14:textId="77777777" w:rsidR="00994DF9" w:rsidRPr="003626BC" w:rsidRDefault="000F24E3" w:rsidP="00994DF9">
      <w:pPr>
        <w:tabs>
          <w:tab w:val="center" w:pos="5670"/>
        </w:tabs>
        <w:rPr>
          <w:strike/>
          <w:color w:val="355D7E" w:themeColor="accent1" w:themeShade="80"/>
          <w:u w:val="dotted"/>
        </w:rPr>
      </w:pPr>
      <w:r w:rsidRPr="003626BC">
        <w:rPr>
          <w:color w:val="355D7E" w:themeColor="accent1" w:themeShade="80"/>
        </w:rPr>
        <w:t xml:space="preserve">8.0 </w:t>
      </w:r>
      <w:r w:rsidR="002B2A7D" w:rsidRPr="003626BC">
        <w:rPr>
          <w:color w:val="355D7E" w:themeColor="accent1" w:themeShade="80"/>
        </w:rPr>
        <w:t xml:space="preserve">Rational Database Analysis </w:t>
      </w:r>
      <w:r w:rsidR="00994DF9" w:rsidRPr="003626BC">
        <w:rPr>
          <w:color w:val="355D7E" w:themeColor="accent1" w:themeShade="80"/>
          <w:u w:val="dotted"/>
        </w:rPr>
        <w:tab/>
      </w:r>
    </w:p>
    <w:p w14:paraId="2C0C3C17" w14:textId="77777777" w:rsidR="00994DF9" w:rsidRPr="003626BC" w:rsidRDefault="00994DF9" w:rsidP="00994DF9">
      <w:pPr>
        <w:tabs>
          <w:tab w:val="center" w:pos="5670"/>
        </w:tabs>
        <w:rPr>
          <w:color w:val="355D7E" w:themeColor="accent1" w:themeShade="80"/>
          <w:u w:val="dotted"/>
        </w:rPr>
      </w:pPr>
      <w:r w:rsidRPr="003626BC">
        <w:rPr>
          <w:color w:val="355D7E" w:themeColor="accent1" w:themeShade="80"/>
        </w:rPr>
        <w:t xml:space="preserve">       </w:t>
      </w:r>
      <w:r w:rsidR="000F24E3" w:rsidRPr="003626BC">
        <w:rPr>
          <w:color w:val="355D7E" w:themeColor="accent1" w:themeShade="80"/>
        </w:rPr>
        <w:t xml:space="preserve">8.1 </w:t>
      </w:r>
      <w:r w:rsidRPr="003626BC">
        <w:rPr>
          <w:color w:val="355D7E" w:themeColor="accent1" w:themeShade="80"/>
        </w:rPr>
        <w:t xml:space="preserve">Commentary </w:t>
      </w:r>
      <w:r w:rsidRPr="003626BC">
        <w:rPr>
          <w:color w:val="355D7E" w:themeColor="accent1" w:themeShade="80"/>
          <w:u w:val="dotted"/>
        </w:rPr>
        <w:tab/>
      </w:r>
    </w:p>
    <w:p w14:paraId="6C6A1558" w14:textId="77777777" w:rsidR="00994DF9" w:rsidRPr="003626BC" w:rsidRDefault="000F24E3" w:rsidP="005B7E29">
      <w:pPr>
        <w:tabs>
          <w:tab w:val="center" w:pos="5670"/>
        </w:tabs>
        <w:rPr>
          <w:color w:val="355D7E" w:themeColor="accent1" w:themeShade="80"/>
          <w:u w:val="dotted"/>
        </w:rPr>
      </w:pPr>
      <w:r w:rsidRPr="003626BC">
        <w:rPr>
          <w:color w:val="355D7E" w:themeColor="accent1" w:themeShade="80"/>
        </w:rPr>
        <w:t xml:space="preserve">9.0 </w:t>
      </w:r>
      <w:r w:rsidR="005B7E29" w:rsidRPr="003626BC">
        <w:rPr>
          <w:color w:val="355D7E" w:themeColor="accent1" w:themeShade="80"/>
        </w:rPr>
        <w:t>Data Dictionary</w:t>
      </w:r>
      <w:r w:rsidR="005B7E29" w:rsidRPr="003626BC">
        <w:rPr>
          <w:color w:val="355D7E" w:themeColor="accent1" w:themeShade="80"/>
          <w:u w:val="dotted"/>
        </w:rPr>
        <w:tab/>
      </w:r>
    </w:p>
    <w:p w14:paraId="3CC1CCC0" w14:textId="77777777" w:rsidR="000F24E3" w:rsidRPr="003626BC" w:rsidRDefault="000F24E3" w:rsidP="000F24E3">
      <w:pPr>
        <w:tabs>
          <w:tab w:val="center" w:pos="5670"/>
        </w:tabs>
        <w:rPr>
          <w:color w:val="355D7E" w:themeColor="accent1" w:themeShade="80"/>
          <w:u w:val="dotted"/>
        </w:rPr>
      </w:pPr>
      <w:r w:rsidRPr="003626BC">
        <w:rPr>
          <w:color w:val="355D7E" w:themeColor="accent1" w:themeShade="80"/>
        </w:rPr>
        <w:t xml:space="preserve">10.0 SQL Documentations </w:t>
      </w:r>
      <w:r w:rsidRPr="003626BC">
        <w:rPr>
          <w:color w:val="355D7E" w:themeColor="accent1" w:themeShade="80"/>
          <w:u w:val="dotted"/>
        </w:rPr>
        <w:tab/>
      </w:r>
    </w:p>
    <w:p w14:paraId="71D8BE49" w14:textId="77777777" w:rsidR="005B7E29" w:rsidRPr="003626BC" w:rsidRDefault="000F24E3" w:rsidP="000F24E3">
      <w:pPr>
        <w:tabs>
          <w:tab w:val="center" w:pos="5670"/>
        </w:tabs>
        <w:rPr>
          <w:strike/>
          <w:color w:val="355D7E" w:themeColor="accent1" w:themeShade="80"/>
          <w:u w:val="dotted"/>
        </w:rPr>
      </w:pPr>
      <w:r w:rsidRPr="003626BC">
        <w:rPr>
          <w:color w:val="355D7E" w:themeColor="accent1" w:themeShade="80"/>
        </w:rPr>
        <w:t xml:space="preserve">       10.1 Commentary </w:t>
      </w:r>
      <w:r w:rsidRPr="003626BC">
        <w:rPr>
          <w:color w:val="355D7E" w:themeColor="accent1" w:themeShade="80"/>
          <w:u w:val="dotted"/>
        </w:rPr>
        <w:tab/>
      </w:r>
    </w:p>
    <w:p w14:paraId="2308DCE0" w14:textId="77777777" w:rsidR="000F24E3" w:rsidRPr="003626BC" w:rsidRDefault="000F24E3" w:rsidP="000F24E3">
      <w:pPr>
        <w:tabs>
          <w:tab w:val="center" w:pos="5670"/>
        </w:tabs>
        <w:rPr>
          <w:strike/>
          <w:color w:val="355D7E" w:themeColor="accent1" w:themeShade="80"/>
          <w:u w:val="dotted"/>
        </w:rPr>
      </w:pPr>
    </w:p>
    <w:p w14:paraId="260E35A6" w14:textId="77777777" w:rsidR="00994DF9" w:rsidRPr="003626BC" w:rsidRDefault="000F24E3" w:rsidP="00994DF9">
      <w:pPr>
        <w:tabs>
          <w:tab w:val="center" w:pos="4680"/>
          <w:tab w:val="left" w:pos="7797"/>
        </w:tabs>
        <w:rPr>
          <w:b/>
          <w:color w:val="355D7E" w:themeColor="accent1" w:themeShade="80"/>
          <w:u w:val="dotted"/>
        </w:rPr>
      </w:pPr>
      <w:r w:rsidRPr="003626BC">
        <w:rPr>
          <w:b/>
          <w:color w:val="355D7E" w:themeColor="accent1" w:themeShade="80"/>
        </w:rPr>
        <w:t xml:space="preserve">Part 4 </w:t>
      </w:r>
      <w:r w:rsidR="00994DF9" w:rsidRPr="003626BC">
        <w:rPr>
          <w:b/>
          <w:color w:val="355D7E" w:themeColor="accent1" w:themeShade="80"/>
        </w:rPr>
        <w:t xml:space="preserve">User interface Development   </w:t>
      </w:r>
      <w:r w:rsidR="00994DF9" w:rsidRPr="003626BC">
        <w:rPr>
          <w:b/>
          <w:color w:val="355D7E" w:themeColor="accent1" w:themeShade="80"/>
          <w:u w:val="dotted"/>
        </w:rPr>
        <w:tab/>
      </w:r>
      <w:r w:rsidR="00994DF9" w:rsidRPr="003626BC">
        <w:rPr>
          <w:b/>
          <w:color w:val="355D7E" w:themeColor="accent1" w:themeShade="80"/>
          <w:u w:val="dotted"/>
        </w:rPr>
        <w:tab/>
      </w:r>
    </w:p>
    <w:p w14:paraId="0A2CE498" w14:textId="77777777" w:rsidR="0008435B" w:rsidRPr="003626BC" w:rsidRDefault="0008435B" w:rsidP="0008435B">
      <w:pPr>
        <w:tabs>
          <w:tab w:val="center" w:pos="5670"/>
        </w:tabs>
        <w:rPr>
          <w:color w:val="355D7E" w:themeColor="accent1" w:themeShade="80"/>
          <w:u w:val="dotted"/>
        </w:rPr>
      </w:pPr>
      <w:r w:rsidRPr="003626BC">
        <w:rPr>
          <w:color w:val="355D7E" w:themeColor="accent1" w:themeShade="80"/>
        </w:rPr>
        <w:t xml:space="preserve">11.0 User Interface </w:t>
      </w:r>
      <w:r w:rsidRPr="003626BC">
        <w:rPr>
          <w:color w:val="355D7E" w:themeColor="accent1" w:themeShade="80"/>
          <w:u w:val="dotted"/>
        </w:rPr>
        <w:tab/>
      </w:r>
    </w:p>
    <w:p w14:paraId="774A530A" w14:textId="77777777" w:rsidR="0008435B" w:rsidRPr="003626BC" w:rsidRDefault="0008435B" w:rsidP="0008435B">
      <w:pPr>
        <w:tabs>
          <w:tab w:val="center" w:pos="5670"/>
        </w:tabs>
        <w:rPr>
          <w:color w:val="355D7E" w:themeColor="accent1" w:themeShade="80"/>
          <w:u w:val="dotted"/>
        </w:rPr>
      </w:pPr>
      <w:r w:rsidRPr="003626BC">
        <w:rPr>
          <w:color w:val="355D7E" w:themeColor="accent1" w:themeShade="80"/>
        </w:rPr>
        <w:t xml:space="preserve">       11.1 Connection Point </w:t>
      </w:r>
      <w:r w:rsidRPr="003626BC">
        <w:rPr>
          <w:color w:val="355D7E" w:themeColor="accent1" w:themeShade="80"/>
          <w:u w:val="dotted"/>
        </w:rPr>
        <w:tab/>
      </w:r>
    </w:p>
    <w:p w14:paraId="79608CD5" w14:textId="77777777" w:rsidR="0008435B" w:rsidRPr="003626BC" w:rsidRDefault="0008435B" w:rsidP="0008435B">
      <w:pPr>
        <w:tabs>
          <w:tab w:val="center" w:pos="5670"/>
        </w:tabs>
        <w:rPr>
          <w:color w:val="355D7E" w:themeColor="accent1" w:themeShade="80"/>
          <w:u w:val="dotted"/>
        </w:rPr>
      </w:pPr>
    </w:p>
    <w:p w14:paraId="0807BE4B" w14:textId="77777777" w:rsidR="0008435B" w:rsidRPr="003626BC" w:rsidRDefault="0008435B" w:rsidP="00994DF9">
      <w:pPr>
        <w:tabs>
          <w:tab w:val="center" w:pos="4680"/>
          <w:tab w:val="left" w:pos="7797"/>
        </w:tabs>
        <w:rPr>
          <w:b/>
          <w:color w:val="355D7E" w:themeColor="accent1" w:themeShade="80"/>
          <w:u w:val="dotted"/>
        </w:rPr>
      </w:pPr>
    </w:p>
    <w:p w14:paraId="2C1C00EA" w14:textId="77777777" w:rsidR="000F24E3" w:rsidRPr="003626BC" w:rsidRDefault="000F24E3" w:rsidP="00994DF9">
      <w:pPr>
        <w:tabs>
          <w:tab w:val="center" w:pos="4680"/>
          <w:tab w:val="left" w:pos="7797"/>
        </w:tabs>
        <w:rPr>
          <w:b/>
          <w:color w:val="355D7E" w:themeColor="accent1" w:themeShade="80"/>
          <w:u w:val="dotted"/>
        </w:rPr>
      </w:pPr>
    </w:p>
    <w:p w14:paraId="495BD74A" w14:textId="77777777" w:rsidR="000F24E3" w:rsidRPr="003626BC" w:rsidRDefault="0008435B" w:rsidP="000F24E3">
      <w:pPr>
        <w:tabs>
          <w:tab w:val="center" w:pos="5670"/>
        </w:tabs>
        <w:rPr>
          <w:color w:val="355D7E" w:themeColor="accent1" w:themeShade="80"/>
          <w:u w:val="dotted"/>
        </w:rPr>
      </w:pPr>
      <w:r w:rsidRPr="003626BC">
        <w:rPr>
          <w:color w:val="355D7E" w:themeColor="accent1" w:themeShade="80"/>
        </w:rPr>
        <w:lastRenderedPageBreak/>
        <w:t xml:space="preserve">12.0 </w:t>
      </w:r>
      <w:r w:rsidR="000F24E3" w:rsidRPr="003626BC">
        <w:rPr>
          <w:color w:val="355D7E" w:themeColor="accent1" w:themeShade="80"/>
        </w:rPr>
        <w:t xml:space="preserve">Conclusion </w:t>
      </w:r>
      <w:r w:rsidR="000F24E3" w:rsidRPr="003626BC">
        <w:rPr>
          <w:color w:val="355D7E" w:themeColor="accent1" w:themeShade="80"/>
          <w:u w:val="dotted"/>
        </w:rPr>
        <w:tab/>
      </w:r>
    </w:p>
    <w:p w14:paraId="635F1A42" w14:textId="6971C534" w:rsidR="000F24E3" w:rsidRPr="003626BC" w:rsidRDefault="00854104" w:rsidP="000F24E3">
      <w:pPr>
        <w:tabs>
          <w:tab w:val="center" w:pos="5670"/>
        </w:tabs>
        <w:rPr>
          <w:color w:val="355D7E" w:themeColor="accent1" w:themeShade="80"/>
          <w:u w:val="dotted"/>
        </w:rPr>
      </w:pPr>
      <w:r>
        <w:rPr>
          <w:color w:val="355D7E" w:themeColor="accent1" w:themeShade="80"/>
        </w:rPr>
        <w:t>13.</w:t>
      </w:r>
      <w:r w:rsidR="0008435B" w:rsidRPr="003626BC">
        <w:rPr>
          <w:color w:val="355D7E" w:themeColor="accent1" w:themeShade="80"/>
        </w:rPr>
        <w:t xml:space="preserve">0 </w:t>
      </w:r>
      <w:r w:rsidR="000F24E3" w:rsidRPr="003626BC">
        <w:rPr>
          <w:color w:val="355D7E" w:themeColor="accent1" w:themeShade="80"/>
        </w:rPr>
        <w:t xml:space="preserve">Reference </w:t>
      </w:r>
      <w:r w:rsidR="000F24E3" w:rsidRPr="003626BC">
        <w:rPr>
          <w:color w:val="355D7E" w:themeColor="accent1" w:themeShade="80"/>
          <w:u w:val="dotted"/>
        </w:rPr>
        <w:tab/>
      </w:r>
    </w:p>
    <w:p w14:paraId="527F30CA" w14:textId="77777777" w:rsidR="000F24E3" w:rsidRPr="003626BC" w:rsidRDefault="000F24E3" w:rsidP="000F24E3">
      <w:pPr>
        <w:tabs>
          <w:tab w:val="center" w:pos="5670"/>
        </w:tabs>
        <w:rPr>
          <w:b/>
          <w:strike/>
          <w:color w:val="355D7E" w:themeColor="accent1" w:themeShade="80"/>
          <w:u w:val="dotted"/>
        </w:rPr>
      </w:pPr>
      <w:r w:rsidRPr="003626BC">
        <w:rPr>
          <w:b/>
          <w:color w:val="355D7E" w:themeColor="accent1" w:themeShade="80"/>
        </w:rPr>
        <w:t xml:space="preserve">APPENDIX </w:t>
      </w:r>
      <w:r w:rsidRPr="003626BC">
        <w:rPr>
          <w:b/>
          <w:color w:val="355D7E" w:themeColor="accent1" w:themeShade="80"/>
          <w:u w:val="dotted"/>
        </w:rPr>
        <w:tab/>
      </w:r>
    </w:p>
    <w:p w14:paraId="747F94EA" w14:textId="77777777" w:rsidR="000F24E3" w:rsidRPr="003626BC" w:rsidRDefault="000F24E3" w:rsidP="000F24E3">
      <w:pPr>
        <w:tabs>
          <w:tab w:val="center" w:pos="5670"/>
        </w:tabs>
        <w:rPr>
          <w:strike/>
          <w:color w:val="355D7E" w:themeColor="accent1" w:themeShade="80"/>
          <w:u w:val="dotted"/>
        </w:rPr>
      </w:pPr>
    </w:p>
    <w:p w14:paraId="5D80C58C" w14:textId="77777777" w:rsidR="000F24E3" w:rsidRPr="003626BC" w:rsidRDefault="000F24E3" w:rsidP="000F24E3">
      <w:pPr>
        <w:tabs>
          <w:tab w:val="center" w:pos="5670"/>
        </w:tabs>
        <w:rPr>
          <w:strike/>
          <w:color w:val="355D7E" w:themeColor="accent1" w:themeShade="80"/>
          <w:u w:val="dotted"/>
        </w:rPr>
      </w:pPr>
    </w:p>
    <w:p w14:paraId="30278578" w14:textId="77777777" w:rsidR="00994DF9" w:rsidRPr="003626BC" w:rsidRDefault="00994DF9" w:rsidP="00994DF9">
      <w:pPr>
        <w:tabs>
          <w:tab w:val="center" w:pos="4680"/>
          <w:tab w:val="left" w:pos="7797"/>
        </w:tabs>
        <w:rPr>
          <w:b/>
          <w:color w:val="355D7E" w:themeColor="accent1" w:themeShade="80"/>
          <w:u w:val="dotted"/>
        </w:rPr>
      </w:pPr>
    </w:p>
    <w:p w14:paraId="77381EDD" w14:textId="77777777" w:rsidR="00994DF9" w:rsidRPr="003626BC" w:rsidRDefault="00994DF9" w:rsidP="00240B43">
      <w:pPr>
        <w:tabs>
          <w:tab w:val="center" w:pos="4680"/>
          <w:tab w:val="left" w:pos="7797"/>
        </w:tabs>
        <w:rPr>
          <w:b/>
          <w:color w:val="355D7E" w:themeColor="accent1" w:themeShade="80"/>
          <w:u w:val="dotted"/>
        </w:rPr>
      </w:pPr>
    </w:p>
    <w:p w14:paraId="2A1421C9" w14:textId="77777777" w:rsidR="00E4353A" w:rsidRPr="003626BC" w:rsidRDefault="00E4353A" w:rsidP="00240B43">
      <w:pPr>
        <w:tabs>
          <w:tab w:val="center" w:pos="4680"/>
          <w:tab w:val="left" w:pos="7797"/>
        </w:tabs>
        <w:rPr>
          <w:b/>
          <w:color w:val="355D7E" w:themeColor="accent1" w:themeShade="80"/>
          <w:u w:val="dotted"/>
        </w:rPr>
      </w:pPr>
    </w:p>
    <w:p w14:paraId="6160ED04" w14:textId="77777777" w:rsidR="00E4353A" w:rsidRPr="003626BC" w:rsidRDefault="00E4353A" w:rsidP="00240B43">
      <w:pPr>
        <w:tabs>
          <w:tab w:val="center" w:pos="4680"/>
          <w:tab w:val="left" w:pos="7797"/>
        </w:tabs>
        <w:rPr>
          <w:b/>
          <w:color w:val="355D7E" w:themeColor="accent1" w:themeShade="80"/>
          <w:u w:val="dotted"/>
        </w:rPr>
      </w:pPr>
    </w:p>
    <w:p w14:paraId="5E7199DA" w14:textId="77777777" w:rsidR="00E4353A" w:rsidRPr="003626BC" w:rsidRDefault="00E4353A" w:rsidP="00240B43">
      <w:pPr>
        <w:tabs>
          <w:tab w:val="center" w:pos="4680"/>
          <w:tab w:val="left" w:pos="7797"/>
        </w:tabs>
        <w:rPr>
          <w:b/>
          <w:color w:val="355D7E" w:themeColor="accent1" w:themeShade="80"/>
          <w:u w:val="dotted"/>
        </w:rPr>
      </w:pPr>
    </w:p>
    <w:p w14:paraId="47283383" w14:textId="77777777" w:rsidR="00E4353A" w:rsidRPr="003626BC" w:rsidRDefault="00E4353A" w:rsidP="00240B43">
      <w:pPr>
        <w:tabs>
          <w:tab w:val="center" w:pos="4680"/>
          <w:tab w:val="left" w:pos="7797"/>
        </w:tabs>
        <w:rPr>
          <w:b/>
          <w:color w:val="355D7E" w:themeColor="accent1" w:themeShade="80"/>
          <w:u w:val="dotted"/>
        </w:rPr>
      </w:pPr>
    </w:p>
    <w:p w14:paraId="6C4CF0F8" w14:textId="77777777" w:rsidR="00E4353A" w:rsidRPr="003626BC" w:rsidRDefault="00E4353A" w:rsidP="00240B43">
      <w:pPr>
        <w:tabs>
          <w:tab w:val="center" w:pos="4680"/>
          <w:tab w:val="left" w:pos="7797"/>
        </w:tabs>
        <w:rPr>
          <w:b/>
          <w:color w:val="355D7E" w:themeColor="accent1" w:themeShade="80"/>
          <w:u w:val="dotted"/>
        </w:rPr>
      </w:pPr>
    </w:p>
    <w:p w14:paraId="5EC545C4" w14:textId="77777777" w:rsidR="00E4353A" w:rsidRPr="003626BC" w:rsidRDefault="00E4353A" w:rsidP="00240B43">
      <w:pPr>
        <w:tabs>
          <w:tab w:val="center" w:pos="4680"/>
          <w:tab w:val="left" w:pos="7797"/>
        </w:tabs>
        <w:rPr>
          <w:b/>
          <w:color w:val="355D7E" w:themeColor="accent1" w:themeShade="80"/>
          <w:u w:val="dotted"/>
        </w:rPr>
      </w:pPr>
    </w:p>
    <w:p w14:paraId="51124ACA" w14:textId="77777777" w:rsidR="00E4353A" w:rsidRPr="003626BC" w:rsidRDefault="00E4353A" w:rsidP="00240B43">
      <w:pPr>
        <w:tabs>
          <w:tab w:val="center" w:pos="4680"/>
          <w:tab w:val="left" w:pos="7797"/>
        </w:tabs>
        <w:rPr>
          <w:b/>
          <w:color w:val="355D7E" w:themeColor="accent1" w:themeShade="80"/>
          <w:u w:val="dotted"/>
        </w:rPr>
      </w:pPr>
    </w:p>
    <w:p w14:paraId="45CC1860" w14:textId="77777777" w:rsidR="00E4353A" w:rsidRPr="003626BC" w:rsidRDefault="00E4353A" w:rsidP="00240B43">
      <w:pPr>
        <w:tabs>
          <w:tab w:val="center" w:pos="4680"/>
          <w:tab w:val="left" w:pos="7797"/>
        </w:tabs>
        <w:rPr>
          <w:b/>
          <w:color w:val="355D7E" w:themeColor="accent1" w:themeShade="80"/>
          <w:u w:val="dotted"/>
        </w:rPr>
      </w:pPr>
    </w:p>
    <w:p w14:paraId="41CFF16B" w14:textId="77777777" w:rsidR="00E4353A" w:rsidRPr="003626BC" w:rsidRDefault="00E4353A" w:rsidP="00240B43">
      <w:pPr>
        <w:tabs>
          <w:tab w:val="center" w:pos="4680"/>
          <w:tab w:val="left" w:pos="7797"/>
        </w:tabs>
        <w:rPr>
          <w:b/>
          <w:color w:val="355D7E" w:themeColor="accent1" w:themeShade="80"/>
          <w:u w:val="dotted"/>
        </w:rPr>
      </w:pPr>
    </w:p>
    <w:p w14:paraId="616D67D7" w14:textId="77777777" w:rsidR="00E4353A" w:rsidRPr="003626BC" w:rsidRDefault="00E4353A" w:rsidP="00240B43">
      <w:pPr>
        <w:tabs>
          <w:tab w:val="center" w:pos="4680"/>
          <w:tab w:val="left" w:pos="7797"/>
        </w:tabs>
        <w:rPr>
          <w:b/>
          <w:color w:val="355D7E" w:themeColor="accent1" w:themeShade="80"/>
          <w:u w:val="dotted"/>
        </w:rPr>
      </w:pPr>
    </w:p>
    <w:p w14:paraId="3D35985E" w14:textId="77777777" w:rsidR="00E4353A" w:rsidRPr="003626BC" w:rsidRDefault="00E4353A" w:rsidP="00240B43">
      <w:pPr>
        <w:tabs>
          <w:tab w:val="center" w:pos="4680"/>
          <w:tab w:val="left" w:pos="7797"/>
        </w:tabs>
        <w:rPr>
          <w:b/>
          <w:color w:val="355D7E" w:themeColor="accent1" w:themeShade="80"/>
          <w:u w:val="dotted"/>
        </w:rPr>
      </w:pPr>
    </w:p>
    <w:p w14:paraId="4C233241" w14:textId="77777777" w:rsidR="00E4353A" w:rsidRPr="003626BC" w:rsidRDefault="00E4353A" w:rsidP="00240B43">
      <w:pPr>
        <w:tabs>
          <w:tab w:val="center" w:pos="4680"/>
          <w:tab w:val="left" w:pos="7797"/>
        </w:tabs>
        <w:rPr>
          <w:b/>
          <w:color w:val="355D7E" w:themeColor="accent1" w:themeShade="80"/>
          <w:u w:val="dotted"/>
        </w:rPr>
      </w:pPr>
    </w:p>
    <w:p w14:paraId="7D4BB4DC" w14:textId="77777777" w:rsidR="00E4353A" w:rsidRPr="003626BC" w:rsidRDefault="00E4353A" w:rsidP="00240B43">
      <w:pPr>
        <w:tabs>
          <w:tab w:val="center" w:pos="4680"/>
          <w:tab w:val="left" w:pos="7797"/>
        </w:tabs>
        <w:rPr>
          <w:b/>
          <w:color w:val="355D7E" w:themeColor="accent1" w:themeShade="80"/>
          <w:u w:val="dotted"/>
        </w:rPr>
      </w:pPr>
    </w:p>
    <w:p w14:paraId="5C66668A" w14:textId="77777777" w:rsidR="00E4353A" w:rsidRPr="003626BC" w:rsidRDefault="00E4353A" w:rsidP="00240B43">
      <w:pPr>
        <w:tabs>
          <w:tab w:val="center" w:pos="4680"/>
          <w:tab w:val="left" w:pos="7797"/>
        </w:tabs>
        <w:rPr>
          <w:b/>
          <w:color w:val="355D7E" w:themeColor="accent1" w:themeShade="80"/>
          <w:u w:val="dotted"/>
        </w:rPr>
      </w:pPr>
    </w:p>
    <w:p w14:paraId="5F789778" w14:textId="77777777" w:rsidR="00E4353A" w:rsidRPr="003626BC" w:rsidRDefault="00E4353A" w:rsidP="00240B43">
      <w:pPr>
        <w:tabs>
          <w:tab w:val="center" w:pos="4680"/>
          <w:tab w:val="left" w:pos="7797"/>
        </w:tabs>
        <w:rPr>
          <w:b/>
          <w:color w:val="355D7E" w:themeColor="accent1" w:themeShade="80"/>
          <w:u w:val="dotted"/>
        </w:rPr>
      </w:pPr>
    </w:p>
    <w:p w14:paraId="3057C08B" w14:textId="77777777" w:rsidR="00E4353A" w:rsidRPr="003626BC" w:rsidRDefault="00E4353A" w:rsidP="00240B43">
      <w:pPr>
        <w:tabs>
          <w:tab w:val="center" w:pos="4680"/>
          <w:tab w:val="left" w:pos="7797"/>
        </w:tabs>
        <w:rPr>
          <w:b/>
          <w:color w:val="355D7E" w:themeColor="accent1" w:themeShade="80"/>
          <w:u w:val="dotted"/>
        </w:rPr>
      </w:pPr>
    </w:p>
    <w:p w14:paraId="31826831" w14:textId="77777777" w:rsidR="00E4353A" w:rsidRPr="003626BC" w:rsidRDefault="00E4353A" w:rsidP="00240B43">
      <w:pPr>
        <w:tabs>
          <w:tab w:val="center" w:pos="4680"/>
          <w:tab w:val="left" w:pos="7797"/>
        </w:tabs>
        <w:rPr>
          <w:b/>
          <w:color w:val="355D7E" w:themeColor="accent1" w:themeShade="80"/>
          <w:u w:val="dotted"/>
        </w:rPr>
      </w:pPr>
    </w:p>
    <w:p w14:paraId="72E3F584" w14:textId="77777777" w:rsidR="00E4353A" w:rsidRPr="003626BC" w:rsidRDefault="00E4353A" w:rsidP="00240B43">
      <w:pPr>
        <w:tabs>
          <w:tab w:val="center" w:pos="4680"/>
          <w:tab w:val="left" w:pos="7797"/>
        </w:tabs>
        <w:rPr>
          <w:b/>
          <w:color w:val="355D7E" w:themeColor="accent1" w:themeShade="80"/>
          <w:u w:val="dotted"/>
        </w:rPr>
      </w:pPr>
    </w:p>
    <w:p w14:paraId="2E4EC15D" w14:textId="77777777" w:rsidR="00E4353A" w:rsidRPr="003626BC" w:rsidRDefault="00E4353A" w:rsidP="00240B43">
      <w:pPr>
        <w:tabs>
          <w:tab w:val="center" w:pos="4680"/>
          <w:tab w:val="left" w:pos="7797"/>
        </w:tabs>
        <w:rPr>
          <w:b/>
          <w:color w:val="355D7E" w:themeColor="accent1" w:themeShade="80"/>
          <w:u w:val="dotted"/>
        </w:rPr>
      </w:pPr>
    </w:p>
    <w:p w14:paraId="1E5CE2BB" w14:textId="77777777" w:rsidR="00E4353A" w:rsidRPr="003626BC" w:rsidRDefault="00E4353A" w:rsidP="00240B43">
      <w:pPr>
        <w:tabs>
          <w:tab w:val="center" w:pos="4680"/>
          <w:tab w:val="left" w:pos="7797"/>
        </w:tabs>
        <w:rPr>
          <w:b/>
          <w:color w:val="355D7E" w:themeColor="accent1" w:themeShade="80"/>
          <w:u w:val="dotted"/>
        </w:rPr>
      </w:pPr>
    </w:p>
    <w:p w14:paraId="6C8A7241" w14:textId="77777777" w:rsidR="00E4353A" w:rsidRDefault="00E4353A" w:rsidP="00240B43">
      <w:pPr>
        <w:tabs>
          <w:tab w:val="center" w:pos="4680"/>
          <w:tab w:val="left" w:pos="7797"/>
        </w:tabs>
        <w:rPr>
          <w:b/>
          <w:u w:val="dotted"/>
        </w:rPr>
      </w:pPr>
    </w:p>
    <w:p w14:paraId="52DC1AE2" w14:textId="77777777" w:rsidR="00241DC8" w:rsidRDefault="00241DC8" w:rsidP="00240B43">
      <w:pPr>
        <w:tabs>
          <w:tab w:val="center" w:pos="4680"/>
          <w:tab w:val="left" w:pos="7797"/>
        </w:tabs>
        <w:rPr>
          <w:b/>
          <w:u w:val="dotted"/>
        </w:rPr>
      </w:pPr>
    </w:p>
    <w:p w14:paraId="61002B23" w14:textId="77777777" w:rsidR="00241DC8" w:rsidRDefault="00241DC8" w:rsidP="00240B43">
      <w:pPr>
        <w:tabs>
          <w:tab w:val="center" w:pos="4680"/>
          <w:tab w:val="left" w:pos="7797"/>
        </w:tabs>
        <w:rPr>
          <w:b/>
          <w:u w:val="dotted"/>
        </w:rPr>
      </w:pPr>
    </w:p>
    <w:p w14:paraId="164E1802" w14:textId="77777777" w:rsidR="00E4353A" w:rsidRDefault="00E4353A" w:rsidP="00240B43">
      <w:pPr>
        <w:tabs>
          <w:tab w:val="center" w:pos="4680"/>
          <w:tab w:val="left" w:pos="7797"/>
        </w:tabs>
        <w:rPr>
          <w:b/>
          <w:u w:val="dotted"/>
        </w:rPr>
      </w:pPr>
    </w:p>
    <w:p w14:paraId="6C72E085" w14:textId="77777777" w:rsidR="00E4353A" w:rsidRDefault="00E4353A" w:rsidP="00240B43">
      <w:pPr>
        <w:tabs>
          <w:tab w:val="center" w:pos="4680"/>
          <w:tab w:val="left" w:pos="7797"/>
        </w:tabs>
        <w:rPr>
          <w:b/>
          <w:u w:val="dotted"/>
        </w:rPr>
      </w:pPr>
    </w:p>
    <w:p w14:paraId="6D529411" w14:textId="77777777" w:rsidR="009C4CE7" w:rsidRPr="00240B43" w:rsidRDefault="009C4CE7" w:rsidP="00240B43">
      <w:pPr>
        <w:tabs>
          <w:tab w:val="center" w:pos="4680"/>
          <w:tab w:val="left" w:pos="7797"/>
        </w:tabs>
        <w:rPr>
          <w:b/>
          <w:u w:val="dotted"/>
        </w:rPr>
      </w:pPr>
    </w:p>
    <w:p w14:paraId="0E1C3E30" w14:textId="727CD60A" w:rsidR="00E4353A" w:rsidRPr="00240B43" w:rsidRDefault="00E4353A" w:rsidP="00E4353A">
      <w:pPr>
        <w:tabs>
          <w:tab w:val="right" w:pos="9288"/>
        </w:tabs>
        <w:rPr>
          <w:color w:val="DD8047" w:themeColor="accent2"/>
          <w:u w:val="single"/>
        </w:rPr>
      </w:pPr>
      <w:r w:rsidRPr="00240B43">
        <w:rPr>
          <w:color w:val="DD8047" w:themeColor="accent2"/>
          <w:u w:val="single"/>
        </w:rPr>
        <w:lastRenderedPageBreak/>
        <w:t xml:space="preserve">1.0 </w:t>
      </w:r>
      <w:r>
        <w:rPr>
          <w:color w:val="DD8047" w:themeColor="accent2"/>
          <w:u w:val="single"/>
        </w:rPr>
        <w:t>Introduction</w:t>
      </w:r>
      <w:r w:rsidRPr="00240B43">
        <w:rPr>
          <w:color w:val="DD8047" w:themeColor="accent2"/>
          <w:u w:val="single"/>
        </w:rPr>
        <w:tab/>
      </w:r>
    </w:p>
    <w:p w14:paraId="3B53E625" w14:textId="1C5D99FD" w:rsidR="0035227B" w:rsidRDefault="00F8648B" w:rsidP="00696F56">
      <w:r>
        <w:t xml:space="preserve">This project goes through the process of converting a written brief into a computerised system within The Global Tickets Ltd. The report looks at the requirements and uses this to carry out the system design. This includes use case </w:t>
      </w:r>
      <w:proofErr w:type="gramStart"/>
      <w:r>
        <w:t>diagrams,</w:t>
      </w:r>
      <w:proofErr w:type="gramEnd"/>
      <w:r>
        <w:t xml:space="preserve"> use case specifications, class diagrams, entity relationship diagrams, and normalisation</w:t>
      </w:r>
      <w:r w:rsidR="00F8732B">
        <w:t xml:space="preserve">. This will then be used to carry out the next part of the project, which is to write out the SQL Data Definition Language statements (CREATE, DROP, ALTER) and the Data Manipulation Language statements (SELECT, INSERT, UPDATE). The database design will </w:t>
      </w:r>
      <w:proofErr w:type="gramStart"/>
      <w:r w:rsidR="00F8732B">
        <w:t>done</w:t>
      </w:r>
      <w:proofErr w:type="gramEnd"/>
      <w:r w:rsidR="00F8732B">
        <w:t xml:space="preserve"> using MySQL. Following this, the implementation of the user interface can commence and as part of this, the SQL queries to be used in the system will be created. Java, HTML and CSS are the main languages to be used for the websites GUI design and functionality. The website will be run server-side using Tomcat server, powered by Java. </w:t>
      </w:r>
    </w:p>
    <w:p w14:paraId="1117EAF2" w14:textId="73FE6294" w:rsidR="00E4353A" w:rsidRDefault="00FD794F" w:rsidP="00300E49">
      <w:r>
        <w:t xml:space="preserve">During this Project I, Huseyin, assisted with compiling the structure of the report. </w:t>
      </w:r>
      <w:r w:rsidR="00DD7EC9">
        <w:t xml:space="preserve">The content of the report was delegated equally </w:t>
      </w:r>
      <w:r w:rsidR="00854104">
        <w:t xml:space="preserve">between Precious and myself. </w:t>
      </w:r>
    </w:p>
    <w:p w14:paraId="084C8A6C" w14:textId="0118B2FE" w:rsidR="00B2450F" w:rsidRPr="00300E49" w:rsidRDefault="00E4353A" w:rsidP="00300E49">
      <w:pPr>
        <w:pStyle w:val="Heading1"/>
        <w:rPr>
          <w:color w:val="DD8047" w:themeColor="accent2"/>
        </w:rPr>
      </w:pPr>
      <w:r>
        <w:rPr>
          <w:color w:val="DD8047" w:themeColor="accent2"/>
        </w:rPr>
        <w:t>Part 1</w:t>
      </w:r>
      <w:r w:rsidRPr="00E4353A">
        <w:rPr>
          <w:color w:val="DD8047" w:themeColor="accent2"/>
        </w:rPr>
        <w:t xml:space="preserve"> </w:t>
      </w:r>
      <w:r>
        <w:rPr>
          <w:color w:val="DD8047" w:themeColor="accent2"/>
        </w:rPr>
        <w:t xml:space="preserve">ANALYSIS AND DESIGN </w:t>
      </w:r>
      <w:r w:rsidRPr="00E4353A">
        <w:rPr>
          <w:color w:val="DD8047" w:themeColor="accent2"/>
        </w:rPr>
        <w:t xml:space="preserve">  </w:t>
      </w:r>
    </w:p>
    <w:p w14:paraId="35F5259C" w14:textId="6890EB95" w:rsidR="00B2450F" w:rsidRPr="00240B43" w:rsidRDefault="00CD3132" w:rsidP="00B2450F">
      <w:pPr>
        <w:tabs>
          <w:tab w:val="right" w:pos="9288"/>
        </w:tabs>
        <w:rPr>
          <w:color w:val="DD8047" w:themeColor="accent2"/>
          <w:u w:val="single"/>
        </w:rPr>
      </w:pPr>
      <w:r>
        <w:rPr>
          <w:noProof/>
        </w:rPr>
        <w:pict w14:anchorId="2FB64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40.7pt;margin-top:17.8pt;width:567.2pt;height:263.15pt;z-index:-251650048;mso-position-horizontal-relative:text;mso-position-vertical-relative:text;mso-width-relative:page;mso-height-relative:page" wrapcoords="12655 0 12100 149 12065 822 12239 1196 11511 1719 10644 2392 8737 3513 7385 4783 4473 5904 4126 6278 4161 7026 347 8221 208 9044 173 9642 277 10763 35 11361 104 11660 2600 11958 7108 16742 6934 17489 6345 18536 5894 18909 4161 19657 3571 19956 3571 20778 5859 21525 7108 21525 7974 21525 16781 20255 16885 19358 16434 19134 15325 17938 18896 16817 18896 16742 19242 16443 19000 15621 16954 15546 16157 14649 15879 14126 15637 13453 15429 13154 14284 11958 14839 11958 16399 11062 16399 10389 15533 10015 13834 9567 19208 8446 19693 8147 19762 7549 19485 7175 20040 5979 21600 4634 21565 3588 20178 3588 20213 3139 19797 2466 19450 2392 19658 1196 19762 374 18653 149 13591 0 12655 0">
            <v:imagedata r:id="rId11" o:title="precious ucd"/>
            <w10:wrap type="tight"/>
          </v:shape>
        </w:pict>
      </w:r>
      <w:r w:rsidR="00B2450F">
        <w:rPr>
          <w:color w:val="DD8047" w:themeColor="accent2"/>
          <w:u w:val="single"/>
        </w:rPr>
        <w:t xml:space="preserve">2.0 Precious’ </w:t>
      </w:r>
      <w:r w:rsidR="00B2450F" w:rsidRPr="00B2450F">
        <w:rPr>
          <w:color w:val="DD8047" w:themeColor="accent2"/>
          <w:u w:val="single"/>
        </w:rPr>
        <w:t xml:space="preserve">Use Case Diagram </w:t>
      </w:r>
      <w:r w:rsidR="00B2450F" w:rsidRPr="00240B43">
        <w:rPr>
          <w:color w:val="DD8047" w:themeColor="accent2"/>
          <w:u w:val="single"/>
        </w:rPr>
        <w:tab/>
      </w:r>
    </w:p>
    <w:p w14:paraId="4EF8B2EE" w14:textId="68503868" w:rsidR="00B2450F" w:rsidRPr="00B2450F" w:rsidRDefault="00B2450F" w:rsidP="00B2450F"/>
    <w:p w14:paraId="118FC4F6" w14:textId="77777777" w:rsidR="00E4353A" w:rsidRDefault="00E4353A" w:rsidP="00DB1740"/>
    <w:p w14:paraId="5383B9FA" w14:textId="77777777" w:rsidR="00E4353A" w:rsidRDefault="00E4353A" w:rsidP="00DB1740"/>
    <w:p w14:paraId="7F8296E4" w14:textId="77777777" w:rsidR="00E4353A" w:rsidRDefault="00E4353A" w:rsidP="00DB1740"/>
    <w:p w14:paraId="78A42DE9" w14:textId="77777777" w:rsidR="00B2450F" w:rsidRDefault="00B2450F" w:rsidP="00DB1740"/>
    <w:p w14:paraId="4D8233A9" w14:textId="77777777" w:rsidR="00B2450F" w:rsidRDefault="00B2450F" w:rsidP="00DB1740"/>
    <w:p w14:paraId="1704C984" w14:textId="77777777" w:rsidR="00B2450F" w:rsidRDefault="00B2450F" w:rsidP="00DB1740"/>
    <w:p w14:paraId="2DB38EBE" w14:textId="77777777" w:rsidR="00B2450F" w:rsidRDefault="00B2450F" w:rsidP="00DB1740"/>
    <w:p w14:paraId="5C77D4EE" w14:textId="77777777" w:rsidR="00B2450F" w:rsidRDefault="00B2450F" w:rsidP="00DB1740"/>
    <w:p w14:paraId="7C309A5B" w14:textId="77777777" w:rsidR="00B2450F" w:rsidRDefault="00B2450F" w:rsidP="00DB1740"/>
    <w:p w14:paraId="6F9E8479" w14:textId="77777777" w:rsidR="00B2450F" w:rsidRDefault="00B2450F" w:rsidP="00DB1740"/>
    <w:p w14:paraId="2F4D1A0F" w14:textId="77777777" w:rsidR="00B2450F" w:rsidRDefault="00B2450F" w:rsidP="00DB1740"/>
    <w:p w14:paraId="7806491A" w14:textId="77777777" w:rsidR="00B2450F" w:rsidRDefault="00B2450F" w:rsidP="00917C5D">
      <w:pPr>
        <w:ind w:left="0"/>
      </w:pPr>
    </w:p>
    <w:p w14:paraId="242F663B" w14:textId="77777777" w:rsidR="00B2450F" w:rsidRDefault="00B2450F" w:rsidP="00DB1740"/>
    <w:p w14:paraId="4FE39852" w14:textId="77777777" w:rsidR="00E4353A" w:rsidRDefault="00E4353A" w:rsidP="00DB1740">
      <w:pPr>
        <w:rPr>
          <w:color w:val="DD8047" w:themeColor="accent2"/>
          <w:u w:val="single"/>
        </w:rPr>
      </w:pPr>
    </w:p>
    <w:p w14:paraId="75518159" w14:textId="77777777" w:rsidR="00241DC8" w:rsidRDefault="00241DC8" w:rsidP="00DB1740"/>
    <w:p w14:paraId="3C3923D5" w14:textId="77777777" w:rsidR="00B2450F" w:rsidRDefault="00B2450F" w:rsidP="00AE7C55">
      <w:pPr>
        <w:tabs>
          <w:tab w:val="right" w:pos="9288"/>
        </w:tabs>
        <w:ind w:left="0"/>
      </w:pPr>
    </w:p>
    <w:p w14:paraId="6F49C0BC" w14:textId="28CEEEBA" w:rsidR="00B2450F" w:rsidRPr="00240B43" w:rsidRDefault="00CD3132" w:rsidP="00B2450F">
      <w:pPr>
        <w:tabs>
          <w:tab w:val="right" w:pos="9288"/>
        </w:tabs>
        <w:rPr>
          <w:color w:val="DD8047" w:themeColor="accent2"/>
          <w:u w:val="single"/>
        </w:rPr>
      </w:pPr>
      <w:r>
        <w:rPr>
          <w:noProof/>
        </w:rPr>
        <w:lastRenderedPageBreak/>
        <w:pict w14:anchorId="61DB08E4">
          <v:shape id="_x0000_s1026" type="#_x0000_t75" style="position:absolute;left:0;text-align:left;margin-left:-50.35pt;margin-top:23.3pt;width:561.1pt;height:257.95pt;z-index:-251652096;mso-position-horizontal-relative:text;mso-position-vertical-relative:text;mso-width-relative:page;mso-height-relative:page" wrapcoords="2846 0 2119 138 2024 825 2151 1101 2530 2201 1550 4403 601 5022 411 5228 411 5503 221 6054 190 7017 285 7704 63 8805 63 9011 2087 9906 2498 9906 3637 11006 4965 14308 4269 14446 4143 15065 4206 15615 6768 16510 7400 16510 8887 17610 9013 18711 8918 19261 8792 19743 8792 20018 10658 20912 11037 20981 14231 21531 14737 21531 15591 21531 15813 21531 16413 21050 16477 20224 15528 19949 12871 19811 13694 18711 15496 17610 15844 17335 15876 16785 15591 16510 14959 15409 16983 15409 18722 14927 18690 14308 17742 13208 18279 12107 18690 11075 19102 11006 19260 10662 19260 9906 19797 8805 21410 7704 21600 7429 21600 6810 21284 6604 18627 5503 18849 5503 18690 5159 17394 4403 17584 4403 17805 3715 17805 2752 16097 2614 7337 2201 5819 1582 4428 1101 4522 688 4206 69 3732 0 2846 0">
            <v:imagedata r:id="rId12" o:title="huseyin use case"/>
            <w10:wrap type="tight"/>
          </v:shape>
        </w:pict>
      </w:r>
      <w:r w:rsidR="00B2450F">
        <w:rPr>
          <w:color w:val="DD8047" w:themeColor="accent2"/>
          <w:u w:val="single"/>
        </w:rPr>
        <w:t xml:space="preserve">3.0 Huseyin’s </w:t>
      </w:r>
      <w:r w:rsidR="00B2450F" w:rsidRPr="00B2450F">
        <w:rPr>
          <w:color w:val="DD8047" w:themeColor="accent2"/>
          <w:u w:val="single"/>
        </w:rPr>
        <w:t xml:space="preserve">Use Case Diagram </w:t>
      </w:r>
      <w:r w:rsidR="00B2450F" w:rsidRPr="00240B43">
        <w:rPr>
          <w:color w:val="DD8047" w:themeColor="accent2"/>
          <w:u w:val="single"/>
        </w:rPr>
        <w:tab/>
      </w:r>
    </w:p>
    <w:p w14:paraId="676E15F2" w14:textId="4A794167" w:rsidR="00B2450F" w:rsidRDefault="00B2450F" w:rsidP="00DB1740"/>
    <w:p w14:paraId="686B4B7E" w14:textId="77777777" w:rsidR="00B2450F" w:rsidRDefault="00B2450F" w:rsidP="00DB1740"/>
    <w:p w14:paraId="773BFF08" w14:textId="77777777" w:rsidR="00B2450F" w:rsidRDefault="00B2450F" w:rsidP="00DB1740"/>
    <w:p w14:paraId="53B3C313" w14:textId="77777777" w:rsidR="00B2450F" w:rsidRDefault="00B2450F" w:rsidP="00DB1740"/>
    <w:p w14:paraId="324FA2C5" w14:textId="77777777" w:rsidR="00B2450F" w:rsidRDefault="00B2450F" w:rsidP="00DB1740"/>
    <w:p w14:paraId="34242480" w14:textId="77777777" w:rsidR="00B2450F" w:rsidRDefault="00B2450F" w:rsidP="00DB1740"/>
    <w:p w14:paraId="69992088" w14:textId="77777777" w:rsidR="00B2450F" w:rsidRDefault="00B2450F" w:rsidP="00DB1740"/>
    <w:p w14:paraId="32820009" w14:textId="77777777" w:rsidR="00B2450F" w:rsidRDefault="00B2450F" w:rsidP="00DB1740"/>
    <w:p w14:paraId="4048320F" w14:textId="77777777" w:rsidR="00B2450F" w:rsidRDefault="00B2450F" w:rsidP="00DB1740"/>
    <w:p w14:paraId="2CB54CA8" w14:textId="77777777" w:rsidR="00B2450F" w:rsidRDefault="00B2450F" w:rsidP="00DB1740"/>
    <w:p w14:paraId="366A1ECF" w14:textId="77777777" w:rsidR="00B2450F" w:rsidRDefault="00B2450F" w:rsidP="00917C5D">
      <w:pPr>
        <w:tabs>
          <w:tab w:val="center" w:pos="5670"/>
        </w:tabs>
        <w:ind w:left="0"/>
      </w:pPr>
    </w:p>
    <w:p w14:paraId="07D4DF15" w14:textId="77777777" w:rsidR="00B2450F" w:rsidRDefault="00B2450F" w:rsidP="00B2450F">
      <w:pPr>
        <w:tabs>
          <w:tab w:val="right" w:pos="9288"/>
        </w:tabs>
      </w:pPr>
    </w:p>
    <w:p w14:paraId="656FE938" w14:textId="77777777" w:rsidR="00854104" w:rsidRDefault="00854104" w:rsidP="00854104">
      <w:pPr>
        <w:tabs>
          <w:tab w:val="center" w:pos="5670"/>
        </w:tabs>
        <w:ind w:left="0"/>
        <w:rPr>
          <w:color w:val="DD8047" w:themeColor="accent2"/>
          <w:u w:val="single"/>
        </w:rPr>
      </w:pPr>
    </w:p>
    <w:p w14:paraId="74FFA931" w14:textId="77777777" w:rsidR="00241DC8" w:rsidRDefault="00241DC8" w:rsidP="00854104">
      <w:pPr>
        <w:tabs>
          <w:tab w:val="center" w:pos="5670"/>
        </w:tabs>
        <w:ind w:left="0"/>
        <w:rPr>
          <w:color w:val="DD8047" w:themeColor="accent2"/>
          <w:u w:val="single"/>
        </w:rPr>
      </w:pPr>
    </w:p>
    <w:p w14:paraId="0F0ABE0E" w14:textId="77777777" w:rsidR="00241DC8" w:rsidRDefault="00241DC8" w:rsidP="00854104">
      <w:pPr>
        <w:tabs>
          <w:tab w:val="center" w:pos="5670"/>
        </w:tabs>
        <w:ind w:left="0"/>
        <w:rPr>
          <w:color w:val="DD8047" w:themeColor="accent2"/>
          <w:u w:val="single"/>
        </w:rPr>
      </w:pPr>
    </w:p>
    <w:p w14:paraId="2A29DF4D" w14:textId="77777777" w:rsidR="00241DC8" w:rsidRDefault="00241DC8" w:rsidP="00854104">
      <w:pPr>
        <w:tabs>
          <w:tab w:val="center" w:pos="5670"/>
        </w:tabs>
        <w:ind w:left="0"/>
        <w:rPr>
          <w:color w:val="DD8047" w:themeColor="accent2"/>
          <w:u w:val="single"/>
        </w:rPr>
      </w:pPr>
    </w:p>
    <w:p w14:paraId="23685A00" w14:textId="77777777" w:rsidR="00241DC8" w:rsidRDefault="00241DC8" w:rsidP="00854104">
      <w:pPr>
        <w:tabs>
          <w:tab w:val="center" w:pos="5670"/>
        </w:tabs>
        <w:ind w:left="0"/>
      </w:pPr>
    </w:p>
    <w:p w14:paraId="773C8718" w14:textId="77777777" w:rsidR="00B2450F" w:rsidRDefault="00B2450F" w:rsidP="00B2450F">
      <w:pPr>
        <w:tabs>
          <w:tab w:val="center" w:pos="5670"/>
        </w:tabs>
      </w:pPr>
    </w:p>
    <w:p w14:paraId="7D3795F7" w14:textId="77777777" w:rsidR="005B7BEE" w:rsidRDefault="005B7BEE" w:rsidP="005B7BEE">
      <w:pPr>
        <w:tabs>
          <w:tab w:val="right" w:pos="9288"/>
        </w:tabs>
        <w:ind w:left="0"/>
        <w:rPr>
          <w:color w:val="DD8047" w:themeColor="accent2"/>
          <w:u w:val="single"/>
        </w:rPr>
      </w:pPr>
    </w:p>
    <w:p w14:paraId="1935A5E0" w14:textId="77777777" w:rsidR="007108CC" w:rsidRDefault="007108CC" w:rsidP="005B7BEE">
      <w:pPr>
        <w:tabs>
          <w:tab w:val="right" w:pos="9288"/>
        </w:tabs>
        <w:ind w:left="0"/>
        <w:rPr>
          <w:color w:val="DD8047" w:themeColor="accent2"/>
          <w:u w:val="single"/>
        </w:rPr>
      </w:pPr>
    </w:p>
    <w:p w14:paraId="3A293D0B" w14:textId="77777777" w:rsidR="007108CC" w:rsidRDefault="007108CC" w:rsidP="005B7BEE">
      <w:pPr>
        <w:tabs>
          <w:tab w:val="right" w:pos="9288"/>
        </w:tabs>
        <w:ind w:left="0"/>
        <w:rPr>
          <w:color w:val="DD8047" w:themeColor="accent2"/>
          <w:u w:val="single"/>
        </w:rPr>
      </w:pPr>
    </w:p>
    <w:p w14:paraId="5B17B173" w14:textId="77777777" w:rsidR="007108CC" w:rsidRDefault="007108CC" w:rsidP="005B7BEE">
      <w:pPr>
        <w:tabs>
          <w:tab w:val="right" w:pos="9288"/>
        </w:tabs>
        <w:ind w:left="0"/>
        <w:rPr>
          <w:color w:val="DD8047" w:themeColor="accent2"/>
          <w:u w:val="single"/>
        </w:rPr>
      </w:pPr>
    </w:p>
    <w:p w14:paraId="36FF7C8B" w14:textId="77777777" w:rsidR="007108CC" w:rsidRDefault="007108CC" w:rsidP="005B7BEE">
      <w:pPr>
        <w:tabs>
          <w:tab w:val="right" w:pos="9288"/>
        </w:tabs>
        <w:ind w:left="0"/>
        <w:rPr>
          <w:color w:val="DD8047" w:themeColor="accent2"/>
          <w:u w:val="single"/>
        </w:rPr>
      </w:pPr>
    </w:p>
    <w:p w14:paraId="0259AC54" w14:textId="77777777" w:rsidR="007108CC" w:rsidRDefault="007108CC" w:rsidP="005B7BEE">
      <w:pPr>
        <w:tabs>
          <w:tab w:val="right" w:pos="9288"/>
        </w:tabs>
        <w:ind w:left="0"/>
        <w:rPr>
          <w:color w:val="DD8047" w:themeColor="accent2"/>
          <w:u w:val="single"/>
        </w:rPr>
      </w:pPr>
    </w:p>
    <w:p w14:paraId="4534BF19" w14:textId="77777777" w:rsidR="007108CC" w:rsidRDefault="007108CC" w:rsidP="005B7BEE">
      <w:pPr>
        <w:tabs>
          <w:tab w:val="right" w:pos="9288"/>
        </w:tabs>
        <w:ind w:left="0"/>
        <w:rPr>
          <w:color w:val="DD8047" w:themeColor="accent2"/>
          <w:u w:val="single"/>
        </w:rPr>
      </w:pPr>
    </w:p>
    <w:p w14:paraId="1393FED9" w14:textId="77777777" w:rsidR="007108CC" w:rsidRDefault="007108CC" w:rsidP="005B7BEE">
      <w:pPr>
        <w:tabs>
          <w:tab w:val="right" w:pos="9288"/>
        </w:tabs>
        <w:ind w:left="0"/>
        <w:rPr>
          <w:color w:val="DD8047" w:themeColor="accent2"/>
          <w:u w:val="single"/>
        </w:rPr>
      </w:pPr>
    </w:p>
    <w:p w14:paraId="2FA4905E" w14:textId="77777777" w:rsidR="007108CC" w:rsidRDefault="007108CC" w:rsidP="005B7BEE">
      <w:pPr>
        <w:tabs>
          <w:tab w:val="right" w:pos="9288"/>
        </w:tabs>
        <w:ind w:left="0"/>
        <w:rPr>
          <w:color w:val="DD8047" w:themeColor="accent2"/>
          <w:u w:val="single"/>
        </w:rPr>
      </w:pPr>
    </w:p>
    <w:p w14:paraId="57432F34" w14:textId="77777777" w:rsidR="007108CC" w:rsidRDefault="007108CC" w:rsidP="005B7BEE">
      <w:pPr>
        <w:tabs>
          <w:tab w:val="right" w:pos="9288"/>
        </w:tabs>
        <w:ind w:left="0"/>
        <w:rPr>
          <w:color w:val="DD8047" w:themeColor="accent2"/>
          <w:u w:val="single"/>
        </w:rPr>
      </w:pPr>
    </w:p>
    <w:p w14:paraId="4776BB8D" w14:textId="77777777" w:rsidR="007108CC" w:rsidRPr="00B2450F" w:rsidRDefault="007108CC" w:rsidP="005B7BEE">
      <w:pPr>
        <w:tabs>
          <w:tab w:val="right" w:pos="9288"/>
        </w:tabs>
        <w:ind w:left="0"/>
        <w:rPr>
          <w:color w:val="DD8047" w:themeColor="accent2"/>
          <w:u w:val="single"/>
        </w:rPr>
      </w:pPr>
    </w:p>
    <w:p w14:paraId="5AF670A9" w14:textId="63923CF7" w:rsidR="00B2450F" w:rsidRPr="00240B43" w:rsidRDefault="00B2450F" w:rsidP="00B2450F">
      <w:pPr>
        <w:tabs>
          <w:tab w:val="right" w:pos="9288"/>
        </w:tabs>
        <w:rPr>
          <w:color w:val="DD8047" w:themeColor="accent2"/>
          <w:u w:val="single"/>
        </w:rPr>
      </w:pPr>
      <w:r>
        <w:rPr>
          <w:color w:val="DD8047" w:themeColor="accent2"/>
          <w:u w:val="single"/>
        </w:rPr>
        <w:lastRenderedPageBreak/>
        <w:t xml:space="preserve">4.0 Group </w:t>
      </w:r>
      <w:r w:rsidRPr="00B2450F">
        <w:rPr>
          <w:color w:val="DD8047" w:themeColor="accent2"/>
          <w:u w:val="single"/>
        </w:rPr>
        <w:t xml:space="preserve">Use Case Diagram </w:t>
      </w:r>
      <w:r w:rsidRPr="00240B43">
        <w:rPr>
          <w:color w:val="DD8047" w:themeColor="accent2"/>
          <w:u w:val="single"/>
        </w:rPr>
        <w:tab/>
      </w:r>
    </w:p>
    <w:p w14:paraId="46BBE0C5" w14:textId="3ADEA8CD" w:rsidR="00B2450F" w:rsidRDefault="00CD3132" w:rsidP="00B2450F">
      <w:pPr>
        <w:tabs>
          <w:tab w:val="center" w:pos="5670"/>
        </w:tabs>
      </w:pPr>
      <w:r>
        <w:rPr>
          <w:noProof/>
        </w:rPr>
        <w:pict w14:anchorId="1CAA4CD2">
          <v:shape id="_x0000_s1030" type="#_x0000_t75" style="position:absolute;left:0;text-align:left;margin-left:82.85pt;margin-top:13.4pt;width:383.7pt;height:538.4pt;z-index:-251643904;mso-position-horizontal-relative:text;mso-position-vertical-relative:text;mso-width-relative:page;mso-height-relative:page" wrapcoords="12655 0 12412 72 10783 1084 3675 1734 2982 1878 3016 2312 2843 2673 2739 5201 4507 5779 4091 5996 4091 6791 347 7946 173 8741 139 9247 243 10403 35 10981 139 11414 2600 11559 7073 16182 6934 16904 6934 17193 5894 18277 4195 18999 3571 19288 3571 20083 5617 20805 16330 21528 16954 21528 21531 21528 21600 16688 21219 16543 18930 16182 19242 15893 18965 15171 16781 14954 16503 14520 15845 13870 15879 13581 15602 12931 14284 11559 14874 11559 16399 10692 16399 10114 15706 9753 13834 9247 19208 8163 19693 7946 19728 7296 19450 6935 20040 5779 21600 4479 21600 3468 20178 3468 20213 3034 19797 2384 19450 2312 19762 650 18965 144 13556 0 12655 0">
            <v:imagedata r:id="rId13" o:title="UCD"/>
            <w10:wrap type="square"/>
          </v:shape>
        </w:pict>
      </w:r>
    </w:p>
    <w:p w14:paraId="30AABE0F" w14:textId="77777777" w:rsidR="00B2450F" w:rsidRDefault="00B2450F" w:rsidP="00B2450F">
      <w:pPr>
        <w:tabs>
          <w:tab w:val="center" w:pos="5670"/>
        </w:tabs>
      </w:pPr>
    </w:p>
    <w:p w14:paraId="214A0CC8" w14:textId="77777777" w:rsidR="00B2450F" w:rsidRDefault="00B2450F" w:rsidP="00B2450F">
      <w:pPr>
        <w:tabs>
          <w:tab w:val="center" w:pos="5670"/>
        </w:tabs>
      </w:pPr>
    </w:p>
    <w:p w14:paraId="30D92B80" w14:textId="77777777" w:rsidR="00B2450F" w:rsidRDefault="00B2450F" w:rsidP="00B2450F">
      <w:pPr>
        <w:tabs>
          <w:tab w:val="center" w:pos="5670"/>
        </w:tabs>
      </w:pPr>
    </w:p>
    <w:p w14:paraId="166694FC" w14:textId="77777777" w:rsidR="00B2450F" w:rsidRDefault="00B2450F" w:rsidP="00B2450F">
      <w:pPr>
        <w:tabs>
          <w:tab w:val="center" w:pos="5670"/>
        </w:tabs>
      </w:pPr>
    </w:p>
    <w:p w14:paraId="786E45F6" w14:textId="77777777" w:rsidR="00B2450F" w:rsidRDefault="00B2450F" w:rsidP="00B2450F">
      <w:pPr>
        <w:tabs>
          <w:tab w:val="center" w:pos="5670"/>
        </w:tabs>
      </w:pPr>
    </w:p>
    <w:p w14:paraId="397ED3F8" w14:textId="77777777" w:rsidR="00B2450F" w:rsidRDefault="00B2450F" w:rsidP="00B2450F">
      <w:pPr>
        <w:tabs>
          <w:tab w:val="center" w:pos="5670"/>
        </w:tabs>
      </w:pPr>
    </w:p>
    <w:p w14:paraId="5196B69F" w14:textId="77777777" w:rsidR="00B2450F" w:rsidRDefault="00B2450F" w:rsidP="00B2450F">
      <w:pPr>
        <w:tabs>
          <w:tab w:val="center" w:pos="5670"/>
        </w:tabs>
      </w:pPr>
    </w:p>
    <w:p w14:paraId="1DE8D053" w14:textId="77777777" w:rsidR="00B2450F" w:rsidRDefault="00B2450F" w:rsidP="00B2450F">
      <w:pPr>
        <w:tabs>
          <w:tab w:val="center" w:pos="5670"/>
        </w:tabs>
      </w:pPr>
    </w:p>
    <w:p w14:paraId="078CBC79" w14:textId="77777777" w:rsidR="00B2450F" w:rsidRDefault="00B2450F" w:rsidP="00B2450F">
      <w:pPr>
        <w:tabs>
          <w:tab w:val="center" w:pos="5670"/>
        </w:tabs>
      </w:pPr>
    </w:p>
    <w:p w14:paraId="3D2729E6" w14:textId="77777777" w:rsidR="00B2450F" w:rsidRDefault="00B2450F" w:rsidP="00B2450F">
      <w:pPr>
        <w:tabs>
          <w:tab w:val="center" w:pos="5670"/>
        </w:tabs>
      </w:pPr>
    </w:p>
    <w:p w14:paraId="227F4262" w14:textId="77777777" w:rsidR="00B2450F" w:rsidRDefault="00B2450F" w:rsidP="00B2450F">
      <w:pPr>
        <w:tabs>
          <w:tab w:val="center" w:pos="5670"/>
        </w:tabs>
      </w:pPr>
    </w:p>
    <w:p w14:paraId="07227DAD" w14:textId="77777777" w:rsidR="00B2450F" w:rsidRDefault="00B2450F" w:rsidP="00B2450F">
      <w:pPr>
        <w:tabs>
          <w:tab w:val="center" w:pos="5670"/>
        </w:tabs>
      </w:pPr>
    </w:p>
    <w:p w14:paraId="513C01AE" w14:textId="77777777" w:rsidR="00B2450F" w:rsidRDefault="00B2450F" w:rsidP="00B2450F">
      <w:pPr>
        <w:tabs>
          <w:tab w:val="center" w:pos="5670"/>
        </w:tabs>
      </w:pPr>
    </w:p>
    <w:p w14:paraId="06195405" w14:textId="77777777" w:rsidR="00B2450F" w:rsidRDefault="00B2450F" w:rsidP="00B2450F">
      <w:pPr>
        <w:tabs>
          <w:tab w:val="center" w:pos="5670"/>
        </w:tabs>
      </w:pPr>
    </w:p>
    <w:p w14:paraId="14B8F532" w14:textId="77777777" w:rsidR="00B2450F" w:rsidRDefault="00B2450F" w:rsidP="00B2450F">
      <w:pPr>
        <w:tabs>
          <w:tab w:val="center" w:pos="5670"/>
        </w:tabs>
      </w:pPr>
    </w:p>
    <w:p w14:paraId="16A34D8B" w14:textId="77777777" w:rsidR="00B2450F" w:rsidRDefault="00B2450F" w:rsidP="00B2450F">
      <w:pPr>
        <w:tabs>
          <w:tab w:val="center" w:pos="5670"/>
        </w:tabs>
      </w:pPr>
    </w:p>
    <w:p w14:paraId="11E280D3" w14:textId="77777777" w:rsidR="00B2450F" w:rsidRDefault="00B2450F" w:rsidP="00B2450F">
      <w:pPr>
        <w:tabs>
          <w:tab w:val="center" w:pos="5670"/>
        </w:tabs>
      </w:pPr>
    </w:p>
    <w:p w14:paraId="3974E263" w14:textId="77777777" w:rsidR="00B2450F" w:rsidRDefault="00B2450F" w:rsidP="00B2450F">
      <w:pPr>
        <w:tabs>
          <w:tab w:val="center" w:pos="5670"/>
        </w:tabs>
      </w:pPr>
    </w:p>
    <w:p w14:paraId="541DD198" w14:textId="77777777" w:rsidR="00B2450F" w:rsidRDefault="00B2450F" w:rsidP="00B2450F">
      <w:pPr>
        <w:tabs>
          <w:tab w:val="center" w:pos="5670"/>
        </w:tabs>
      </w:pPr>
    </w:p>
    <w:p w14:paraId="16FEA810" w14:textId="77777777" w:rsidR="00B2450F" w:rsidRDefault="00B2450F" w:rsidP="00B2450F">
      <w:pPr>
        <w:tabs>
          <w:tab w:val="center" w:pos="5670"/>
        </w:tabs>
      </w:pPr>
    </w:p>
    <w:p w14:paraId="42821A3F" w14:textId="77777777" w:rsidR="00B2450F" w:rsidRDefault="00B2450F" w:rsidP="00B2450F">
      <w:pPr>
        <w:tabs>
          <w:tab w:val="center" w:pos="5670"/>
        </w:tabs>
      </w:pPr>
    </w:p>
    <w:p w14:paraId="1435B1B7" w14:textId="77777777" w:rsidR="00B2450F" w:rsidRDefault="00B2450F" w:rsidP="00B2450F">
      <w:pPr>
        <w:tabs>
          <w:tab w:val="center" w:pos="5670"/>
        </w:tabs>
      </w:pPr>
    </w:p>
    <w:p w14:paraId="6AEF7040" w14:textId="77777777" w:rsidR="00B2450F" w:rsidRDefault="00B2450F" w:rsidP="00B2450F">
      <w:pPr>
        <w:tabs>
          <w:tab w:val="center" w:pos="5670"/>
        </w:tabs>
      </w:pPr>
    </w:p>
    <w:p w14:paraId="7EB23EFB" w14:textId="77777777" w:rsidR="00B2450F" w:rsidRDefault="00B2450F" w:rsidP="00B2450F">
      <w:pPr>
        <w:tabs>
          <w:tab w:val="center" w:pos="5670"/>
        </w:tabs>
      </w:pPr>
    </w:p>
    <w:p w14:paraId="17272D94" w14:textId="77777777" w:rsidR="00B2450F" w:rsidRDefault="00B2450F" w:rsidP="00B2450F">
      <w:pPr>
        <w:tabs>
          <w:tab w:val="center" w:pos="5670"/>
        </w:tabs>
      </w:pPr>
    </w:p>
    <w:p w14:paraId="550C4D1F" w14:textId="77777777" w:rsidR="00B2450F" w:rsidRDefault="00B2450F" w:rsidP="00B2450F">
      <w:pPr>
        <w:tabs>
          <w:tab w:val="center" w:pos="5670"/>
        </w:tabs>
      </w:pPr>
    </w:p>
    <w:p w14:paraId="53F78D9B" w14:textId="77777777" w:rsidR="00B2450F" w:rsidRDefault="00B2450F" w:rsidP="00B2450F">
      <w:pPr>
        <w:tabs>
          <w:tab w:val="center" w:pos="5670"/>
        </w:tabs>
      </w:pPr>
    </w:p>
    <w:p w14:paraId="5B004A00" w14:textId="77777777" w:rsidR="00B2450F" w:rsidRDefault="00B2450F" w:rsidP="00B2450F">
      <w:pPr>
        <w:tabs>
          <w:tab w:val="center" w:pos="5670"/>
        </w:tabs>
      </w:pPr>
    </w:p>
    <w:p w14:paraId="3523C1E9" w14:textId="77777777" w:rsidR="00B2450F" w:rsidRDefault="00B2450F" w:rsidP="00B2450F">
      <w:pPr>
        <w:tabs>
          <w:tab w:val="center" w:pos="5670"/>
        </w:tabs>
      </w:pPr>
    </w:p>
    <w:p w14:paraId="3BFA3F39" w14:textId="77777777" w:rsidR="00B2450F" w:rsidRDefault="00B2450F" w:rsidP="00B2450F">
      <w:pPr>
        <w:tabs>
          <w:tab w:val="center" w:pos="5670"/>
        </w:tabs>
      </w:pPr>
    </w:p>
    <w:p w14:paraId="0A584F1E" w14:textId="77777777" w:rsidR="00B2450F" w:rsidRPr="00B2450F" w:rsidRDefault="00B2450F" w:rsidP="00B2450F">
      <w:pPr>
        <w:tabs>
          <w:tab w:val="right" w:pos="9288"/>
        </w:tabs>
        <w:rPr>
          <w:color w:val="DD8047" w:themeColor="accent2"/>
          <w:u w:val="single"/>
        </w:rPr>
      </w:pPr>
    </w:p>
    <w:p w14:paraId="78DFEA77" w14:textId="50441CFF" w:rsidR="00B2450F" w:rsidRPr="00240B43" w:rsidRDefault="00B2450F" w:rsidP="00B2450F">
      <w:pPr>
        <w:tabs>
          <w:tab w:val="right" w:pos="9288"/>
        </w:tabs>
        <w:rPr>
          <w:color w:val="DD8047" w:themeColor="accent2"/>
          <w:u w:val="single"/>
        </w:rPr>
      </w:pPr>
      <w:r>
        <w:rPr>
          <w:color w:val="DD8047" w:themeColor="accent2"/>
          <w:u w:val="single"/>
        </w:rPr>
        <w:lastRenderedPageBreak/>
        <w:t>4.1</w:t>
      </w:r>
      <w:r w:rsidR="005B7BEE">
        <w:rPr>
          <w:color w:val="DD8047" w:themeColor="accent2"/>
          <w:u w:val="single"/>
        </w:rPr>
        <w:t xml:space="preserve"> </w:t>
      </w:r>
      <w:r>
        <w:rPr>
          <w:color w:val="DD8047" w:themeColor="accent2"/>
          <w:u w:val="single"/>
        </w:rPr>
        <w:t>Commentary</w:t>
      </w:r>
      <w:r w:rsidRPr="00240B43">
        <w:rPr>
          <w:color w:val="DD8047" w:themeColor="accent2"/>
          <w:u w:val="single"/>
        </w:rPr>
        <w:tab/>
      </w:r>
    </w:p>
    <w:p w14:paraId="5E83D227" w14:textId="77777777" w:rsidR="00241DC8" w:rsidRDefault="00241DC8" w:rsidP="00241DC8">
      <w:pPr>
        <w:rPr>
          <w:sz w:val="23"/>
          <w:szCs w:val="23"/>
        </w:rPr>
      </w:pPr>
      <w:r>
        <w:rPr>
          <w:sz w:val="23"/>
          <w:szCs w:val="23"/>
        </w:rPr>
        <w:t xml:space="preserve">To create our use case diagram the first thing we did was to look at the case study and identify all of the potential actors. Following this, we individually looked at the case study and highlighted all possible and potential main business processes we could find. We then listed out the processes and then went through each one and linked them to our potential actors. Following this we went back to the case study looked for further process we could find. Then we repeated as previously and linked them to the identified actors. </w:t>
      </w:r>
    </w:p>
    <w:p w14:paraId="0222065A" w14:textId="77777777" w:rsidR="00241DC8" w:rsidRDefault="00241DC8" w:rsidP="00241DC8">
      <w:pPr>
        <w:rPr>
          <w:sz w:val="23"/>
          <w:szCs w:val="23"/>
        </w:rPr>
      </w:pPr>
      <w:r>
        <w:rPr>
          <w:sz w:val="23"/>
          <w:szCs w:val="23"/>
        </w:rPr>
        <w:t>After looking at the case study to identify all of the actors and processes we then looked into our system requirements and added more processes based on these requirements. We then used Microsoft Visio 2013 to construct the use case diagram from all of the obtained information. Lastly, we looked at all of the processes and identified the priorities of each using the MOSCOW system of prioritisation. Following our individual inputs into the use case diagram, we merged them together.</w:t>
      </w:r>
    </w:p>
    <w:p w14:paraId="6E5A588D" w14:textId="77777777" w:rsidR="00241DC8" w:rsidRPr="00585671" w:rsidRDefault="00241DC8" w:rsidP="00241DC8">
      <w:pPr>
        <w:rPr>
          <w:sz w:val="23"/>
          <w:szCs w:val="23"/>
        </w:rPr>
      </w:pPr>
      <w:r>
        <w:rPr>
          <w:sz w:val="23"/>
          <w:szCs w:val="23"/>
        </w:rPr>
        <w:t xml:space="preserve">While creating this diagram we have learnt an effective way to identify actors and processes from given information as well as thinking outside the box and adding further processes based on requirements. We learnt that the way we think while creating the diagram should be with external view and that we should not think like developers at this stage. We also learnt how to use Visio to create diagrams using stencils. We decided to use Visio instead of Visual Paradigm, as we found the functionality better and found it easier to use. </w:t>
      </w:r>
    </w:p>
    <w:p w14:paraId="2999905D" w14:textId="77777777" w:rsidR="00B2450F" w:rsidRDefault="00B2450F" w:rsidP="00B2450F">
      <w:pPr>
        <w:tabs>
          <w:tab w:val="center" w:pos="5670"/>
        </w:tabs>
      </w:pPr>
    </w:p>
    <w:p w14:paraId="0343FECE" w14:textId="77777777" w:rsidR="00B2450F" w:rsidRDefault="00B2450F" w:rsidP="00B2450F">
      <w:pPr>
        <w:tabs>
          <w:tab w:val="center" w:pos="5670"/>
        </w:tabs>
      </w:pPr>
    </w:p>
    <w:p w14:paraId="6292CF18" w14:textId="77777777" w:rsidR="00B2450F" w:rsidRDefault="00B2450F" w:rsidP="00B2450F">
      <w:pPr>
        <w:tabs>
          <w:tab w:val="center" w:pos="5670"/>
        </w:tabs>
      </w:pPr>
    </w:p>
    <w:p w14:paraId="351FB6A5" w14:textId="77777777" w:rsidR="00B2450F" w:rsidRDefault="00B2450F" w:rsidP="00B2450F">
      <w:pPr>
        <w:tabs>
          <w:tab w:val="center" w:pos="5670"/>
        </w:tabs>
      </w:pPr>
    </w:p>
    <w:p w14:paraId="1CAEAA24" w14:textId="77777777" w:rsidR="00B2450F" w:rsidRDefault="00B2450F" w:rsidP="00B2450F">
      <w:pPr>
        <w:tabs>
          <w:tab w:val="center" w:pos="5670"/>
        </w:tabs>
      </w:pPr>
    </w:p>
    <w:p w14:paraId="73C1E484" w14:textId="77777777" w:rsidR="00B2450F" w:rsidRDefault="00B2450F" w:rsidP="00B2450F">
      <w:pPr>
        <w:tabs>
          <w:tab w:val="center" w:pos="5670"/>
        </w:tabs>
      </w:pPr>
    </w:p>
    <w:p w14:paraId="70689A0E" w14:textId="77777777" w:rsidR="00B2450F" w:rsidRDefault="00B2450F" w:rsidP="00B2450F">
      <w:pPr>
        <w:tabs>
          <w:tab w:val="center" w:pos="5670"/>
        </w:tabs>
      </w:pPr>
    </w:p>
    <w:p w14:paraId="77EAFFE5" w14:textId="77777777" w:rsidR="00B2450F" w:rsidRDefault="00B2450F" w:rsidP="00B2450F">
      <w:pPr>
        <w:tabs>
          <w:tab w:val="center" w:pos="5670"/>
        </w:tabs>
      </w:pPr>
    </w:p>
    <w:p w14:paraId="0D67FB4A" w14:textId="77777777" w:rsidR="00B2450F" w:rsidRDefault="00B2450F" w:rsidP="00B2450F">
      <w:pPr>
        <w:tabs>
          <w:tab w:val="center" w:pos="5670"/>
        </w:tabs>
      </w:pPr>
    </w:p>
    <w:p w14:paraId="69200C8A" w14:textId="77777777" w:rsidR="00B2450F" w:rsidRDefault="00B2450F" w:rsidP="00B2450F">
      <w:pPr>
        <w:tabs>
          <w:tab w:val="center" w:pos="5670"/>
        </w:tabs>
      </w:pPr>
    </w:p>
    <w:p w14:paraId="0D8DEEFD" w14:textId="77777777" w:rsidR="00B2450F" w:rsidRDefault="00B2450F" w:rsidP="00B2450F">
      <w:pPr>
        <w:tabs>
          <w:tab w:val="center" w:pos="5670"/>
        </w:tabs>
      </w:pPr>
    </w:p>
    <w:p w14:paraId="1916261F" w14:textId="77777777" w:rsidR="00B2450F" w:rsidRDefault="00B2450F" w:rsidP="00B2450F">
      <w:pPr>
        <w:tabs>
          <w:tab w:val="center" w:pos="5670"/>
        </w:tabs>
      </w:pPr>
    </w:p>
    <w:p w14:paraId="01C12E4F" w14:textId="77777777" w:rsidR="00B2450F" w:rsidRDefault="00B2450F" w:rsidP="00B2450F">
      <w:pPr>
        <w:tabs>
          <w:tab w:val="center" w:pos="5670"/>
        </w:tabs>
      </w:pPr>
    </w:p>
    <w:p w14:paraId="6B1A4545" w14:textId="77777777" w:rsidR="00B2450F" w:rsidRDefault="00B2450F" w:rsidP="00B2450F">
      <w:pPr>
        <w:tabs>
          <w:tab w:val="center" w:pos="5670"/>
        </w:tabs>
      </w:pPr>
    </w:p>
    <w:p w14:paraId="69E0473A" w14:textId="77777777" w:rsidR="00B2450F" w:rsidRDefault="00B2450F" w:rsidP="00B2450F">
      <w:pPr>
        <w:tabs>
          <w:tab w:val="center" w:pos="5670"/>
        </w:tabs>
      </w:pPr>
    </w:p>
    <w:p w14:paraId="5C1960D9" w14:textId="77777777" w:rsidR="00B2450F" w:rsidRDefault="00B2450F" w:rsidP="00B2450F">
      <w:pPr>
        <w:tabs>
          <w:tab w:val="center" w:pos="5670"/>
        </w:tabs>
      </w:pPr>
    </w:p>
    <w:p w14:paraId="54A54A6F" w14:textId="77777777" w:rsidR="00B2450F" w:rsidRDefault="00B2450F" w:rsidP="00B2450F">
      <w:pPr>
        <w:tabs>
          <w:tab w:val="center" w:pos="5670"/>
        </w:tabs>
      </w:pPr>
    </w:p>
    <w:p w14:paraId="642569DA" w14:textId="77777777" w:rsidR="00B2450F" w:rsidRDefault="00B2450F" w:rsidP="00B2450F">
      <w:pPr>
        <w:tabs>
          <w:tab w:val="center" w:pos="5670"/>
        </w:tabs>
      </w:pPr>
    </w:p>
    <w:p w14:paraId="4473D782" w14:textId="77777777" w:rsidR="005B7BEE" w:rsidRPr="00B2450F" w:rsidRDefault="005B7BEE" w:rsidP="00F22E2F">
      <w:pPr>
        <w:tabs>
          <w:tab w:val="right" w:pos="9288"/>
        </w:tabs>
        <w:ind w:left="0"/>
        <w:rPr>
          <w:color w:val="DD8047" w:themeColor="accent2"/>
          <w:u w:val="single"/>
        </w:rPr>
      </w:pPr>
    </w:p>
    <w:p w14:paraId="07436254" w14:textId="2B1F6E6B" w:rsidR="006A7484" w:rsidRPr="00B2450F" w:rsidRDefault="00B2450F" w:rsidP="005B7BEE">
      <w:pPr>
        <w:tabs>
          <w:tab w:val="right" w:pos="9288"/>
        </w:tabs>
        <w:rPr>
          <w:color w:val="DD8047" w:themeColor="accent2"/>
          <w:u w:val="single"/>
        </w:rPr>
      </w:pPr>
      <w:r>
        <w:rPr>
          <w:color w:val="DD8047" w:themeColor="accent2"/>
          <w:u w:val="single"/>
        </w:rPr>
        <w:lastRenderedPageBreak/>
        <w:t xml:space="preserve">5.0 Use </w:t>
      </w:r>
      <w:r w:rsidR="006A7484">
        <w:rPr>
          <w:color w:val="DD8047" w:themeColor="accent2"/>
          <w:u w:val="single"/>
        </w:rPr>
        <w:t xml:space="preserve">Case Specifications </w:t>
      </w:r>
      <w:r w:rsidRPr="00240B43">
        <w:rPr>
          <w:color w:val="DD8047" w:themeColor="accent2"/>
          <w:u w:val="single"/>
        </w:rPr>
        <w:tab/>
      </w:r>
    </w:p>
    <w:p w14:paraId="69D091E9" w14:textId="2717A78F" w:rsidR="006A7484" w:rsidRDefault="006A7484" w:rsidP="00F22E2F">
      <w:pPr>
        <w:tabs>
          <w:tab w:val="right" w:pos="9288"/>
        </w:tabs>
        <w:rPr>
          <w:color w:val="DD8047" w:themeColor="accent2"/>
          <w:u w:val="single"/>
        </w:rPr>
      </w:pPr>
      <w:r>
        <w:rPr>
          <w:color w:val="DD8047" w:themeColor="accent2"/>
          <w:u w:val="single"/>
        </w:rPr>
        <w:t>5.1 Pre</w:t>
      </w:r>
      <w:r w:rsidR="00F22E2F">
        <w:rPr>
          <w:color w:val="DD8047" w:themeColor="accent2"/>
          <w:u w:val="single"/>
        </w:rPr>
        <w:t xml:space="preserve">cious’ Use Case Specifications </w:t>
      </w:r>
    </w:p>
    <w:tbl>
      <w:tblPr>
        <w:tblW w:w="0" w:type="auto"/>
        <w:tblBorders>
          <w:top w:val="single" w:sz="4" w:space="0" w:color="7B3C17" w:themeColor="accent2" w:themeShade="80"/>
          <w:left w:val="single" w:sz="4" w:space="0" w:color="7B3C17" w:themeColor="accent2" w:themeShade="80"/>
          <w:bottom w:val="single" w:sz="4" w:space="0" w:color="7B3C17" w:themeColor="accent2" w:themeShade="80"/>
          <w:right w:val="single" w:sz="4" w:space="0" w:color="7B3C17" w:themeColor="accent2" w:themeShade="80"/>
          <w:insideH w:val="single" w:sz="4" w:space="0" w:color="7B3C17" w:themeColor="accent2" w:themeShade="80"/>
          <w:insideV w:val="single" w:sz="4" w:space="0" w:color="7B3C17" w:themeColor="accent2" w:themeShade="80"/>
        </w:tblBorders>
        <w:shd w:val="clear" w:color="auto" w:fill="FF9900"/>
        <w:tblLook w:val="01E0" w:firstRow="1" w:lastRow="1" w:firstColumn="1" w:lastColumn="1" w:noHBand="0" w:noVBand="0"/>
      </w:tblPr>
      <w:tblGrid>
        <w:gridCol w:w="8522"/>
      </w:tblGrid>
      <w:tr w:rsidR="00660FD2" w:rsidRPr="0050459F" w14:paraId="18B7B7AD" w14:textId="77777777" w:rsidTr="00DA6E54">
        <w:tc>
          <w:tcPr>
            <w:tcW w:w="8522" w:type="dxa"/>
            <w:shd w:val="clear" w:color="auto" w:fill="FF9900"/>
          </w:tcPr>
          <w:p w14:paraId="02913C02" w14:textId="7799447C" w:rsidR="00660FD2" w:rsidRPr="0050459F" w:rsidRDefault="00660FD2" w:rsidP="00DA6E54">
            <w:pPr>
              <w:tabs>
                <w:tab w:val="left" w:pos="3960"/>
                <w:tab w:val="left" w:pos="6100"/>
                <w:tab w:val="left" w:pos="7260"/>
              </w:tabs>
              <w:spacing w:before="60" w:after="60"/>
              <w:rPr>
                <w:rFonts w:ascii="Arial" w:hAnsi="Arial"/>
                <w:b/>
                <w:sz w:val="28"/>
                <w:szCs w:val="28"/>
              </w:rPr>
            </w:pPr>
            <w:r w:rsidRPr="0050459F">
              <w:rPr>
                <w:rFonts w:ascii="Arial" w:hAnsi="Arial"/>
                <w:b/>
                <w:color w:val="FFFFFF"/>
                <w:sz w:val="28"/>
                <w:szCs w:val="28"/>
              </w:rPr>
              <w:t>Use Case:</w:t>
            </w:r>
            <w:r>
              <w:rPr>
                <w:rFonts w:ascii="Arial" w:hAnsi="Arial"/>
                <w:b/>
                <w:color w:val="FFFFFF"/>
                <w:sz w:val="28"/>
                <w:szCs w:val="28"/>
              </w:rPr>
              <w:t xml:space="preserve"> Make Enquiry </w:t>
            </w:r>
            <w:r w:rsidR="00DA6E54">
              <w:rPr>
                <w:rFonts w:ascii="Arial" w:hAnsi="Arial"/>
                <w:b/>
                <w:color w:val="FFFFFF"/>
                <w:sz w:val="28"/>
                <w:szCs w:val="28"/>
              </w:rPr>
              <w:tab/>
            </w:r>
            <w:r w:rsidR="00DA6E54">
              <w:rPr>
                <w:rFonts w:ascii="Arial" w:hAnsi="Arial"/>
                <w:b/>
                <w:color w:val="FFFFFF"/>
                <w:sz w:val="28"/>
                <w:szCs w:val="28"/>
              </w:rPr>
              <w:tab/>
            </w:r>
            <w:r w:rsidR="00DA6E54">
              <w:rPr>
                <w:rFonts w:ascii="Arial" w:hAnsi="Arial"/>
                <w:b/>
                <w:color w:val="FFFFFF"/>
                <w:sz w:val="28"/>
                <w:szCs w:val="28"/>
              </w:rPr>
              <w:tab/>
            </w:r>
          </w:p>
        </w:tc>
      </w:tr>
      <w:tr w:rsidR="00660FD2" w:rsidRPr="0090258E" w14:paraId="68556A7A" w14:textId="77777777" w:rsidTr="00DA6E54">
        <w:tc>
          <w:tcPr>
            <w:tcW w:w="8522" w:type="dxa"/>
            <w:shd w:val="clear" w:color="auto" w:fill="FFFFFF"/>
          </w:tcPr>
          <w:p w14:paraId="5B0E1C00" w14:textId="77777777" w:rsidR="00660FD2" w:rsidRDefault="00660FD2" w:rsidP="00660FD2">
            <w:pPr>
              <w:tabs>
                <w:tab w:val="center" w:pos="4153"/>
              </w:tabs>
              <w:spacing w:before="60" w:after="60"/>
            </w:pPr>
            <w:r>
              <w:t>Owner: Customers</w:t>
            </w:r>
          </w:p>
          <w:p w14:paraId="475506AA" w14:textId="526DC5A3" w:rsidR="00660FD2" w:rsidRDefault="00660FD2" w:rsidP="00DA6E54">
            <w:pPr>
              <w:pStyle w:val="Default"/>
              <w:tabs>
                <w:tab w:val="left" w:pos="2280"/>
                <w:tab w:val="center" w:pos="4153"/>
              </w:tabs>
              <w:rPr>
                <w:b/>
                <w:bCs/>
                <w:sz w:val="20"/>
                <w:szCs w:val="20"/>
              </w:rPr>
            </w:pPr>
            <w:r>
              <w:rPr>
                <w:b/>
                <w:bCs/>
                <w:sz w:val="20"/>
                <w:szCs w:val="20"/>
              </w:rPr>
              <w:t xml:space="preserve">Name: </w:t>
            </w:r>
            <w:r w:rsidR="006B3425" w:rsidRPr="00FA51AD">
              <w:rPr>
                <w:bCs/>
                <w:sz w:val="20"/>
                <w:szCs w:val="20"/>
              </w:rPr>
              <w:t>Precious Igbinosun</w:t>
            </w:r>
            <w:r w:rsidR="00DA6E54">
              <w:rPr>
                <w:b/>
                <w:bCs/>
                <w:sz w:val="20"/>
                <w:szCs w:val="20"/>
              </w:rPr>
              <w:tab/>
            </w:r>
            <w:r w:rsidR="00DA6E54">
              <w:rPr>
                <w:b/>
                <w:bCs/>
                <w:sz w:val="20"/>
                <w:szCs w:val="20"/>
              </w:rPr>
              <w:tab/>
            </w:r>
          </w:p>
          <w:p w14:paraId="23ED795B" w14:textId="77777777" w:rsidR="00660FD2" w:rsidRPr="0090258E" w:rsidRDefault="00660FD2" w:rsidP="00660FD2">
            <w:pPr>
              <w:pStyle w:val="Default"/>
            </w:pPr>
            <w:r>
              <w:rPr>
                <w:b/>
                <w:bCs/>
                <w:sz w:val="20"/>
                <w:szCs w:val="20"/>
              </w:rPr>
              <w:t xml:space="preserve">Version: 1.0 </w:t>
            </w:r>
          </w:p>
        </w:tc>
      </w:tr>
      <w:tr w:rsidR="00660FD2" w:rsidRPr="0050459F" w14:paraId="2960D549" w14:textId="77777777" w:rsidTr="00DA6E54">
        <w:tc>
          <w:tcPr>
            <w:tcW w:w="8522" w:type="dxa"/>
            <w:shd w:val="clear" w:color="auto" w:fill="FF9900"/>
          </w:tcPr>
          <w:p w14:paraId="2FE2C308" w14:textId="77777777" w:rsidR="00660FD2" w:rsidRPr="0050459F" w:rsidRDefault="00660FD2" w:rsidP="00660FD2">
            <w:pPr>
              <w:spacing w:before="60" w:after="60"/>
              <w:rPr>
                <w:rFonts w:ascii="Arial" w:hAnsi="Arial"/>
                <w:b/>
                <w:color w:val="FFFFFF"/>
              </w:rPr>
            </w:pPr>
            <w:r w:rsidRPr="0050459F">
              <w:rPr>
                <w:rFonts w:ascii="Arial" w:hAnsi="Arial"/>
                <w:b/>
                <w:color w:val="FFFFFF"/>
              </w:rPr>
              <w:t>Pre-Conditions</w:t>
            </w:r>
          </w:p>
        </w:tc>
      </w:tr>
      <w:tr w:rsidR="00660FD2" w:rsidRPr="0090258E" w14:paraId="5E768BF0" w14:textId="77777777" w:rsidTr="00DA6E54">
        <w:tc>
          <w:tcPr>
            <w:tcW w:w="8522" w:type="dxa"/>
            <w:shd w:val="clear" w:color="auto" w:fill="auto"/>
          </w:tcPr>
          <w:p w14:paraId="02E32106" w14:textId="77777777" w:rsidR="00660FD2" w:rsidRPr="0090258E" w:rsidRDefault="00660FD2" w:rsidP="00660FD2">
            <w:pPr>
              <w:pStyle w:val="Default"/>
            </w:pPr>
            <w:r>
              <w:rPr>
                <w:b/>
                <w:bCs/>
                <w:sz w:val="20"/>
                <w:szCs w:val="20"/>
              </w:rPr>
              <w:t xml:space="preserve">A variety of enquiry services are made available to customers: by email, phone or in person at the Global Tickets </w:t>
            </w:r>
          </w:p>
        </w:tc>
      </w:tr>
      <w:tr w:rsidR="00660FD2" w:rsidRPr="0050459F" w14:paraId="242DCF6C" w14:textId="77777777" w:rsidTr="00DA6E54">
        <w:tc>
          <w:tcPr>
            <w:tcW w:w="8522" w:type="dxa"/>
            <w:shd w:val="clear" w:color="auto" w:fill="FF9900"/>
          </w:tcPr>
          <w:p w14:paraId="04E36F34" w14:textId="77777777" w:rsidR="00660FD2" w:rsidRPr="0050459F" w:rsidRDefault="00660FD2" w:rsidP="00660FD2">
            <w:pPr>
              <w:spacing w:before="60" w:after="60"/>
              <w:rPr>
                <w:rFonts w:ascii="Arial" w:hAnsi="Arial"/>
                <w:b/>
                <w:color w:val="FFFFFF"/>
              </w:rPr>
            </w:pPr>
            <w:r w:rsidRPr="0050459F">
              <w:rPr>
                <w:rFonts w:ascii="Arial" w:hAnsi="Arial"/>
                <w:b/>
                <w:color w:val="FFFFFF"/>
              </w:rPr>
              <w:t>Post-Conditions</w:t>
            </w:r>
          </w:p>
        </w:tc>
      </w:tr>
      <w:tr w:rsidR="00660FD2" w:rsidRPr="0090258E" w14:paraId="795D9D29" w14:textId="77777777" w:rsidTr="00DA6E54">
        <w:tc>
          <w:tcPr>
            <w:tcW w:w="8522" w:type="dxa"/>
            <w:shd w:val="clear" w:color="auto" w:fill="auto"/>
          </w:tcPr>
          <w:p w14:paraId="0C7B1830" w14:textId="77777777" w:rsidR="00660FD2" w:rsidRDefault="00660FD2" w:rsidP="00660FD2">
            <w:pPr>
              <w:pStyle w:val="Default"/>
              <w:rPr>
                <w:sz w:val="20"/>
                <w:szCs w:val="20"/>
              </w:rPr>
            </w:pPr>
            <w:r>
              <w:rPr>
                <w:b/>
                <w:bCs/>
                <w:sz w:val="20"/>
                <w:szCs w:val="20"/>
              </w:rPr>
              <w:t>Customer receives information regarding the tickets for various attractions.</w:t>
            </w:r>
          </w:p>
          <w:p w14:paraId="695B9485" w14:textId="77777777" w:rsidR="00660FD2" w:rsidRPr="0090258E" w:rsidRDefault="00660FD2" w:rsidP="00660FD2">
            <w:pPr>
              <w:spacing w:before="60" w:after="60"/>
            </w:pPr>
            <w:r>
              <w:rPr>
                <w:b/>
                <w:bCs/>
                <w:sz w:val="20"/>
              </w:rPr>
              <w:t xml:space="preserve">The staffs/manager records customer details into a database after which customer would create an account before expressing interest and will proceed to booking the ticket. </w:t>
            </w:r>
          </w:p>
        </w:tc>
      </w:tr>
      <w:tr w:rsidR="00660FD2" w:rsidRPr="0050459F" w14:paraId="53090589" w14:textId="77777777" w:rsidTr="00DA6E54">
        <w:tc>
          <w:tcPr>
            <w:tcW w:w="8522" w:type="dxa"/>
            <w:shd w:val="clear" w:color="auto" w:fill="FF9900"/>
          </w:tcPr>
          <w:p w14:paraId="17632ED9" w14:textId="77777777" w:rsidR="00660FD2" w:rsidRPr="0050459F" w:rsidRDefault="00660FD2" w:rsidP="00660FD2">
            <w:pPr>
              <w:spacing w:before="60" w:after="60"/>
              <w:rPr>
                <w:rFonts w:ascii="Arial" w:hAnsi="Arial"/>
                <w:b/>
                <w:color w:val="FFFFFF"/>
              </w:rPr>
            </w:pPr>
            <w:r w:rsidRPr="0050459F">
              <w:rPr>
                <w:rFonts w:ascii="Arial" w:hAnsi="Arial"/>
                <w:b/>
                <w:color w:val="FFFFFF"/>
              </w:rPr>
              <w:t>Primary Path</w:t>
            </w:r>
          </w:p>
        </w:tc>
      </w:tr>
      <w:tr w:rsidR="00660FD2" w:rsidRPr="0090258E" w14:paraId="7B73FE9F" w14:textId="77777777" w:rsidTr="00DA6E54">
        <w:tc>
          <w:tcPr>
            <w:tcW w:w="8522" w:type="dxa"/>
            <w:shd w:val="clear" w:color="auto" w:fill="auto"/>
          </w:tcPr>
          <w:p w14:paraId="1C263648" w14:textId="77777777" w:rsidR="00660FD2" w:rsidRDefault="00660FD2" w:rsidP="00660FD2">
            <w:pPr>
              <w:pStyle w:val="Default"/>
              <w:rPr>
                <w:sz w:val="20"/>
                <w:szCs w:val="20"/>
              </w:rPr>
            </w:pPr>
            <w:r>
              <w:rPr>
                <w:b/>
                <w:bCs/>
                <w:sz w:val="20"/>
                <w:szCs w:val="20"/>
              </w:rPr>
              <w:t xml:space="preserve">1. Customer expresses interest for a particular attraction </w:t>
            </w:r>
          </w:p>
          <w:p w14:paraId="00FD3603" w14:textId="77777777" w:rsidR="00660FD2" w:rsidRDefault="00660FD2" w:rsidP="00660FD2">
            <w:pPr>
              <w:pStyle w:val="Default"/>
              <w:rPr>
                <w:sz w:val="20"/>
                <w:szCs w:val="20"/>
              </w:rPr>
            </w:pPr>
            <w:r>
              <w:rPr>
                <w:b/>
                <w:bCs/>
                <w:sz w:val="20"/>
                <w:szCs w:val="20"/>
              </w:rPr>
              <w:t xml:space="preserve">2. Makes enquiry about attraction via </w:t>
            </w:r>
            <w:proofErr w:type="gramStart"/>
            <w:r>
              <w:rPr>
                <w:b/>
                <w:bCs/>
                <w:sz w:val="20"/>
                <w:szCs w:val="20"/>
              </w:rPr>
              <w:t>phone ,</w:t>
            </w:r>
            <w:proofErr w:type="gramEnd"/>
            <w:r>
              <w:rPr>
                <w:b/>
                <w:bCs/>
                <w:sz w:val="20"/>
                <w:szCs w:val="20"/>
              </w:rPr>
              <w:t xml:space="preserve"> email or in person </w:t>
            </w:r>
          </w:p>
          <w:p w14:paraId="0D0DBA01" w14:textId="77777777" w:rsidR="00660FD2" w:rsidRDefault="00660FD2" w:rsidP="00660FD2">
            <w:pPr>
              <w:pStyle w:val="Default"/>
              <w:rPr>
                <w:sz w:val="20"/>
                <w:szCs w:val="20"/>
              </w:rPr>
            </w:pPr>
            <w:r>
              <w:rPr>
                <w:b/>
                <w:bCs/>
                <w:sz w:val="20"/>
                <w:szCs w:val="20"/>
              </w:rPr>
              <w:t xml:space="preserve">3. The employee or manager records customer details into a database. Customer details </w:t>
            </w:r>
            <w:proofErr w:type="gramStart"/>
            <w:r>
              <w:rPr>
                <w:b/>
                <w:bCs/>
                <w:sz w:val="20"/>
                <w:szCs w:val="20"/>
              </w:rPr>
              <w:t>include :</w:t>
            </w:r>
            <w:proofErr w:type="gramEnd"/>
            <w:r>
              <w:rPr>
                <w:b/>
                <w:bCs/>
                <w:sz w:val="20"/>
                <w:szCs w:val="20"/>
              </w:rPr>
              <w:t xml:space="preserve"> </w:t>
            </w:r>
          </w:p>
          <w:p w14:paraId="62A5729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Customer name </w:t>
            </w:r>
          </w:p>
          <w:p w14:paraId="0029A8A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Address </w:t>
            </w:r>
          </w:p>
          <w:p w14:paraId="593769F4"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Post-code </w:t>
            </w:r>
          </w:p>
          <w:p w14:paraId="3DE88F55" w14:textId="77777777" w:rsidR="00660FD2" w:rsidRDefault="00660FD2" w:rsidP="00660FD2">
            <w:pPr>
              <w:pStyle w:val="Default"/>
              <w:rPr>
                <w:sz w:val="20"/>
                <w:szCs w:val="20"/>
              </w:rPr>
            </w:pPr>
            <w:r>
              <w:rPr>
                <w:rFonts w:ascii="Times New Roman" w:hAnsi="Times New Roman" w:cs="Times New Roman"/>
                <w:sz w:val="20"/>
                <w:szCs w:val="20"/>
              </w:rPr>
              <w:t xml:space="preserve">- </w:t>
            </w:r>
            <w:r>
              <w:rPr>
                <w:b/>
                <w:bCs/>
                <w:sz w:val="20"/>
                <w:szCs w:val="20"/>
              </w:rPr>
              <w:t xml:space="preserve">Phone number(s) </w:t>
            </w:r>
          </w:p>
          <w:p w14:paraId="1DCF8201" w14:textId="77777777" w:rsidR="00660FD2" w:rsidRDefault="00660FD2" w:rsidP="00660FD2">
            <w:pPr>
              <w:pStyle w:val="Default"/>
              <w:rPr>
                <w:b/>
                <w:bCs/>
                <w:sz w:val="20"/>
                <w:szCs w:val="20"/>
              </w:rPr>
            </w:pPr>
            <w:r>
              <w:rPr>
                <w:rFonts w:ascii="Times New Roman" w:hAnsi="Times New Roman" w:cs="Times New Roman"/>
                <w:sz w:val="20"/>
                <w:szCs w:val="20"/>
              </w:rPr>
              <w:t xml:space="preserve">- </w:t>
            </w:r>
            <w:r>
              <w:rPr>
                <w:b/>
                <w:bCs/>
                <w:sz w:val="20"/>
                <w:szCs w:val="20"/>
              </w:rPr>
              <w:t xml:space="preserve">Email address </w:t>
            </w:r>
          </w:p>
          <w:p w14:paraId="3CBB16D6" w14:textId="77777777" w:rsidR="00660FD2" w:rsidRDefault="00660FD2" w:rsidP="00660FD2">
            <w:pPr>
              <w:pStyle w:val="Default"/>
              <w:rPr>
                <w:b/>
                <w:bCs/>
                <w:sz w:val="20"/>
                <w:szCs w:val="20"/>
              </w:rPr>
            </w:pPr>
            <w:r>
              <w:rPr>
                <w:b/>
                <w:bCs/>
                <w:sz w:val="20"/>
                <w:szCs w:val="20"/>
              </w:rPr>
              <w:t xml:space="preserve">- Enquiry Information </w:t>
            </w:r>
          </w:p>
          <w:p w14:paraId="7067EB9A" w14:textId="77777777" w:rsidR="00660FD2" w:rsidRDefault="00660FD2" w:rsidP="00660FD2">
            <w:pPr>
              <w:pStyle w:val="Default"/>
              <w:rPr>
                <w:sz w:val="20"/>
                <w:szCs w:val="20"/>
              </w:rPr>
            </w:pPr>
            <w:r>
              <w:rPr>
                <w:b/>
                <w:bCs/>
                <w:sz w:val="20"/>
                <w:szCs w:val="20"/>
              </w:rPr>
              <w:t>5. If customer shows confirm interest, Customer has to create an account or log in (For Existing Customers).</w:t>
            </w:r>
          </w:p>
          <w:p w14:paraId="5DC6674F" w14:textId="77777777" w:rsidR="00660FD2" w:rsidRDefault="00660FD2" w:rsidP="00660FD2">
            <w:pPr>
              <w:pStyle w:val="Default"/>
              <w:rPr>
                <w:sz w:val="20"/>
                <w:szCs w:val="20"/>
              </w:rPr>
            </w:pPr>
            <w:r>
              <w:rPr>
                <w:b/>
                <w:bCs/>
                <w:sz w:val="20"/>
                <w:szCs w:val="20"/>
              </w:rPr>
              <w:t>4. Checks availability of ticket</w:t>
            </w:r>
          </w:p>
          <w:p w14:paraId="1F761EFD" w14:textId="77777777" w:rsidR="00660FD2" w:rsidRDefault="00660FD2" w:rsidP="00660FD2">
            <w:pPr>
              <w:pStyle w:val="Default"/>
              <w:rPr>
                <w:sz w:val="20"/>
                <w:szCs w:val="20"/>
              </w:rPr>
            </w:pPr>
            <w:r>
              <w:rPr>
                <w:b/>
                <w:bCs/>
                <w:sz w:val="20"/>
                <w:szCs w:val="20"/>
              </w:rPr>
              <w:t xml:space="preserve">5. Customer requests Booking which includes payment </w:t>
            </w:r>
          </w:p>
          <w:p w14:paraId="118F88DC" w14:textId="77777777" w:rsidR="00660FD2" w:rsidRDefault="00660FD2" w:rsidP="00660FD2">
            <w:pPr>
              <w:pStyle w:val="Default"/>
              <w:rPr>
                <w:sz w:val="20"/>
                <w:szCs w:val="20"/>
              </w:rPr>
            </w:pPr>
            <w:r>
              <w:rPr>
                <w:b/>
                <w:bCs/>
                <w:sz w:val="20"/>
                <w:szCs w:val="20"/>
              </w:rPr>
              <w:t xml:space="preserve">6. Receives confirmation details, including booking reference number. </w:t>
            </w:r>
          </w:p>
          <w:p w14:paraId="4A821532" w14:textId="77777777" w:rsidR="00660FD2" w:rsidRPr="00344D1A" w:rsidRDefault="00660FD2" w:rsidP="00660FD2">
            <w:pPr>
              <w:pStyle w:val="Default"/>
              <w:rPr>
                <w:sz w:val="20"/>
                <w:szCs w:val="20"/>
              </w:rPr>
            </w:pPr>
            <w:r>
              <w:rPr>
                <w:b/>
                <w:bCs/>
                <w:sz w:val="20"/>
                <w:szCs w:val="20"/>
              </w:rPr>
              <w:t xml:space="preserve">7. Staff/manager will provide customer with updates regarding the current status of reservation. </w:t>
            </w:r>
          </w:p>
        </w:tc>
      </w:tr>
      <w:tr w:rsidR="00660FD2" w:rsidRPr="0050459F" w14:paraId="7E18D188" w14:textId="77777777" w:rsidTr="00DA6E54">
        <w:tc>
          <w:tcPr>
            <w:tcW w:w="8522" w:type="dxa"/>
            <w:shd w:val="clear" w:color="auto" w:fill="FF9900"/>
          </w:tcPr>
          <w:p w14:paraId="2BFC0356" w14:textId="77777777" w:rsidR="00660FD2" w:rsidRPr="0050459F" w:rsidRDefault="00660FD2" w:rsidP="00660FD2">
            <w:pPr>
              <w:spacing w:before="60" w:after="60"/>
              <w:rPr>
                <w:rFonts w:ascii="Arial" w:hAnsi="Arial"/>
                <w:b/>
                <w:color w:val="FFFFFF"/>
              </w:rPr>
            </w:pPr>
            <w:r w:rsidRPr="0050459F">
              <w:rPr>
                <w:rFonts w:ascii="Arial" w:hAnsi="Arial"/>
                <w:b/>
                <w:color w:val="FFFFFF"/>
              </w:rPr>
              <w:t>Alternate Path</w:t>
            </w:r>
          </w:p>
        </w:tc>
      </w:tr>
      <w:tr w:rsidR="00660FD2" w:rsidRPr="0090258E" w14:paraId="38905882" w14:textId="77777777" w:rsidTr="00DA6E54">
        <w:tc>
          <w:tcPr>
            <w:tcW w:w="8522" w:type="dxa"/>
            <w:shd w:val="clear" w:color="auto" w:fill="auto"/>
          </w:tcPr>
          <w:p w14:paraId="192B3FB3" w14:textId="77777777" w:rsidR="00660FD2" w:rsidRDefault="00660FD2" w:rsidP="00660FD2">
            <w:pPr>
              <w:pStyle w:val="Default"/>
              <w:rPr>
                <w:sz w:val="20"/>
                <w:szCs w:val="20"/>
              </w:rPr>
            </w:pPr>
            <w:r>
              <w:rPr>
                <w:b/>
                <w:bCs/>
                <w:sz w:val="20"/>
                <w:szCs w:val="20"/>
              </w:rPr>
              <w:t xml:space="preserve">Email servers fail; customers unable to enquire or receive confirmation via email </w:t>
            </w:r>
          </w:p>
          <w:p w14:paraId="2B378215" w14:textId="77777777" w:rsidR="00660FD2" w:rsidRDefault="00660FD2" w:rsidP="00660FD2">
            <w:pPr>
              <w:pStyle w:val="Default"/>
              <w:rPr>
                <w:sz w:val="20"/>
                <w:szCs w:val="20"/>
              </w:rPr>
            </w:pPr>
            <w:r>
              <w:rPr>
                <w:b/>
                <w:bCs/>
                <w:sz w:val="20"/>
                <w:szCs w:val="20"/>
              </w:rPr>
              <w:t xml:space="preserve">1. Customer makes phone call </w:t>
            </w:r>
          </w:p>
          <w:p w14:paraId="0B86211F" w14:textId="77777777" w:rsidR="00660FD2" w:rsidRDefault="00660FD2" w:rsidP="00660FD2">
            <w:pPr>
              <w:pStyle w:val="Default"/>
              <w:rPr>
                <w:sz w:val="20"/>
                <w:szCs w:val="20"/>
              </w:rPr>
            </w:pPr>
            <w:r>
              <w:rPr>
                <w:b/>
                <w:bCs/>
                <w:sz w:val="20"/>
                <w:szCs w:val="20"/>
              </w:rPr>
              <w:t>2. Customer interested in a particular attraction</w:t>
            </w:r>
          </w:p>
          <w:p w14:paraId="33B14C4C" w14:textId="77777777" w:rsidR="00660FD2" w:rsidRDefault="00660FD2" w:rsidP="00660FD2">
            <w:pPr>
              <w:pStyle w:val="Default"/>
              <w:rPr>
                <w:sz w:val="20"/>
                <w:szCs w:val="20"/>
              </w:rPr>
            </w:pPr>
            <w:r>
              <w:rPr>
                <w:b/>
                <w:bCs/>
                <w:sz w:val="20"/>
                <w:szCs w:val="20"/>
              </w:rPr>
              <w:t xml:space="preserve">3. Staff/manager records customer details </w:t>
            </w:r>
          </w:p>
          <w:p w14:paraId="33C8D5A1" w14:textId="77777777" w:rsidR="00660FD2" w:rsidRDefault="00660FD2" w:rsidP="00660FD2">
            <w:pPr>
              <w:pStyle w:val="Default"/>
              <w:rPr>
                <w:sz w:val="20"/>
                <w:szCs w:val="20"/>
              </w:rPr>
            </w:pPr>
            <w:r>
              <w:rPr>
                <w:b/>
                <w:bCs/>
                <w:sz w:val="20"/>
                <w:szCs w:val="20"/>
              </w:rPr>
              <w:t xml:space="preserve">4. Checks availability of Tickets </w:t>
            </w:r>
          </w:p>
          <w:p w14:paraId="3AB8490C" w14:textId="77777777" w:rsidR="00660FD2" w:rsidRDefault="00660FD2" w:rsidP="00660FD2">
            <w:pPr>
              <w:pStyle w:val="Default"/>
              <w:rPr>
                <w:sz w:val="20"/>
                <w:szCs w:val="20"/>
              </w:rPr>
            </w:pPr>
            <w:r>
              <w:rPr>
                <w:b/>
                <w:bCs/>
                <w:sz w:val="20"/>
                <w:szCs w:val="20"/>
              </w:rPr>
              <w:t xml:space="preserve">5. Customer requests reservation </w:t>
            </w:r>
          </w:p>
          <w:p w14:paraId="4AD716BE" w14:textId="77777777" w:rsidR="00660FD2" w:rsidRPr="00344D1A" w:rsidRDefault="00660FD2" w:rsidP="00660FD2">
            <w:pPr>
              <w:pStyle w:val="Default"/>
              <w:rPr>
                <w:sz w:val="20"/>
                <w:szCs w:val="20"/>
              </w:rPr>
            </w:pPr>
            <w:r>
              <w:rPr>
                <w:b/>
                <w:bCs/>
                <w:sz w:val="20"/>
                <w:szCs w:val="20"/>
              </w:rPr>
              <w:t xml:space="preserve">6. Receives booking confirmation (includes booking reference number) and updates via SMS </w:t>
            </w:r>
          </w:p>
        </w:tc>
      </w:tr>
      <w:tr w:rsidR="00660FD2" w:rsidRPr="0050459F" w14:paraId="60C8643D" w14:textId="77777777" w:rsidTr="00DA6E54">
        <w:tc>
          <w:tcPr>
            <w:tcW w:w="8522" w:type="dxa"/>
            <w:shd w:val="clear" w:color="auto" w:fill="FF9900"/>
          </w:tcPr>
          <w:p w14:paraId="14A032C5" w14:textId="77777777" w:rsidR="00660FD2" w:rsidRPr="0050459F" w:rsidRDefault="00660FD2" w:rsidP="00660FD2">
            <w:pPr>
              <w:spacing w:before="60" w:after="60"/>
              <w:rPr>
                <w:rFonts w:ascii="Arial" w:hAnsi="Arial"/>
                <w:b/>
                <w:color w:val="FFFFFF"/>
              </w:rPr>
            </w:pPr>
            <w:r w:rsidRPr="0050459F">
              <w:rPr>
                <w:rFonts w:ascii="Arial" w:hAnsi="Arial"/>
                <w:b/>
                <w:color w:val="FFFFFF"/>
              </w:rPr>
              <w:t>Notes</w:t>
            </w:r>
          </w:p>
        </w:tc>
      </w:tr>
      <w:tr w:rsidR="00660FD2" w:rsidRPr="0090258E" w14:paraId="45EC60FD" w14:textId="77777777" w:rsidTr="001C04F8">
        <w:tc>
          <w:tcPr>
            <w:tcW w:w="8522" w:type="dxa"/>
            <w:shd w:val="clear" w:color="auto" w:fill="auto"/>
          </w:tcPr>
          <w:p w14:paraId="1CB42496" w14:textId="77777777" w:rsidR="00660FD2" w:rsidRPr="0090258E" w:rsidRDefault="00660FD2" w:rsidP="001C04F8">
            <w:pPr>
              <w:spacing w:before="60" w:after="60"/>
              <w:ind w:left="0"/>
            </w:pPr>
          </w:p>
        </w:tc>
      </w:tr>
    </w:tbl>
    <w:p w14:paraId="7D775ADD" w14:textId="77777777" w:rsidR="00660FD2" w:rsidRDefault="00660FD2" w:rsidP="00660FD2"/>
    <w:p w14:paraId="5183EA3F" w14:textId="77777777" w:rsidR="00F22E2F" w:rsidRDefault="00F22E2F" w:rsidP="00660FD2"/>
    <w:p w14:paraId="4CBE4FCC" w14:textId="77777777" w:rsidR="00F22E2F" w:rsidRDefault="00F22E2F" w:rsidP="00660FD2"/>
    <w:p w14:paraId="3C0827F1" w14:textId="77777777" w:rsidR="00F22E2F" w:rsidRDefault="00F22E2F" w:rsidP="00660F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FA51AD" w:rsidRPr="0050459F" w14:paraId="373AD574" w14:textId="77777777" w:rsidTr="00FA51AD">
        <w:tc>
          <w:tcPr>
            <w:tcW w:w="8522" w:type="dxa"/>
            <w:shd w:val="clear" w:color="auto" w:fill="FF9900"/>
          </w:tcPr>
          <w:p w14:paraId="100F54F4" w14:textId="77777777" w:rsidR="00FA51AD" w:rsidRPr="0050459F" w:rsidRDefault="00FA51AD" w:rsidP="00FA51AD">
            <w:pPr>
              <w:tabs>
                <w:tab w:val="center" w:pos="4153"/>
              </w:tabs>
              <w:spacing w:before="60" w:after="60"/>
              <w:rPr>
                <w:rFonts w:ascii="Arial" w:hAnsi="Arial"/>
                <w:b/>
                <w:sz w:val="28"/>
                <w:szCs w:val="28"/>
              </w:rPr>
            </w:pPr>
            <w:r w:rsidRPr="0050459F">
              <w:rPr>
                <w:rFonts w:ascii="Arial" w:hAnsi="Arial"/>
                <w:b/>
                <w:color w:val="FFFFFF"/>
                <w:sz w:val="28"/>
                <w:szCs w:val="28"/>
              </w:rPr>
              <w:lastRenderedPageBreak/>
              <w:t>Use Case:</w:t>
            </w:r>
            <w:r>
              <w:rPr>
                <w:rFonts w:ascii="Arial" w:hAnsi="Arial"/>
                <w:b/>
                <w:color w:val="FFFFFF"/>
                <w:sz w:val="28"/>
                <w:szCs w:val="28"/>
              </w:rPr>
              <w:t xml:space="preserve"> Update Catalogue </w:t>
            </w:r>
          </w:p>
        </w:tc>
      </w:tr>
      <w:tr w:rsidR="00FA51AD" w:rsidRPr="0090258E" w14:paraId="5C6B80DF" w14:textId="77777777" w:rsidTr="00FA51AD">
        <w:tc>
          <w:tcPr>
            <w:tcW w:w="8522" w:type="dxa"/>
            <w:shd w:val="clear" w:color="auto" w:fill="auto"/>
          </w:tcPr>
          <w:p w14:paraId="671BA18C" w14:textId="77777777" w:rsidR="00FA51AD" w:rsidRDefault="00FA51AD" w:rsidP="00FA51AD">
            <w:pPr>
              <w:tabs>
                <w:tab w:val="center" w:pos="4153"/>
              </w:tabs>
              <w:spacing w:before="60" w:after="60"/>
            </w:pPr>
            <w:r>
              <w:t xml:space="preserve">Owner: Employee and Manager </w:t>
            </w:r>
          </w:p>
          <w:p w14:paraId="2A1172F8" w14:textId="2449FAFD" w:rsidR="00FA51AD" w:rsidRPr="00AA5772" w:rsidRDefault="00FA51AD" w:rsidP="00FA51AD">
            <w:pPr>
              <w:tabs>
                <w:tab w:val="center" w:pos="4153"/>
              </w:tabs>
              <w:spacing w:before="60" w:after="60"/>
              <w:rPr>
                <w:b/>
                <w:bCs/>
                <w:sz w:val="20"/>
              </w:rPr>
            </w:pPr>
            <w:r>
              <w:rPr>
                <w:b/>
                <w:bCs/>
                <w:sz w:val="20"/>
              </w:rPr>
              <w:t xml:space="preserve">Name:  </w:t>
            </w:r>
            <w:r w:rsidRPr="00FA51AD">
              <w:rPr>
                <w:bCs/>
                <w:sz w:val="20"/>
              </w:rPr>
              <w:t>Precious Igbinosun</w:t>
            </w:r>
            <w:r w:rsidR="00F22E2F">
              <w:rPr>
                <w:bCs/>
                <w:sz w:val="20"/>
              </w:rPr>
              <w:t xml:space="preserve"> + Huseyin Arpalikli (Joint Spec)</w:t>
            </w:r>
          </w:p>
          <w:p w14:paraId="7A745846" w14:textId="77777777" w:rsidR="00FA51AD" w:rsidRPr="0090258E" w:rsidRDefault="00FA51AD" w:rsidP="00FA51AD">
            <w:pPr>
              <w:tabs>
                <w:tab w:val="center" w:pos="4153"/>
              </w:tabs>
              <w:spacing w:before="60" w:after="60"/>
            </w:pPr>
            <w:r>
              <w:rPr>
                <w:b/>
                <w:bCs/>
                <w:sz w:val="20"/>
              </w:rPr>
              <w:t>Version: 1.0</w:t>
            </w:r>
          </w:p>
        </w:tc>
      </w:tr>
      <w:tr w:rsidR="00FA51AD" w:rsidRPr="0050459F" w14:paraId="472F6E8A" w14:textId="77777777" w:rsidTr="00FA51AD">
        <w:tc>
          <w:tcPr>
            <w:tcW w:w="8522" w:type="dxa"/>
            <w:shd w:val="clear" w:color="auto" w:fill="FF9900"/>
          </w:tcPr>
          <w:p w14:paraId="233BC634" w14:textId="77777777" w:rsidR="00FA51AD" w:rsidRPr="0050459F" w:rsidRDefault="00FA51AD" w:rsidP="00FA51AD">
            <w:pPr>
              <w:spacing w:before="60" w:after="60"/>
              <w:rPr>
                <w:rFonts w:ascii="Arial" w:hAnsi="Arial"/>
                <w:b/>
                <w:color w:val="FFFFFF"/>
              </w:rPr>
            </w:pPr>
            <w:r w:rsidRPr="0050459F">
              <w:rPr>
                <w:rFonts w:ascii="Arial" w:hAnsi="Arial"/>
                <w:b/>
                <w:color w:val="FFFFFF"/>
              </w:rPr>
              <w:t>Pre-Conditions</w:t>
            </w:r>
          </w:p>
        </w:tc>
      </w:tr>
      <w:tr w:rsidR="00FA51AD" w:rsidRPr="0090258E" w14:paraId="54C45C9C" w14:textId="77777777" w:rsidTr="00FA51AD">
        <w:tc>
          <w:tcPr>
            <w:tcW w:w="8522" w:type="dxa"/>
            <w:shd w:val="clear" w:color="auto" w:fill="auto"/>
          </w:tcPr>
          <w:p w14:paraId="01B08013" w14:textId="77777777" w:rsidR="00FA51AD" w:rsidRPr="0019362C" w:rsidRDefault="00FA51AD" w:rsidP="00FA51AD">
            <w:pPr>
              <w:pStyle w:val="Default"/>
              <w:rPr>
                <w:b/>
                <w:bCs/>
                <w:sz w:val="20"/>
                <w:szCs w:val="20"/>
              </w:rPr>
            </w:pPr>
            <w:r>
              <w:rPr>
                <w:b/>
                <w:bCs/>
                <w:sz w:val="20"/>
                <w:szCs w:val="20"/>
              </w:rPr>
              <w:t xml:space="preserve">The employee must have an account </w:t>
            </w:r>
          </w:p>
          <w:p w14:paraId="6B2E0781" w14:textId="77777777" w:rsidR="00FA51AD" w:rsidRDefault="00FA51AD" w:rsidP="00FA51AD">
            <w:pPr>
              <w:pStyle w:val="Default"/>
              <w:rPr>
                <w:sz w:val="20"/>
                <w:szCs w:val="20"/>
              </w:rPr>
            </w:pPr>
            <w:r>
              <w:rPr>
                <w:b/>
                <w:bCs/>
                <w:sz w:val="20"/>
                <w:szCs w:val="20"/>
              </w:rPr>
              <w:t xml:space="preserve">The computer must be turned on. </w:t>
            </w:r>
          </w:p>
          <w:p w14:paraId="5FE2DF51" w14:textId="77777777" w:rsidR="00FA51AD" w:rsidRDefault="00FA51AD" w:rsidP="00FA51AD">
            <w:pPr>
              <w:pStyle w:val="Default"/>
              <w:rPr>
                <w:sz w:val="20"/>
                <w:szCs w:val="20"/>
              </w:rPr>
            </w:pPr>
            <w:r>
              <w:rPr>
                <w:b/>
                <w:bCs/>
                <w:sz w:val="20"/>
                <w:szCs w:val="20"/>
              </w:rPr>
              <w:t xml:space="preserve">There must be a network connection. </w:t>
            </w:r>
          </w:p>
          <w:p w14:paraId="1D9E1625" w14:textId="77777777" w:rsidR="00FA51AD" w:rsidRPr="0090258E" w:rsidRDefault="00FA51AD" w:rsidP="00FA51AD">
            <w:pPr>
              <w:pStyle w:val="Default"/>
            </w:pPr>
            <w:r>
              <w:rPr>
                <w:b/>
                <w:bCs/>
                <w:sz w:val="20"/>
                <w:szCs w:val="20"/>
              </w:rPr>
              <w:t xml:space="preserve">All hardware must be working, for example there must be a working computer, keyboard and mouse. </w:t>
            </w:r>
          </w:p>
        </w:tc>
      </w:tr>
      <w:tr w:rsidR="00FA51AD" w:rsidRPr="0050459F" w14:paraId="058FD824" w14:textId="77777777" w:rsidTr="00FA51AD">
        <w:tc>
          <w:tcPr>
            <w:tcW w:w="8522" w:type="dxa"/>
            <w:shd w:val="clear" w:color="auto" w:fill="FF9900"/>
          </w:tcPr>
          <w:p w14:paraId="0C21BE57" w14:textId="77777777" w:rsidR="00FA51AD" w:rsidRPr="0050459F" w:rsidRDefault="00FA51AD" w:rsidP="00FA51AD">
            <w:pPr>
              <w:spacing w:before="60" w:after="60"/>
              <w:rPr>
                <w:rFonts w:ascii="Arial" w:hAnsi="Arial"/>
                <w:b/>
                <w:color w:val="FFFFFF"/>
              </w:rPr>
            </w:pPr>
            <w:r w:rsidRPr="0050459F">
              <w:rPr>
                <w:rFonts w:ascii="Arial" w:hAnsi="Arial"/>
                <w:b/>
                <w:color w:val="FFFFFF"/>
              </w:rPr>
              <w:t>Post-Conditions</w:t>
            </w:r>
          </w:p>
        </w:tc>
      </w:tr>
      <w:tr w:rsidR="00FA51AD" w:rsidRPr="0090258E" w14:paraId="58C93FF0" w14:textId="77777777" w:rsidTr="00FA51AD">
        <w:tc>
          <w:tcPr>
            <w:tcW w:w="8522" w:type="dxa"/>
            <w:shd w:val="clear" w:color="auto" w:fill="auto"/>
          </w:tcPr>
          <w:p w14:paraId="7A6389F5" w14:textId="77777777" w:rsidR="00FA51AD" w:rsidRDefault="00FA51AD" w:rsidP="00FA51AD">
            <w:pPr>
              <w:pStyle w:val="Default"/>
              <w:rPr>
                <w:b/>
                <w:bCs/>
                <w:sz w:val="20"/>
                <w:szCs w:val="20"/>
              </w:rPr>
            </w:pPr>
            <w:r>
              <w:rPr>
                <w:b/>
                <w:bCs/>
                <w:sz w:val="20"/>
                <w:szCs w:val="20"/>
              </w:rPr>
              <w:t>The update will be add successfully to the database and can be viewed by other users (manager, employee and customers).</w:t>
            </w:r>
          </w:p>
          <w:p w14:paraId="57B074A3" w14:textId="24EC7786" w:rsidR="00FA51AD" w:rsidRDefault="00FA51AD" w:rsidP="00FA51AD">
            <w:pPr>
              <w:pStyle w:val="Default"/>
              <w:rPr>
                <w:b/>
                <w:bCs/>
                <w:sz w:val="20"/>
                <w:szCs w:val="20"/>
              </w:rPr>
            </w:pPr>
            <w:r>
              <w:rPr>
                <w:b/>
                <w:bCs/>
                <w:sz w:val="20"/>
                <w:szCs w:val="20"/>
              </w:rPr>
              <w:t>If a change was made to a catalogue, it overwrites the previous catalogue.</w:t>
            </w:r>
          </w:p>
          <w:p w14:paraId="27777C24" w14:textId="77777777" w:rsidR="00FA51AD" w:rsidRDefault="00FA51AD" w:rsidP="00FA51AD">
            <w:pPr>
              <w:pStyle w:val="Default"/>
              <w:rPr>
                <w:b/>
                <w:bCs/>
                <w:sz w:val="20"/>
                <w:szCs w:val="20"/>
              </w:rPr>
            </w:pPr>
            <w:r>
              <w:rPr>
                <w:b/>
                <w:bCs/>
                <w:sz w:val="20"/>
                <w:szCs w:val="20"/>
              </w:rPr>
              <w:t>The system will keep record of the employee who made changes to catalogue.</w:t>
            </w:r>
          </w:p>
          <w:p w14:paraId="2DE22C46" w14:textId="6075E7FA" w:rsidR="00FA51AD" w:rsidRPr="0090258E" w:rsidRDefault="00FA51AD" w:rsidP="00FA51AD">
            <w:pPr>
              <w:pStyle w:val="Default"/>
            </w:pPr>
            <w:r>
              <w:rPr>
                <w:b/>
                <w:bCs/>
                <w:sz w:val="20"/>
                <w:szCs w:val="20"/>
              </w:rPr>
              <w:t xml:space="preserve">Employees and manager can view the date, details of employee who made changes and update made. </w:t>
            </w:r>
          </w:p>
        </w:tc>
      </w:tr>
      <w:tr w:rsidR="00FA51AD" w:rsidRPr="0050459F" w14:paraId="04E52743" w14:textId="77777777" w:rsidTr="00FA51AD">
        <w:tc>
          <w:tcPr>
            <w:tcW w:w="8522" w:type="dxa"/>
            <w:shd w:val="clear" w:color="auto" w:fill="FF9900"/>
          </w:tcPr>
          <w:p w14:paraId="3BA6B11B" w14:textId="77777777" w:rsidR="00FA51AD" w:rsidRPr="0050459F" w:rsidRDefault="00FA51AD" w:rsidP="00FA51AD">
            <w:pPr>
              <w:spacing w:before="60" w:after="60"/>
              <w:rPr>
                <w:rFonts w:ascii="Arial" w:hAnsi="Arial"/>
                <w:b/>
                <w:color w:val="FFFFFF"/>
              </w:rPr>
            </w:pPr>
            <w:r w:rsidRPr="0050459F">
              <w:rPr>
                <w:rFonts w:ascii="Arial" w:hAnsi="Arial"/>
                <w:b/>
                <w:color w:val="FFFFFF"/>
              </w:rPr>
              <w:t>Primary Path</w:t>
            </w:r>
          </w:p>
        </w:tc>
      </w:tr>
      <w:tr w:rsidR="00FA51AD" w:rsidRPr="0090258E" w14:paraId="314B3048" w14:textId="77777777" w:rsidTr="00FA51AD">
        <w:tc>
          <w:tcPr>
            <w:tcW w:w="8522" w:type="dxa"/>
            <w:shd w:val="clear" w:color="auto" w:fill="auto"/>
          </w:tcPr>
          <w:p w14:paraId="661FEFA2" w14:textId="000072FD" w:rsidR="00FA51AD" w:rsidRDefault="00FA51AD" w:rsidP="00FA51AD">
            <w:pPr>
              <w:widowControl w:val="0"/>
              <w:numPr>
                <w:ilvl w:val="0"/>
                <w:numId w:val="4"/>
              </w:numPr>
              <w:autoSpaceDE w:val="0"/>
              <w:autoSpaceDN w:val="0"/>
              <w:adjustRightInd w:val="0"/>
              <w:spacing w:before="60" w:after="60"/>
              <w:ind w:right="0"/>
            </w:pPr>
            <w:r>
              <w:t>The system prompts the user to log in my entering the username and password.</w:t>
            </w:r>
          </w:p>
          <w:p w14:paraId="7238FFD4" w14:textId="77777777" w:rsidR="00FA51AD" w:rsidRDefault="00FA51AD" w:rsidP="00FA51AD">
            <w:pPr>
              <w:widowControl w:val="0"/>
              <w:numPr>
                <w:ilvl w:val="0"/>
                <w:numId w:val="4"/>
              </w:numPr>
              <w:autoSpaceDE w:val="0"/>
              <w:autoSpaceDN w:val="0"/>
              <w:adjustRightInd w:val="0"/>
              <w:spacing w:before="60" w:after="60"/>
              <w:ind w:right="0"/>
            </w:pPr>
            <w:r>
              <w:t>If the user is a customer, its declines user the access to maintain catalogue.</w:t>
            </w:r>
          </w:p>
          <w:p w14:paraId="0FBB4A06" w14:textId="77777777" w:rsidR="00FA51AD" w:rsidRDefault="00FA51AD" w:rsidP="00FA51AD">
            <w:pPr>
              <w:widowControl w:val="0"/>
              <w:numPr>
                <w:ilvl w:val="0"/>
                <w:numId w:val="4"/>
              </w:numPr>
              <w:autoSpaceDE w:val="0"/>
              <w:autoSpaceDN w:val="0"/>
              <w:adjustRightInd w:val="0"/>
              <w:spacing w:before="60" w:after="60"/>
              <w:ind w:right="0"/>
            </w:pPr>
            <w:r>
              <w:t>The system identifies the user.</w:t>
            </w:r>
          </w:p>
          <w:p w14:paraId="1F139223" w14:textId="77777777" w:rsidR="00FA51AD" w:rsidRDefault="00FA51AD" w:rsidP="00FA51AD">
            <w:pPr>
              <w:widowControl w:val="0"/>
              <w:numPr>
                <w:ilvl w:val="0"/>
                <w:numId w:val="4"/>
              </w:numPr>
              <w:autoSpaceDE w:val="0"/>
              <w:autoSpaceDN w:val="0"/>
              <w:adjustRightInd w:val="0"/>
              <w:spacing w:before="60" w:after="60"/>
              <w:ind w:right="0"/>
            </w:pPr>
            <w:r>
              <w:t>The user can then search for the catalogue that needs to be updated.</w:t>
            </w:r>
          </w:p>
          <w:p w14:paraId="4CDA06E8" w14:textId="77777777" w:rsidR="00FA51AD" w:rsidRDefault="00FA51AD" w:rsidP="00FA51AD">
            <w:pPr>
              <w:widowControl w:val="0"/>
              <w:numPr>
                <w:ilvl w:val="0"/>
                <w:numId w:val="4"/>
              </w:numPr>
              <w:autoSpaceDE w:val="0"/>
              <w:autoSpaceDN w:val="0"/>
              <w:adjustRightInd w:val="0"/>
              <w:spacing w:before="60" w:after="60"/>
              <w:ind w:right="0"/>
            </w:pPr>
            <w:r>
              <w:t>The user will make the necessary changes and update the catalogue.</w:t>
            </w:r>
          </w:p>
          <w:p w14:paraId="6347C2FA" w14:textId="77777777" w:rsidR="00FA51AD" w:rsidRDefault="00FA51AD" w:rsidP="00FA51AD">
            <w:pPr>
              <w:widowControl w:val="0"/>
              <w:numPr>
                <w:ilvl w:val="0"/>
                <w:numId w:val="4"/>
              </w:numPr>
              <w:autoSpaceDE w:val="0"/>
              <w:autoSpaceDN w:val="0"/>
              <w:adjustRightInd w:val="0"/>
              <w:spacing w:before="60" w:after="60"/>
              <w:ind w:right="0"/>
            </w:pPr>
            <w:r>
              <w:t xml:space="preserve">If user can also add new catalogue. The </w:t>
            </w:r>
          </w:p>
          <w:p w14:paraId="530FE2B6" w14:textId="77777777" w:rsidR="00FA51AD" w:rsidRDefault="00FA51AD" w:rsidP="00FA51AD">
            <w:pPr>
              <w:widowControl w:val="0"/>
              <w:numPr>
                <w:ilvl w:val="0"/>
                <w:numId w:val="5"/>
              </w:numPr>
              <w:autoSpaceDE w:val="0"/>
              <w:autoSpaceDN w:val="0"/>
              <w:adjustRightInd w:val="0"/>
              <w:spacing w:before="60" w:after="60"/>
              <w:ind w:right="0"/>
            </w:pPr>
            <w:r>
              <w:t>The catalogue id</w:t>
            </w:r>
          </w:p>
          <w:p w14:paraId="23793D8E" w14:textId="77777777" w:rsidR="00FA51AD" w:rsidRDefault="00FA51AD" w:rsidP="00FA51AD">
            <w:pPr>
              <w:widowControl w:val="0"/>
              <w:numPr>
                <w:ilvl w:val="0"/>
                <w:numId w:val="5"/>
              </w:numPr>
              <w:autoSpaceDE w:val="0"/>
              <w:autoSpaceDN w:val="0"/>
              <w:adjustRightInd w:val="0"/>
              <w:spacing w:before="60" w:after="60"/>
              <w:ind w:right="0"/>
            </w:pPr>
            <w:r>
              <w:t>The attraction type</w:t>
            </w:r>
          </w:p>
          <w:p w14:paraId="7D3B3777" w14:textId="77777777" w:rsidR="00FA51AD" w:rsidRDefault="00FA51AD" w:rsidP="00FA51AD">
            <w:pPr>
              <w:widowControl w:val="0"/>
              <w:numPr>
                <w:ilvl w:val="0"/>
                <w:numId w:val="5"/>
              </w:numPr>
              <w:autoSpaceDE w:val="0"/>
              <w:autoSpaceDN w:val="0"/>
              <w:adjustRightInd w:val="0"/>
              <w:spacing w:before="60" w:after="60"/>
              <w:ind w:right="0"/>
            </w:pPr>
            <w:r>
              <w:t>The place of attraction (country)</w:t>
            </w:r>
          </w:p>
          <w:p w14:paraId="63CBC9FD" w14:textId="77777777" w:rsidR="00FA51AD" w:rsidRDefault="00FA51AD" w:rsidP="00FA51AD">
            <w:pPr>
              <w:widowControl w:val="0"/>
              <w:numPr>
                <w:ilvl w:val="0"/>
                <w:numId w:val="5"/>
              </w:numPr>
              <w:autoSpaceDE w:val="0"/>
              <w:autoSpaceDN w:val="0"/>
              <w:adjustRightInd w:val="0"/>
              <w:spacing w:before="60" w:after="60"/>
              <w:ind w:right="0"/>
            </w:pPr>
            <w:r>
              <w:t xml:space="preserve">Description </w:t>
            </w:r>
          </w:p>
          <w:p w14:paraId="1C10CF32" w14:textId="77777777" w:rsidR="00FA51AD" w:rsidRDefault="00FA51AD" w:rsidP="00FA51AD">
            <w:pPr>
              <w:widowControl w:val="0"/>
              <w:numPr>
                <w:ilvl w:val="0"/>
                <w:numId w:val="5"/>
              </w:numPr>
              <w:autoSpaceDE w:val="0"/>
              <w:autoSpaceDN w:val="0"/>
              <w:adjustRightInd w:val="0"/>
              <w:spacing w:before="60" w:after="60"/>
              <w:ind w:right="0"/>
            </w:pPr>
            <w:r>
              <w:t>Set the number of tickets available</w:t>
            </w:r>
          </w:p>
          <w:p w14:paraId="4BE9744D" w14:textId="77777777" w:rsidR="00FA51AD" w:rsidRDefault="00FA51AD" w:rsidP="00FA51AD">
            <w:pPr>
              <w:widowControl w:val="0"/>
              <w:numPr>
                <w:ilvl w:val="0"/>
                <w:numId w:val="5"/>
              </w:numPr>
              <w:autoSpaceDE w:val="0"/>
              <w:autoSpaceDN w:val="0"/>
              <w:adjustRightInd w:val="0"/>
              <w:spacing w:before="60" w:after="60"/>
              <w:ind w:right="0"/>
            </w:pPr>
            <w:r>
              <w:t xml:space="preserve">Ticket Price </w:t>
            </w:r>
          </w:p>
          <w:p w14:paraId="561F7E38" w14:textId="77777777" w:rsidR="00FA51AD" w:rsidRDefault="00FA51AD" w:rsidP="00FA51AD">
            <w:pPr>
              <w:widowControl w:val="0"/>
              <w:numPr>
                <w:ilvl w:val="0"/>
                <w:numId w:val="5"/>
              </w:numPr>
              <w:autoSpaceDE w:val="0"/>
              <w:autoSpaceDN w:val="0"/>
              <w:adjustRightInd w:val="0"/>
              <w:spacing w:before="60" w:after="60"/>
              <w:ind w:right="0"/>
            </w:pPr>
            <w:r>
              <w:t xml:space="preserve">Dates etc. </w:t>
            </w:r>
          </w:p>
          <w:p w14:paraId="113A18CB" w14:textId="77777777" w:rsidR="00FA51AD" w:rsidRDefault="00FA51AD" w:rsidP="00FA51AD">
            <w:pPr>
              <w:spacing w:before="60" w:after="60"/>
              <w:ind w:left="720"/>
            </w:pPr>
          </w:p>
          <w:p w14:paraId="7CD5CD2E" w14:textId="77777777" w:rsidR="00FA51AD" w:rsidRDefault="00FA51AD" w:rsidP="00FA51AD">
            <w:pPr>
              <w:widowControl w:val="0"/>
              <w:numPr>
                <w:ilvl w:val="0"/>
                <w:numId w:val="4"/>
              </w:numPr>
              <w:autoSpaceDE w:val="0"/>
              <w:autoSpaceDN w:val="0"/>
              <w:adjustRightInd w:val="0"/>
              <w:spacing w:before="60" w:after="60"/>
              <w:ind w:right="0"/>
            </w:pPr>
            <w:r>
              <w:t xml:space="preserve">The user saves the newly added attraction </w:t>
            </w:r>
          </w:p>
          <w:p w14:paraId="312D48B6" w14:textId="77777777" w:rsidR="00FA51AD" w:rsidRPr="0090258E" w:rsidRDefault="00FA51AD" w:rsidP="00FA51AD">
            <w:pPr>
              <w:widowControl w:val="0"/>
              <w:numPr>
                <w:ilvl w:val="0"/>
                <w:numId w:val="4"/>
              </w:numPr>
              <w:autoSpaceDE w:val="0"/>
              <w:autoSpaceDN w:val="0"/>
              <w:adjustRightInd w:val="0"/>
              <w:spacing w:before="60" w:after="60"/>
              <w:ind w:right="0"/>
            </w:pPr>
            <w:r>
              <w:t xml:space="preserve">The user then log out of the system. </w:t>
            </w:r>
          </w:p>
        </w:tc>
      </w:tr>
      <w:tr w:rsidR="00FA51AD" w:rsidRPr="0050459F" w14:paraId="6B53C81D" w14:textId="77777777" w:rsidTr="00FA51AD">
        <w:tc>
          <w:tcPr>
            <w:tcW w:w="8522" w:type="dxa"/>
            <w:shd w:val="clear" w:color="auto" w:fill="FF9900"/>
          </w:tcPr>
          <w:p w14:paraId="55990B4F" w14:textId="77777777" w:rsidR="00FA51AD" w:rsidRPr="0050459F" w:rsidRDefault="00FA51AD" w:rsidP="00FA51AD">
            <w:pPr>
              <w:spacing w:before="60" w:after="60"/>
              <w:rPr>
                <w:rFonts w:ascii="Arial" w:hAnsi="Arial"/>
                <w:b/>
                <w:color w:val="FFFFFF"/>
              </w:rPr>
            </w:pPr>
            <w:r w:rsidRPr="0050459F">
              <w:rPr>
                <w:rFonts w:ascii="Arial" w:hAnsi="Arial"/>
                <w:b/>
                <w:color w:val="FFFFFF"/>
              </w:rPr>
              <w:t>Alternate Path</w:t>
            </w:r>
          </w:p>
        </w:tc>
      </w:tr>
      <w:tr w:rsidR="00FA51AD" w:rsidRPr="005406C7" w14:paraId="73F28835" w14:textId="77777777" w:rsidTr="00FA51AD">
        <w:tc>
          <w:tcPr>
            <w:tcW w:w="8522" w:type="dxa"/>
            <w:shd w:val="clear" w:color="auto" w:fill="auto"/>
          </w:tcPr>
          <w:p w14:paraId="0830E864" w14:textId="77777777" w:rsidR="00FA51AD" w:rsidRDefault="00FA51AD" w:rsidP="00FA51AD">
            <w:pPr>
              <w:pStyle w:val="Default"/>
              <w:rPr>
                <w:rFonts w:cs="Times New Roman"/>
                <w:color w:val="auto"/>
              </w:rPr>
            </w:pPr>
          </w:p>
          <w:p w14:paraId="574FEE83" w14:textId="77777777" w:rsidR="00FA51AD" w:rsidRPr="005406C7" w:rsidRDefault="00FA51AD" w:rsidP="00FA51AD">
            <w:pPr>
              <w:pStyle w:val="Default"/>
              <w:numPr>
                <w:ilvl w:val="0"/>
                <w:numId w:val="6"/>
              </w:numPr>
              <w:rPr>
                <w:sz w:val="20"/>
                <w:szCs w:val="20"/>
              </w:rPr>
            </w:pPr>
            <w:r w:rsidRPr="005406C7">
              <w:rPr>
                <w:bCs/>
                <w:sz w:val="20"/>
                <w:szCs w:val="20"/>
              </w:rPr>
              <w:t xml:space="preserve">Unauthorised to update </w:t>
            </w:r>
          </w:p>
          <w:p w14:paraId="307DFB8C" w14:textId="77777777" w:rsidR="00FA51AD" w:rsidRPr="005406C7" w:rsidRDefault="00FA51AD" w:rsidP="00FA51AD">
            <w:pPr>
              <w:spacing w:before="60" w:after="60"/>
              <w:rPr>
                <w:bCs/>
                <w:sz w:val="20"/>
              </w:rPr>
            </w:pPr>
            <w:r w:rsidRPr="005406C7">
              <w:rPr>
                <w:bCs/>
                <w:sz w:val="20"/>
              </w:rPr>
              <w:t xml:space="preserve">User must be an employee or manage to update catalogue else the process will be cancelled. </w:t>
            </w:r>
          </w:p>
          <w:p w14:paraId="6C27E92C" w14:textId="77777777" w:rsidR="00FA51AD" w:rsidRPr="005406C7" w:rsidRDefault="00FA51AD" w:rsidP="00FA51AD">
            <w:pPr>
              <w:pStyle w:val="Default"/>
              <w:numPr>
                <w:ilvl w:val="0"/>
                <w:numId w:val="6"/>
              </w:numPr>
              <w:rPr>
                <w:sz w:val="20"/>
                <w:szCs w:val="20"/>
              </w:rPr>
            </w:pPr>
            <w:r w:rsidRPr="005406C7">
              <w:rPr>
                <w:sz w:val="20"/>
                <w:szCs w:val="20"/>
              </w:rPr>
              <w:t xml:space="preserve"> </w:t>
            </w:r>
            <w:r w:rsidRPr="005406C7">
              <w:rPr>
                <w:bCs/>
                <w:sz w:val="20"/>
                <w:szCs w:val="20"/>
              </w:rPr>
              <w:t>Invalid username or password</w:t>
            </w:r>
          </w:p>
          <w:p w14:paraId="5229297B" w14:textId="77777777" w:rsidR="00FA51AD" w:rsidRPr="005406C7" w:rsidRDefault="00FA51AD" w:rsidP="00FA51AD">
            <w:pPr>
              <w:spacing w:before="60" w:after="60"/>
              <w:rPr>
                <w:bCs/>
                <w:sz w:val="20"/>
              </w:rPr>
            </w:pPr>
            <w:r w:rsidRPr="005406C7">
              <w:rPr>
                <w:bCs/>
                <w:sz w:val="20"/>
              </w:rPr>
              <w:t xml:space="preserve">The system will prompt the user to re-enter their username and password or advise user to reset password.  </w:t>
            </w:r>
          </w:p>
          <w:p w14:paraId="10292E20" w14:textId="77777777" w:rsidR="00FA51AD" w:rsidRDefault="00FA51AD" w:rsidP="00FA51AD">
            <w:pPr>
              <w:pStyle w:val="Default"/>
              <w:numPr>
                <w:ilvl w:val="0"/>
                <w:numId w:val="6"/>
              </w:numPr>
              <w:rPr>
                <w:sz w:val="20"/>
                <w:szCs w:val="20"/>
              </w:rPr>
            </w:pPr>
            <w:r>
              <w:rPr>
                <w:sz w:val="20"/>
                <w:szCs w:val="20"/>
              </w:rPr>
              <w:lastRenderedPageBreak/>
              <w:t>Invalid Date Type</w:t>
            </w:r>
          </w:p>
          <w:p w14:paraId="16DB3E52" w14:textId="77777777" w:rsidR="00FA51AD" w:rsidRPr="005406C7" w:rsidRDefault="00FA51AD" w:rsidP="00FA51AD">
            <w:pPr>
              <w:pStyle w:val="Default"/>
              <w:rPr>
                <w:sz w:val="20"/>
                <w:szCs w:val="20"/>
              </w:rPr>
            </w:pPr>
            <w:r>
              <w:rPr>
                <w:sz w:val="20"/>
                <w:szCs w:val="20"/>
              </w:rPr>
              <w:t xml:space="preserve">For every update there is a validation check. For example if a user enters a string or letter for price the system prompts the user to modify their input.    </w:t>
            </w:r>
          </w:p>
        </w:tc>
      </w:tr>
      <w:tr w:rsidR="00FA51AD" w:rsidRPr="0050459F" w14:paraId="1C0A1E0D" w14:textId="77777777" w:rsidTr="00FA51AD">
        <w:tc>
          <w:tcPr>
            <w:tcW w:w="8522" w:type="dxa"/>
            <w:shd w:val="clear" w:color="auto" w:fill="FF9900"/>
          </w:tcPr>
          <w:p w14:paraId="3A6050D7" w14:textId="77777777" w:rsidR="00FA51AD" w:rsidRPr="0050459F" w:rsidRDefault="00FA51AD" w:rsidP="00FA51AD">
            <w:pPr>
              <w:spacing w:before="60" w:after="60"/>
              <w:rPr>
                <w:rFonts w:ascii="Arial" w:hAnsi="Arial"/>
                <w:b/>
                <w:color w:val="FFFFFF"/>
              </w:rPr>
            </w:pPr>
            <w:r w:rsidRPr="0050459F">
              <w:rPr>
                <w:rFonts w:ascii="Arial" w:hAnsi="Arial"/>
                <w:b/>
                <w:color w:val="FFFFFF"/>
              </w:rPr>
              <w:lastRenderedPageBreak/>
              <w:t>Notes</w:t>
            </w:r>
          </w:p>
        </w:tc>
      </w:tr>
      <w:tr w:rsidR="00FA51AD" w:rsidRPr="0090258E" w14:paraId="136182FD" w14:textId="77777777" w:rsidTr="00FA51AD">
        <w:tc>
          <w:tcPr>
            <w:tcW w:w="8522" w:type="dxa"/>
            <w:shd w:val="clear" w:color="auto" w:fill="auto"/>
          </w:tcPr>
          <w:p w14:paraId="26D6A415" w14:textId="77777777" w:rsidR="00FA51AD" w:rsidRPr="0090258E" w:rsidRDefault="00FA51AD" w:rsidP="00FA51AD">
            <w:pPr>
              <w:spacing w:before="60" w:after="60"/>
              <w:ind w:left="0"/>
            </w:pPr>
          </w:p>
        </w:tc>
      </w:tr>
    </w:tbl>
    <w:p w14:paraId="14074285" w14:textId="77777777" w:rsidR="009C4CE7" w:rsidRDefault="009C4CE7" w:rsidP="006A7484">
      <w:pPr>
        <w:tabs>
          <w:tab w:val="right" w:pos="9288"/>
        </w:tabs>
        <w:ind w:left="0"/>
        <w:rPr>
          <w:color w:val="DD8047" w:themeColor="accent2"/>
          <w:u w:val="single"/>
        </w:rPr>
      </w:pPr>
    </w:p>
    <w:p w14:paraId="0CA5552E" w14:textId="045F49CE" w:rsidR="006A7484" w:rsidRPr="00240B43" w:rsidRDefault="006A7484" w:rsidP="006A7484">
      <w:pPr>
        <w:tabs>
          <w:tab w:val="right" w:pos="9288"/>
        </w:tabs>
        <w:ind w:left="0"/>
        <w:rPr>
          <w:color w:val="DD8047" w:themeColor="accent2"/>
          <w:u w:val="single"/>
        </w:rPr>
      </w:pPr>
      <w:r>
        <w:rPr>
          <w:color w:val="DD8047" w:themeColor="accent2"/>
          <w:u w:val="single"/>
        </w:rPr>
        <w:t xml:space="preserve">5.2 Huseyin’s Use Case Specifications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22"/>
      </w:tblGrid>
      <w:tr w:rsidR="005F41E5" w:rsidRPr="005F41E5" w14:paraId="052B8E21" w14:textId="77777777" w:rsidTr="005F41E5">
        <w:tc>
          <w:tcPr>
            <w:tcW w:w="8522" w:type="dxa"/>
            <w:shd w:val="clear" w:color="auto" w:fill="FF9900"/>
          </w:tcPr>
          <w:p w14:paraId="69ABF6E5" w14:textId="77777777" w:rsidR="005F41E5" w:rsidRPr="005F41E5" w:rsidRDefault="005F41E5" w:rsidP="005F41E5">
            <w:pPr>
              <w:tabs>
                <w:tab w:val="center" w:pos="4153"/>
              </w:tabs>
              <w:spacing w:before="60" w:after="60"/>
              <w:rPr>
                <w:rFonts w:ascii="Arial" w:hAnsi="Arial" w:cs="Arial"/>
                <w:b/>
                <w:sz w:val="28"/>
                <w:szCs w:val="28"/>
              </w:rPr>
            </w:pPr>
            <w:r w:rsidRPr="005F41E5">
              <w:rPr>
                <w:rFonts w:ascii="Arial" w:hAnsi="Arial" w:cs="Arial"/>
                <w:b/>
                <w:color w:val="FFFFFF"/>
                <w:sz w:val="28"/>
                <w:szCs w:val="28"/>
              </w:rPr>
              <w:t xml:space="preserve">Use Case: Book Ticket </w:t>
            </w:r>
          </w:p>
        </w:tc>
      </w:tr>
      <w:tr w:rsidR="005F41E5" w:rsidRPr="005F41E5" w14:paraId="04BD7B32" w14:textId="77777777" w:rsidTr="005F41E5">
        <w:tc>
          <w:tcPr>
            <w:tcW w:w="8522" w:type="dxa"/>
            <w:tcBorders>
              <w:bottom w:val="single" w:sz="4" w:space="0" w:color="auto"/>
            </w:tcBorders>
            <w:shd w:val="clear" w:color="auto" w:fill="auto"/>
          </w:tcPr>
          <w:p w14:paraId="72F840C8" w14:textId="7777777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Owner: Customer</w:t>
            </w:r>
          </w:p>
          <w:p w14:paraId="38DA2CB9" w14:textId="44ADFF6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Name:</w:t>
            </w:r>
            <w:r w:rsidR="00CD3132">
              <w:rPr>
                <w:rFonts w:asciiTheme="majorHAnsi" w:hAnsiTheme="majorHAnsi"/>
              </w:rPr>
              <w:t xml:space="preserve"> </w:t>
            </w:r>
            <w:r w:rsidR="00CD3132">
              <w:rPr>
                <w:bCs/>
                <w:sz w:val="20"/>
              </w:rPr>
              <w:t>Huseyin Arpalikli</w:t>
            </w:r>
          </w:p>
          <w:p w14:paraId="24F2769F" w14:textId="77777777" w:rsidR="005F41E5" w:rsidRPr="005F41E5" w:rsidRDefault="005F41E5" w:rsidP="005F41E5">
            <w:pPr>
              <w:tabs>
                <w:tab w:val="center" w:pos="4153"/>
              </w:tabs>
              <w:spacing w:before="60" w:after="60"/>
              <w:rPr>
                <w:rFonts w:asciiTheme="majorHAnsi" w:hAnsiTheme="majorHAnsi"/>
              </w:rPr>
            </w:pPr>
            <w:r w:rsidRPr="005F41E5">
              <w:rPr>
                <w:rFonts w:asciiTheme="majorHAnsi" w:hAnsiTheme="majorHAnsi"/>
              </w:rPr>
              <w:t>Version: 1.0</w:t>
            </w:r>
          </w:p>
        </w:tc>
      </w:tr>
      <w:tr w:rsidR="005F41E5" w:rsidRPr="005F41E5" w14:paraId="526144BB" w14:textId="77777777" w:rsidTr="005F41E5">
        <w:tc>
          <w:tcPr>
            <w:tcW w:w="8522" w:type="dxa"/>
            <w:shd w:val="clear" w:color="auto" w:fill="FF9900"/>
          </w:tcPr>
          <w:p w14:paraId="742BE0F0"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Pre-Conditions</w:t>
            </w:r>
          </w:p>
        </w:tc>
      </w:tr>
      <w:tr w:rsidR="005F41E5" w:rsidRPr="005F41E5" w14:paraId="51537650" w14:textId="77777777" w:rsidTr="005F41E5">
        <w:tc>
          <w:tcPr>
            <w:tcW w:w="8522" w:type="dxa"/>
            <w:tcBorders>
              <w:bottom w:val="single" w:sz="4" w:space="0" w:color="auto"/>
            </w:tcBorders>
            <w:shd w:val="clear" w:color="auto" w:fill="auto"/>
          </w:tcPr>
          <w:p w14:paraId="7896A959"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The customer must search for attraction</w:t>
            </w:r>
          </w:p>
          <w:p w14:paraId="46EBBF5B"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 xml:space="preserve">The customer must have an account </w:t>
            </w:r>
          </w:p>
          <w:p w14:paraId="5D18E1FF"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The ticket must be available for the customer for the particular event</w:t>
            </w:r>
          </w:p>
          <w:p w14:paraId="1EA2C89C"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An employee must have an account to process a book</w:t>
            </w:r>
          </w:p>
          <w:p w14:paraId="65F6BB65"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 computer must be turned on. </w:t>
            </w:r>
          </w:p>
          <w:p w14:paraId="458010C5"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There must be a network connection. </w:t>
            </w:r>
          </w:p>
          <w:p w14:paraId="5D1031CD" w14:textId="77777777" w:rsidR="005F41E5" w:rsidRPr="005F41E5" w:rsidRDefault="005F41E5" w:rsidP="005F41E5">
            <w:pPr>
              <w:pStyle w:val="Default"/>
              <w:rPr>
                <w:rFonts w:asciiTheme="majorHAnsi" w:hAnsiTheme="majorHAnsi"/>
              </w:rPr>
            </w:pPr>
            <w:r w:rsidRPr="005F41E5">
              <w:rPr>
                <w:rFonts w:asciiTheme="majorHAnsi" w:hAnsiTheme="majorHAnsi"/>
                <w:b/>
                <w:bCs/>
                <w:sz w:val="20"/>
                <w:szCs w:val="20"/>
              </w:rPr>
              <w:t xml:space="preserve">All hardware must be working, for example there must be a working computer, keyboard and mouse. </w:t>
            </w:r>
          </w:p>
        </w:tc>
      </w:tr>
      <w:tr w:rsidR="005F41E5" w:rsidRPr="005F41E5" w14:paraId="28C96F1F" w14:textId="77777777" w:rsidTr="005F41E5">
        <w:tc>
          <w:tcPr>
            <w:tcW w:w="8522" w:type="dxa"/>
            <w:shd w:val="clear" w:color="auto" w:fill="FF9900"/>
          </w:tcPr>
          <w:p w14:paraId="09EECA09"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Post-Conditions</w:t>
            </w:r>
          </w:p>
        </w:tc>
      </w:tr>
      <w:tr w:rsidR="005F41E5" w:rsidRPr="005F41E5" w14:paraId="38DAC67A" w14:textId="77777777" w:rsidTr="005F41E5">
        <w:tc>
          <w:tcPr>
            <w:tcW w:w="8522" w:type="dxa"/>
            <w:tcBorders>
              <w:bottom w:val="single" w:sz="4" w:space="0" w:color="auto"/>
            </w:tcBorders>
            <w:shd w:val="clear" w:color="auto" w:fill="auto"/>
          </w:tcPr>
          <w:p w14:paraId="52B8C669" w14:textId="77777777" w:rsidR="005F41E5" w:rsidRPr="005F41E5" w:rsidRDefault="005F41E5" w:rsidP="005F41E5">
            <w:pPr>
              <w:pStyle w:val="Default"/>
              <w:rPr>
                <w:rFonts w:asciiTheme="majorHAnsi" w:hAnsiTheme="majorHAnsi"/>
                <w:b/>
                <w:bCs/>
                <w:sz w:val="20"/>
                <w:szCs w:val="20"/>
              </w:rPr>
            </w:pPr>
            <w:r w:rsidRPr="005F41E5">
              <w:rPr>
                <w:rFonts w:asciiTheme="majorHAnsi" w:hAnsiTheme="majorHAnsi"/>
                <w:b/>
                <w:bCs/>
                <w:sz w:val="20"/>
                <w:szCs w:val="20"/>
              </w:rPr>
              <w:t xml:space="preserve">The customer will be emailed a receipt as proof of payment. </w:t>
            </w:r>
          </w:p>
          <w:p w14:paraId="15A0954B" w14:textId="77777777" w:rsidR="005F41E5" w:rsidRPr="005F41E5" w:rsidRDefault="005F41E5" w:rsidP="005F41E5">
            <w:pPr>
              <w:pStyle w:val="Default"/>
              <w:rPr>
                <w:rFonts w:asciiTheme="majorHAnsi" w:hAnsiTheme="majorHAnsi"/>
                <w:sz w:val="20"/>
                <w:szCs w:val="20"/>
              </w:rPr>
            </w:pPr>
            <w:r w:rsidRPr="005F41E5">
              <w:rPr>
                <w:rFonts w:asciiTheme="majorHAnsi" w:hAnsiTheme="majorHAnsi"/>
                <w:b/>
                <w:bCs/>
                <w:sz w:val="20"/>
                <w:szCs w:val="20"/>
              </w:rPr>
              <w:t xml:space="preserve">The customer will allocated a booking reference number or a ticket number. </w:t>
            </w:r>
          </w:p>
          <w:p w14:paraId="4C8C2E58" w14:textId="77777777" w:rsidR="005F41E5" w:rsidRPr="005F41E5" w:rsidRDefault="005F41E5" w:rsidP="005F41E5">
            <w:pPr>
              <w:pStyle w:val="Default"/>
              <w:rPr>
                <w:rFonts w:asciiTheme="majorHAnsi" w:hAnsiTheme="majorHAnsi"/>
              </w:rPr>
            </w:pPr>
            <w:r w:rsidRPr="005F41E5">
              <w:rPr>
                <w:rFonts w:asciiTheme="majorHAnsi" w:hAnsiTheme="majorHAnsi"/>
                <w:b/>
                <w:bCs/>
                <w:sz w:val="20"/>
                <w:szCs w:val="20"/>
              </w:rPr>
              <w:t xml:space="preserve">The booking update will state which user the processed the booking. </w:t>
            </w:r>
          </w:p>
        </w:tc>
      </w:tr>
      <w:tr w:rsidR="005F41E5" w:rsidRPr="005F41E5" w14:paraId="761CC9AB" w14:textId="77777777" w:rsidTr="005F41E5">
        <w:tc>
          <w:tcPr>
            <w:tcW w:w="8522" w:type="dxa"/>
            <w:shd w:val="clear" w:color="auto" w:fill="FF9900"/>
          </w:tcPr>
          <w:p w14:paraId="3BFD0E5D"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Primary Path</w:t>
            </w:r>
          </w:p>
        </w:tc>
      </w:tr>
      <w:tr w:rsidR="005F41E5" w:rsidRPr="005F41E5" w14:paraId="0FD92CDB" w14:textId="77777777" w:rsidTr="005F41E5">
        <w:tc>
          <w:tcPr>
            <w:tcW w:w="8522" w:type="dxa"/>
            <w:tcBorders>
              <w:bottom w:val="single" w:sz="4" w:space="0" w:color="auto"/>
            </w:tcBorders>
            <w:shd w:val="clear" w:color="auto" w:fill="auto"/>
          </w:tcPr>
          <w:p w14:paraId="497194B0" w14:textId="77777777" w:rsidR="005F41E5" w:rsidRPr="005F41E5" w:rsidRDefault="005F41E5" w:rsidP="005F41E5">
            <w:pPr>
              <w:spacing w:before="60" w:after="60"/>
              <w:rPr>
                <w:rFonts w:asciiTheme="majorHAnsi" w:hAnsiTheme="majorHAnsi"/>
              </w:rPr>
            </w:pPr>
          </w:p>
          <w:p w14:paraId="25620F9D"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Customer search for an attraction</w:t>
            </w:r>
          </w:p>
          <w:p w14:paraId="3DFDAE30"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make enquiry from employee about an attraction </w:t>
            </w:r>
          </w:p>
          <w:p w14:paraId="48102B19"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confirms interest </w:t>
            </w:r>
          </w:p>
          <w:p w14:paraId="2F5238BF"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picks a date for ticket </w:t>
            </w:r>
          </w:p>
          <w:p w14:paraId="0057C8FD"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If customer is new, customer creates an account </w:t>
            </w:r>
          </w:p>
          <w:p w14:paraId="42C63DF8"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For old customers, customer login into account with their CuustomerID.</w:t>
            </w:r>
          </w:p>
          <w:p w14:paraId="4A442571"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Customer make payment for ticket </w:t>
            </w:r>
          </w:p>
          <w:p w14:paraId="335D39D1"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 xml:space="preserve">Confirmation of payment is given to customer </w:t>
            </w:r>
          </w:p>
          <w:p w14:paraId="1A7FD1A2" w14:textId="77777777" w:rsidR="005F41E5" w:rsidRPr="005F41E5" w:rsidRDefault="005F41E5" w:rsidP="005F41E5">
            <w:pPr>
              <w:widowControl w:val="0"/>
              <w:numPr>
                <w:ilvl w:val="0"/>
                <w:numId w:val="7"/>
              </w:numPr>
              <w:autoSpaceDE w:val="0"/>
              <w:autoSpaceDN w:val="0"/>
              <w:adjustRightInd w:val="0"/>
              <w:spacing w:before="60" w:after="60"/>
              <w:ind w:right="0"/>
              <w:rPr>
                <w:rFonts w:asciiTheme="majorHAnsi" w:hAnsiTheme="majorHAnsi"/>
              </w:rPr>
            </w:pPr>
            <w:r w:rsidRPr="005F41E5">
              <w:rPr>
                <w:rFonts w:asciiTheme="majorHAnsi" w:hAnsiTheme="majorHAnsi"/>
              </w:rPr>
              <w:t>Customer is allocated a booking reference number and a ticket number</w:t>
            </w:r>
          </w:p>
          <w:p w14:paraId="3499EB00" w14:textId="77777777" w:rsidR="005F41E5" w:rsidRPr="005F41E5" w:rsidRDefault="005F41E5" w:rsidP="005F41E5">
            <w:pPr>
              <w:spacing w:before="60" w:after="60"/>
              <w:rPr>
                <w:rFonts w:asciiTheme="majorHAnsi" w:hAnsiTheme="majorHAnsi"/>
              </w:rPr>
            </w:pPr>
          </w:p>
        </w:tc>
      </w:tr>
      <w:tr w:rsidR="005F41E5" w:rsidRPr="005F41E5" w14:paraId="55BFBA2D" w14:textId="77777777" w:rsidTr="005F41E5">
        <w:tc>
          <w:tcPr>
            <w:tcW w:w="8522" w:type="dxa"/>
            <w:shd w:val="clear" w:color="auto" w:fill="FF9900"/>
          </w:tcPr>
          <w:p w14:paraId="199A7679"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t>Alternate Path</w:t>
            </w:r>
          </w:p>
        </w:tc>
      </w:tr>
      <w:tr w:rsidR="005F41E5" w:rsidRPr="005F41E5" w14:paraId="66284074" w14:textId="77777777" w:rsidTr="005F41E5">
        <w:tc>
          <w:tcPr>
            <w:tcW w:w="8522" w:type="dxa"/>
            <w:tcBorders>
              <w:bottom w:val="single" w:sz="4" w:space="0" w:color="auto"/>
            </w:tcBorders>
            <w:shd w:val="clear" w:color="auto" w:fill="auto"/>
          </w:tcPr>
          <w:p w14:paraId="37562F5C" w14:textId="77777777" w:rsidR="005F41E5" w:rsidRPr="005F41E5" w:rsidRDefault="005F41E5" w:rsidP="005F41E5">
            <w:pPr>
              <w:tabs>
                <w:tab w:val="left" w:pos="454"/>
              </w:tabs>
              <w:spacing w:before="60" w:after="60"/>
              <w:rPr>
                <w:rFonts w:asciiTheme="majorHAnsi" w:hAnsiTheme="majorHAnsi"/>
                <w:lang w:val="en-US"/>
              </w:rPr>
            </w:pPr>
            <w:r w:rsidRPr="005F41E5">
              <w:rPr>
                <w:rFonts w:asciiTheme="majorHAnsi" w:hAnsiTheme="majorHAnsi"/>
              </w:rPr>
              <w:t xml:space="preserve">     -  </w:t>
            </w:r>
            <w:r w:rsidRPr="005F41E5">
              <w:rPr>
                <w:rFonts w:asciiTheme="majorHAnsi" w:hAnsiTheme="majorHAnsi"/>
                <w:lang w:val="en-US"/>
              </w:rPr>
              <w:t>Preferred booking dates/times not available</w:t>
            </w:r>
          </w:p>
          <w:p w14:paraId="00639C31" w14:textId="77777777" w:rsidR="005F41E5" w:rsidRPr="005F41E5" w:rsidRDefault="005F41E5" w:rsidP="005F41E5">
            <w:pPr>
              <w:widowControl w:val="0"/>
              <w:numPr>
                <w:ilvl w:val="0"/>
                <w:numId w:val="8"/>
              </w:numPr>
              <w:tabs>
                <w:tab w:val="left" w:pos="454"/>
              </w:tabs>
              <w:autoSpaceDE w:val="0"/>
              <w:autoSpaceDN w:val="0"/>
              <w:adjustRightInd w:val="0"/>
              <w:spacing w:before="60" w:after="60"/>
              <w:ind w:right="0"/>
              <w:rPr>
                <w:rFonts w:asciiTheme="majorHAnsi" w:hAnsiTheme="majorHAnsi"/>
                <w:lang w:val="en-US"/>
              </w:rPr>
            </w:pPr>
            <w:r w:rsidRPr="005F41E5">
              <w:rPr>
                <w:rFonts w:asciiTheme="majorHAnsi" w:hAnsiTheme="majorHAnsi"/>
                <w:lang w:val="en-US"/>
              </w:rPr>
              <w:t>Employee will inform customer dates/times are available and reserves ticket of customer for future dates</w:t>
            </w:r>
          </w:p>
          <w:p w14:paraId="086BA705" w14:textId="77777777" w:rsidR="005F41E5" w:rsidRPr="005F41E5" w:rsidRDefault="005F41E5" w:rsidP="005F41E5">
            <w:pPr>
              <w:widowControl w:val="0"/>
              <w:numPr>
                <w:ilvl w:val="0"/>
                <w:numId w:val="8"/>
              </w:numPr>
              <w:tabs>
                <w:tab w:val="left" w:pos="454"/>
              </w:tabs>
              <w:autoSpaceDE w:val="0"/>
              <w:autoSpaceDN w:val="0"/>
              <w:adjustRightInd w:val="0"/>
              <w:spacing w:before="60" w:after="60"/>
              <w:ind w:right="0"/>
              <w:rPr>
                <w:rFonts w:asciiTheme="majorHAnsi" w:hAnsiTheme="majorHAnsi"/>
                <w:lang w:val="en-US"/>
              </w:rPr>
            </w:pPr>
            <w:r w:rsidRPr="005F41E5">
              <w:rPr>
                <w:rFonts w:asciiTheme="majorHAnsi" w:hAnsiTheme="majorHAnsi"/>
                <w:lang w:val="en-US"/>
              </w:rPr>
              <w:lastRenderedPageBreak/>
              <w:t xml:space="preserve"> Customer search for a different attraction ticket</w:t>
            </w:r>
          </w:p>
          <w:p w14:paraId="24F32C88" w14:textId="77777777" w:rsidR="005F41E5" w:rsidRPr="005F41E5" w:rsidRDefault="005F41E5" w:rsidP="005F41E5">
            <w:pPr>
              <w:tabs>
                <w:tab w:val="left" w:pos="454"/>
              </w:tabs>
              <w:spacing w:before="60" w:after="60"/>
              <w:ind w:left="720"/>
              <w:rPr>
                <w:rFonts w:asciiTheme="majorHAnsi" w:hAnsiTheme="majorHAnsi"/>
                <w:lang w:val="en-US"/>
              </w:rPr>
            </w:pPr>
          </w:p>
          <w:p w14:paraId="20002ABA" w14:textId="77777777" w:rsidR="005F41E5" w:rsidRPr="005F41E5" w:rsidRDefault="005F41E5" w:rsidP="005F41E5">
            <w:pPr>
              <w:spacing w:after="240"/>
              <w:rPr>
                <w:rFonts w:asciiTheme="majorHAnsi" w:hAnsiTheme="majorHAnsi" w:cs="Times New Roman"/>
                <w:lang w:val="en-US"/>
              </w:rPr>
            </w:pPr>
            <w:r w:rsidRPr="005F41E5">
              <w:rPr>
                <w:rFonts w:asciiTheme="majorHAnsi" w:hAnsiTheme="majorHAnsi" w:cs="Times New Roman"/>
                <w:lang w:val="en-US"/>
              </w:rPr>
              <w:t xml:space="preserve">   - Customer cancel bookings</w:t>
            </w:r>
          </w:p>
          <w:p w14:paraId="4173D72F"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t>Customer pays booking fee</w:t>
            </w:r>
          </w:p>
          <w:p w14:paraId="1412EB59"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t xml:space="preserve">Staff process refund to customer </w:t>
            </w:r>
          </w:p>
          <w:p w14:paraId="34DB7938" w14:textId="77777777" w:rsidR="005F41E5" w:rsidRPr="005F41E5" w:rsidRDefault="005F41E5" w:rsidP="005F41E5">
            <w:pPr>
              <w:widowControl w:val="0"/>
              <w:numPr>
                <w:ilvl w:val="0"/>
                <w:numId w:val="9"/>
              </w:numPr>
              <w:tabs>
                <w:tab w:val="left" w:pos="220"/>
                <w:tab w:val="left" w:pos="720"/>
              </w:tabs>
              <w:autoSpaceDE w:val="0"/>
              <w:autoSpaceDN w:val="0"/>
              <w:adjustRightInd w:val="0"/>
              <w:spacing w:after="266"/>
              <w:ind w:right="0"/>
              <w:rPr>
                <w:rFonts w:asciiTheme="majorHAnsi" w:hAnsiTheme="majorHAnsi" w:cs="Times New Roman"/>
                <w:lang w:val="en-US"/>
              </w:rPr>
            </w:pPr>
            <w:r w:rsidRPr="005F41E5">
              <w:rPr>
                <w:rFonts w:asciiTheme="majorHAnsi" w:hAnsiTheme="majorHAnsi" w:cs="Times New Roman"/>
                <w:lang w:val="en-US"/>
              </w:rPr>
              <w:t xml:space="preserve">The customer gets a confirmation for the cancelation of booking </w:t>
            </w:r>
          </w:p>
          <w:p w14:paraId="62C6228C" w14:textId="77777777" w:rsidR="005F41E5" w:rsidRPr="005F41E5" w:rsidRDefault="005F41E5" w:rsidP="005F41E5">
            <w:pPr>
              <w:spacing w:before="60" w:after="60"/>
              <w:rPr>
                <w:rFonts w:asciiTheme="majorHAnsi" w:hAnsiTheme="majorHAnsi"/>
              </w:rPr>
            </w:pPr>
          </w:p>
        </w:tc>
      </w:tr>
      <w:tr w:rsidR="005F41E5" w:rsidRPr="005F41E5" w14:paraId="23986682" w14:textId="77777777" w:rsidTr="005F41E5">
        <w:tc>
          <w:tcPr>
            <w:tcW w:w="8522" w:type="dxa"/>
            <w:shd w:val="clear" w:color="auto" w:fill="FFC000"/>
          </w:tcPr>
          <w:p w14:paraId="313D9C0D" w14:textId="77777777" w:rsidR="005F41E5" w:rsidRPr="005F41E5" w:rsidRDefault="005F41E5" w:rsidP="005F41E5">
            <w:pPr>
              <w:spacing w:before="60" w:after="60"/>
              <w:rPr>
                <w:rFonts w:ascii="Arial" w:hAnsi="Arial" w:cs="Arial"/>
                <w:b/>
                <w:color w:val="FFFFFF"/>
              </w:rPr>
            </w:pPr>
            <w:r w:rsidRPr="005F41E5">
              <w:rPr>
                <w:rFonts w:ascii="Arial" w:hAnsi="Arial" w:cs="Arial"/>
                <w:b/>
                <w:color w:val="FFFFFF"/>
              </w:rPr>
              <w:lastRenderedPageBreak/>
              <w:t>Notes</w:t>
            </w:r>
          </w:p>
        </w:tc>
      </w:tr>
      <w:tr w:rsidR="005F41E5" w:rsidRPr="005F41E5" w14:paraId="0BF2E916" w14:textId="77777777" w:rsidTr="005F41E5">
        <w:tc>
          <w:tcPr>
            <w:tcW w:w="8522" w:type="dxa"/>
            <w:shd w:val="clear" w:color="auto" w:fill="auto"/>
          </w:tcPr>
          <w:p w14:paraId="23A855DE" w14:textId="698DA160" w:rsidR="005F41E5" w:rsidRPr="005F41E5" w:rsidRDefault="005F41E5" w:rsidP="005F41E5">
            <w:pPr>
              <w:spacing w:after="240"/>
              <w:rPr>
                <w:rFonts w:asciiTheme="majorHAnsi" w:hAnsiTheme="majorHAnsi" w:cs="Times"/>
                <w:sz w:val="20"/>
                <w:szCs w:val="24"/>
                <w:lang w:val="en-US"/>
              </w:rPr>
            </w:pPr>
            <w:r w:rsidRPr="005F41E5">
              <w:rPr>
                <w:rFonts w:asciiTheme="majorHAnsi" w:hAnsiTheme="majorHAnsi" w:cs="Times"/>
                <w:szCs w:val="26"/>
                <w:lang w:val="en-US"/>
              </w:rPr>
              <w:t>This process (book ticket) can also accessed and processes by other actors (employee and manage) in this system.</w:t>
            </w:r>
          </w:p>
        </w:tc>
      </w:tr>
    </w:tbl>
    <w:p w14:paraId="0C38140A" w14:textId="77777777" w:rsidR="00E4353A" w:rsidRDefault="00E4353A" w:rsidP="004C1D12">
      <w:pPr>
        <w:ind w:left="0"/>
      </w:pPr>
    </w:p>
    <w:p w14:paraId="5E65698C" w14:textId="77777777" w:rsidR="00E4353A" w:rsidRDefault="00E4353A" w:rsidP="00DB1740"/>
    <w:p w14:paraId="738EF640" w14:textId="77777777" w:rsidR="00E4353A" w:rsidRDefault="00E4353A" w:rsidP="00DB1740"/>
    <w:p w14:paraId="4E89DFA6" w14:textId="77777777" w:rsidR="00E4353A" w:rsidRDefault="00E4353A" w:rsidP="00DB1740"/>
    <w:p w14:paraId="1A55BA73" w14:textId="77777777" w:rsidR="00E4353A" w:rsidRDefault="00E4353A" w:rsidP="00DB1740"/>
    <w:p w14:paraId="65DE8AC4" w14:textId="77777777" w:rsidR="00E4353A" w:rsidRDefault="00E4353A" w:rsidP="00DB1740"/>
    <w:p w14:paraId="257E7BDD" w14:textId="77777777" w:rsidR="00E4353A" w:rsidRDefault="00E4353A" w:rsidP="00DB1740"/>
    <w:p w14:paraId="00628E07" w14:textId="77777777" w:rsidR="00E4353A" w:rsidRDefault="00E4353A" w:rsidP="00DB1740"/>
    <w:p w14:paraId="5FEF539F" w14:textId="77777777" w:rsidR="00E4353A" w:rsidRDefault="00E4353A" w:rsidP="00DB1740"/>
    <w:p w14:paraId="7B67D3A0" w14:textId="77777777" w:rsidR="00E4353A" w:rsidRDefault="00E4353A" w:rsidP="00DB1740"/>
    <w:p w14:paraId="592E99AF" w14:textId="77777777" w:rsidR="00E4353A" w:rsidRDefault="00E4353A" w:rsidP="00DB1740"/>
    <w:p w14:paraId="6BCAB274" w14:textId="77777777" w:rsidR="00E4353A" w:rsidRDefault="00E4353A" w:rsidP="00DB1740"/>
    <w:p w14:paraId="5A2CEAD9" w14:textId="77777777" w:rsidR="00E4353A" w:rsidRDefault="00E4353A" w:rsidP="00DB1740"/>
    <w:p w14:paraId="083A7774" w14:textId="77777777" w:rsidR="00E4353A" w:rsidRDefault="00E4353A" w:rsidP="00DB1740"/>
    <w:p w14:paraId="460550D7" w14:textId="77777777" w:rsidR="00E4353A" w:rsidRDefault="00E4353A" w:rsidP="00DB1740"/>
    <w:p w14:paraId="54FB2EAE" w14:textId="77777777" w:rsidR="00E4353A" w:rsidRDefault="00E4353A" w:rsidP="00DB1740"/>
    <w:p w14:paraId="433ABC9A" w14:textId="77777777" w:rsidR="00E4353A" w:rsidRDefault="00E4353A" w:rsidP="00DB1740"/>
    <w:p w14:paraId="3F622F4B" w14:textId="77777777" w:rsidR="00E4353A" w:rsidRDefault="00E4353A" w:rsidP="00DB1740"/>
    <w:p w14:paraId="34BD37CC" w14:textId="77777777" w:rsidR="00E4353A" w:rsidRDefault="00E4353A" w:rsidP="00DB1740"/>
    <w:p w14:paraId="5A1267FF" w14:textId="77777777" w:rsidR="00E4353A" w:rsidRDefault="00E4353A" w:rsidP="00DB1740"/>
    <w:p w14:paraId="46A60823" w14:textId="77777777" w:rsidR="00E4353A" w:rsidRDefault="00E4353A" w:rsidP="002411E5">
      <w:pPr>
        <w:ind w:left="0"/>
      </w:pPr>
    </w:p>
    <w:p w14:paraId="7B740899" w14:textId="77777777" w:rsidR="00E4353A" w:rsidRDefault="00E4353A" w:rsidP="00E4353A">
      <w:pPr>
        <w:pStyle w:val="Heading1"/>
        <w:rPr>
          <w:color w:val="DD8047" w:themeColor="accent2"/>
        </w:rPr>
      </w:pPr>
      <w:r>
        <w:rPr>
          <w:color w:val="DD8047" w:themeColor="accent2"/>
        </w:rPr>
        <w:lastRenderedPageBreak/>
        <w:t xml:space="preserve">Part 2 fINAL DESIGNS </w:t>
      </w:r>
    </w:p>
    <w:p w14:paraId="61EE1EF2" w14:textId="7DFBA8E1" w:rsidR="003626BC" w:rsidRPr="003626BC" w:rsidRDefault="00CD3132" w:rsidP="003626BC">
      <w:pPr>
        <w:tabs>
          <w:tab w:val="right" w:pos="9288"/>
        </w:tabs>
        <w:rPr>
          <w:color w:val="DD8047" w:themeColor="accent2"/>
          <w:u w:val="single"/>
        </w:rPr>
      </w:pPr>
      <w:r>
        <w:rPr>
          <w:noProof/>
        </w:rPr>
        <w:pict w14:anchorId="056CF7E3">
          <v:shape id="_x0000_s1028" type="#_x0000_t75" style="position:absolute;left:0;text-align:left;margin-left:-53.55pt;margin-top:17.25pt;width:563.35pt;height:323.2pt;z-index:-251648000;mso-position-horizontal-relative:text;mso-position-vertical-relative:text;mso-width-relative:page;mso-height-relative:page" wrapcoords="19835 0 10212 664 10212 965 6715 965 6577 1026 6577 2896 3808 3077 3808 3560 6577 3861 1212 3982 1212 5792 69 5853 -35 5913 -35 10921 831 11584 1212 11584 658 12369 658 12610 1177 13515 242 13817 104 13937 104 17920 519 18342 1038 18342 969 20031 1419 20212 3081 20273 3081 21479 7096 21479 7096 21238 10315 21238 12462 20876 12427 14480 12669 14480 14815 13636 14815 13515 15231 13032 15092 12791 12427 12550 12427 10619 12946 10619 13846 10016 13812 7723 15092 7723 17412 7120 17377 5853 19731 4887 19765 3861 21600 3741 21600 0 19835 0">
            <v:imagedata r:id="rId14" o:title="final class dig"/>
            <w10:wrap type="tight"/>
          </v:shape>
        </w:pict>
      </w:r>
      <w:r w:rsidR="003626BC">
        <w:rPr>
          <w:color w:val="DD8047" w:themeColor="accent2"/>
          <w:u w:val="single"/>
        </w:rPr>
        <w:t xml:space="preserve">6.0 </w:t>
      </w:r>
      <w:r w:rsidR="003626BC" w:rsidRPr="003626BC">
        <w:rPr>
          <w:color w:val="DD8047" w:themeColor="accent2"/>
          <w:u w:val="single"/>
        </w:rPr>
        <w:t>Class Diagram</w:t>
      </w:r>
      <w:r w:rsidR="003626BC" w:rsidRPr="00240B43">
        <w:rPr>
          <w:color w:val="DD8047" w:themeColor="accent2"/>
          <w:u w:val="single"/>
        </w:rPr>
        <w:tab/>
      </w:r>
    </w:p>
    <w:p w14:paraId="36231456" w14:textId="027C84B4" w:rsidR="005109BB" w:rsidRDefault="005109BB" w:rsidP="003626BC">
      <w:pPr>
        <w:tabs>
          <w:tab w:val="center" w:pos="5670"/>
        </w:tabs>
        <w:rPr>
          <w:strike/>
          <w:color w:val="355D7E" w:themeColor="accent1" w:themeShade="80"/>
          <w:u w:val="dotted"/>
        </w:rPr>
      </w:pPr>
    </w:p>
    <w:p w14:paraId="724D87AC" w14:textId="744C81F9" w:rsidR="003626BC" w:rsidRDefault="003626BC" w:rsidP="003626BC">
      <w:pPr>
        <w:tabs>
          <w:tab w:val="center" w:pos="5670"/>
        </w:tabs>
        <w:rPr>
          <w:strike/>
          <w:color w:val="355D7E" w:themeColor="accent1" w:themeShade="80"/>
          <w:u w:val="dotted"/>
        </w:rPr>
      </w:pPr>
    </w:p>
    <w:p w14:paraId="7ACFE9DA" w14:textId="77777777" w:rsidR="005109BB" w:rsidRDefault="005109BB" w:rsidP="003626BC">
      <w:pPr>
        <w:tabs>
          <w:tab w:val="center" w:pos="5670"/>
        </w:tabs>
        <w:rPr>
          <w:strike/>
          <w:color w:val="355D7E" w:themeColor="accent1" w:themeShade="80"/>
          <w:u w:val="dotted"/>
        </w:rPr>
      </w:pPr>
    </w:p>
    <w:p w14:paraId="79FD6D93" w14:textId="77777777" w:rsidR="003626BC" w:rsidRDefault="003626BC" w:rsidP="003626BC">
      <w:pPr>
        <w:tabs>
          <w:tab w:val="center" w:pos="5670"/>
        </w:tabs>
        <w:rPr>
          <w:strike/>
          <w:color w:val="355D7E" w:themeColor="accent1" w:themeShade="80"/>
          <w:u w:val="dotted"/>
        </w:rPr>
      </w:pPr>
    </w:p>
    <w:p w14:paraId="0A61AB9F" w14:textId="77777777" w:rsidR="003626BC" w:rsidRDefault="003626BC" w:rsidP="003626BC">
      <w:pPr>
        <w:tabs>
          <w:tab w:val="center" w:pos="5670"/>
        </w:tabs>
        <w:rPr>
          <w:strike/>
          <w:color w:val="355D7E" w:themeColor="accent1" w:themeShade="80"/>
          <w:u w:val="dotted"/>
        </w:rPr>
      </w:pPr>
    </w:p>
    <w:p w14:paraId="6001B91E" w14:textId="77777777" w:rsidR="003626BC" w:rsidRDefault="003626BC" w:rsidP="003626BC">
      <w:pPr>
        <w:tabs>
          <w:tab w:val="center" w:pos="5670"/>
        </w:tabs>
        <w:rPr>
          <w:strike/>
          <w:color w:val="355D7E" w:themeColor="accent1" w:themeShade="80"/>
          <w:u w:val="dotted"/>
        </w:rPr>
      </w:pPr>
    </w:p>
    <w:p w14:paraId="3D27A33E" w14:textId="77777777" w:rsidR="003626BC" w:rsidRDefault="003626BC" w:rsidP="003626BC">
      <w:pPr>
        <w:tabs>
          <w:tab w:val="center" w:pos="5670"/>
        </w:tabs>
        <w:rPr>
          <w:strike/>
          <w:color w:val="355D7E" w:themeColor="accent1" w:themeShade="80"/>
          <w:u w:val="dotted"/>
        </w:rPr>
      </w:pPr>
    </w:p>
    <w:p w14:paraId="34AE5837" w14:textId="77777777" w:rsidR="003626BC" w:rsidRDefault="003626BC" w:rsidP="003626BC">
      <w:pPr>
        <w:tabs>
          <w:tab w:val="center" w:pos="5670"/>
        </w:tabs>
        <w:rPr>
          <w:strike/>
          <w:color w:val="355D7E" w:themeColor="accent1" w:themeShade="80"/>
          <w:u w:val="dotted"/>
        </w:rPr>
      </w:pPr>
    </w:p>
    <w:p w14:paraId="1F7B15E4" w14:textId="77777777" w:rsidR="003626BC" w:rsidRDefault="003626BC" w:rsidP="003626BC">
      <w:pPr>
        <w:tabs>
          <w:tab w:val="center" w:pos="5670"/>
        </w:tabs>
        <w:rPr>
          <w:strike/>
          <w:color w:val="355D7E" w:themeColor="accent1" w:themeShade="80"/>
          <w:u w:val="dotted"/>
        </w:rPr>
      </w:pPr>
    </w:p>
    <w:p w14:paraId="5003927C" w14:textId="77777777" w:rsidR="003626BC" w:rsidRDefault="003626BC" w:rsidP="003626BC">
      <w:pPr>
        <w:tabs>
          <w:tab w:val="center" w:pos="5670"/>
        </w:tabs>
        <w:rPr>
          <w:strike/>
          <w:color w:val="355D7E" w:themeColor="accent1" w:themeShade="80"/>
          <w:u w:val="dotted"/>
        </w:rPr>
      </w:pPr>
    </w:p>
    <w:p w14:paraId="341783E7" w14:textId="77777777" w:rsidR="003626BC" w:rsidRDefault="003626BC" w:rsidP="003626BC">
      <w:pPr>
        <w:tabs>
          <w:tab w:val="center" w:pos="5670"/>
        </w:tabs>
        <w:rPr>
          <w:strike/>
          <w:color w:val="355D7E" w:themeColor="accent1" w:themeShade="80"/>
          <w:u w:val="dotted"/>
        </w:rPr>
      </w:pPr>
    </w:p>
    <w:p w14:paraId="052BFB21" w14:textId="77777777" w:rsidR="003626BC" w:rsidRDefault="003626BC" w:rsidP="003626BC">
      <w:pPr>
        <w:tabs>
          <w:tab w:val="center" w:pos="5670"/>
        </w:tabs>
        <w:rPr>
          <w:strike/>
          <w:color w:val="355D7E" w:themeColor="accent1" w:themeShade="80"/>
          <w:u w:val="dotted"/>
        </w:rPr>
      </w:pPr>
    </w:p>
    <w:p w14:paraId="034DDC09" w14:textId="77777777" w:rsidR="003626BC" w:rsidRDefault="003626BC" w:rsidP="003626BC">
      <w:pPr>
        <w:tabs>
          <w:tab w:val="center" w:pos="5670"/>
        </w:tabs>
        <w:rPr>
          <w:strike/>
          <w:color w:val="355D7E" w:themeColor="accent1" w:themeShade="80"/>
          <w:u w:val="dotted"/>
        </w:rPr>
      </w:pPr>
    </w:p>
    <w:p w14:paraId="5CFEFDD7" w14:textId="77777777" w:rsidR="003626BC" w:rsidRDefault="003626BC" w:rsidP="003626BC">
      <w:pPr>
        <w:tabs>
          <w:tab w:val="center" w:pos="5670"/>
        </w:tabs>
        <w:rPr>
          <w:strike/>
          <w:color w:val="355D7E" w:themeColor="accent1" w:themeShade="80"/>
          <w:u w:val="dotted"/>
        </w:rPr>
      </w:pPr>
    </w:p>
    <w:p w14:paraId="3D5D0044" w14:textId="77777777" w:rsidR="003626BC" w:rsidRDefault="003626BC" w:rsidP="003626BC">
      <w:pPr>
        <w:tabs>
          <w:tab w:val="center" w:pos="5670"/>
        </w:tabs>
        <w:rPr>
          <w:strike/>
          <w:color w:val="355D7E" w:themeColor="accent1" w:themeShade="80"/>
          <w:u w:val="dotted"/>
        </w:rPr>
      </w:pPr>
    </w:p>
    <w:p w14:paraId="5AAD9EA1" w14:textId="77777777" w:rsidR="00C32064" w:rsidRDefault="00C32064" w:rsidP="005109BB">
      <w:pPr>
        <w:tabs>
          <w:tab w:val="right" w:pos="9288"/>
        </w:tabs>
        <w:ind w:left="0"/>
        <w:rPr>
          <w:color w:val="DD8047" w:themeColor="accent2"/>
          <w:u w:val="single"/>
        </w:rPr>
      </w:pPr>
    </w:p>
    <w:p w14:paraId="590DACE2" w14:textId="43C96800" w:rsidR="003626BC" w:rsidRDefault="003626BC" w:rsidP="003626BC">
      <w:pPr>
        <w:tabs>
          <w:tab w:val="right" w:pos="9288"/>
        </w:tabs>
        <w:rPr>
          <w:color w:val="DD8047" w:themeColor="accent2"/>
          <w:u w:val="single"/>
        </w:rPr>
      </w:pPr>
      <w:r>
        <w:rPr>
          <w:color w:val="DD8047" w:themeColor="accent2"/>
          <w:u w:val="single"/>
        </w:rPr>
        <w:t>6.1 Com</w:t>
      </w:r>
      <w:r w:rsidR="00C32064">
        <w:rPr>
          <w:color w:val="DD8047" w:themeColor="accent2"/>
          <w:u w:val="single"/>
        </w:rPr>
        <w:t xml:space="preserve">mentary </w:t>
      </w:r>
      <w:r w:rsidRPr="00240B43">
        <w:rPr>
          <w:color w:val="DD8047" w:themeColor="accent2"/>
          <w:u w:val="single"/>
        </w:rPr>
        <w:tab/>
      </w:r>
    </w:p>
    <w:p w14:paraId="37E01993" w14:textId="77777777" w:rsidR="00C32064" w:rsidRDefault="00C32064" w:rsidP="003626BC">
      <w:pPr>
        <w:tabs>
          <w:tab w:val="right" w:pos="9288"/>
        </w:tabs>
        <w:rPr>
          <w:color w:val="DD8047" w:themeColor="accent2"/>
          <w:u w:val="single"/>
        </w:rPr>
      </w:pPr>
    </w:p>
    <w:p w14:paraId="2B41F079" w14:textId="32D10B1C" w:rsidR="00C32064" w:rsidRDefault="002411E5" w:rsidP="003626BC">
      <w:pPr>
        <w:tabs>
          <w:tab w:val="right" w:pos="9288"/>
        </w:tabs>
        <w:rPr>
          <w:color w:val="DD8047" w:themeColor="accent2"/>
          <w:u w:val="single"/>
        </w:rPr>
      </w:pPr>
      <w:r>
        <w:rPr>
          <w:color w:val="DD8047" w:themeColor="accent2"/>
          <w:u w:val="single"/>
        </w:rPr>
        <w:t>HUSEYIN</w:t>
      </w:r>
    </w:p>
    <w:p w14:paraId="1BB32428" w14:textId="77777777" w:rsidR="00C32064" w:rsidRDefault="00C32064" w:rsidP="003626BC">
      <w:pPr>
        <w:tabs>
          <w:tab w:val="right" w:pos="9288"/>
        </w:tabs>
        <w:rPr>
          <w:color w:val="DD8047" w:themeColor="accent2"/>
          <w:u w:val="single"/>
        </w:rPr>
      </w:pPr>
    </w:p>
    <w:p w14:paraId="427ECFF9" w14:textId="77777777" w:rsidR="00C32064" w:rsidRDefault="00C32064" w:rsidP="003626BC">
      <w:pPr>
        <w:tabs>
          <w:tab w:val="right" w:pos="9288"/>
        </w:tabs>
        <w:rPr>
          <w:color w:val="DD8047" w:themeColor="accent2"/>
          <w:u w:val="single"/>
        </w:rPr>
      </w:pPr>
    </w:p>
    <w:p w14:paraId="15FD5B33" w14:textId="77777777" w:rsidR="00C32064" w:rsidRDefault="00C32064" w:rsidP="003626BC">
      <w:pPr>
        <w:tabs>
          <w:tab w:val="right" w:pos="9288"/>
        </w:tabs>
        <w:rPr>
          <w:color w:val="DD8047" w:themeColor="accent2"/>
          <w:u w:val="single"/>
        </w:rPr>
      </w:pPr>
    </w:p>
    <w:p w14:paraId="33A081E7" w14:textId="77777777" w:rsidR="00C32064" w:rsidRDefault="00C32064" w:rsidP="003626BC">
      <w:pPr>
        <w:tabs>
          <w:tab w:val="right" w:pos="9288"/>
        </w:tabs>
        <w:rPr>
          <w:color w:val="DD8047" w:themeColor="accent2"/>
          <w:u w:val="single"/>
        </w:rPr>
      </w:pPr>
    </w:p>
    <w:p w14:paraId="4CC25D36" w14:textId="77777777" w:rsidR="005109BB" w:rsidRDefault="005109BB" w:rsidP="003626BC">
      <w:pPr>
        <w:tabs>
          <w:tab w:val="right" w:pos="9288"/>
        </w:tabs>
        <w:rPr>
          <w:color w:val="DD8047" w:themeColor="accent2"/>
          <w:u w:val="single"/>
        </w:rPr>
      </w:pPr>
    </w:p>
    <w:p w14:paraId="18A3F25D" w14:textId="77777777" w:rsidR="002411E5" w:rsidRDefault="002411E5" w:rsidP="003626BC">
      <w:pPr>
        <w:tabs>
          <w:tab w:val="right" w:pos="9288"/>
        </w:tabs>
        <w:rPr>
          <w:color w:val="DD8047" w:themeColor="accent2"/>
          <w:u w:val="single"/>
        </w:rPr>
      </w:pPr>
    </w:p>
    <w:p w14:paraId="64958E4F" w14:textId="77777777" w:rsidR="002411E5" w:rsidRDefault="002411E5" w:rsidP="003626BC">
      <w:pPr>
        <w:tabs>
          <w:tab w:val="right" w:pos="9288"/>
        </w:tabs>
        <w:rPr>
          <w:color w:val="DD8047" w:themeColor="accent2"/>
          <w:u w:val="single"/>
        </w:rPr>
      </w:pPr>
    </w:p>
    <w:p w14:paraId="58815333" w14:textId="77777777" w:rsidR="002411E5" w:rsidRDefault="002411E5" w:rsidP="003626BC">
      <w:pPr>
        <w:tabs>
          <w:tab w:val="right" w:pos="9288"/>
        </w:tabs>
        <w:rPr>
          <w:color w:val="DD8047" w:themeColor="accent2"/>
          <w:u w:val="single"/>
        </w:rPr>
      </w:pPr>
    </w:p>
    <w:p w14:paraId="7461B7F2" w14:textId="77777777" w:rsidR="002411E5" w:rsidRDefault="002411E5" w:rsidP="003626BC">
      <w:pPr>
        <w:tabs>
          <w:tab w:val="right" w:pos="9288"/>
        </w:tabs>
        <w:rPr>
          <w:color w:val="DD8047" w:themeColor="accent2"/>
          <w:u w:val="single"/>
        </w:rPr>
      </w:pPr>
    </w:p>
    <w:p w14:paraId="577EABC5" w14:textId="77777777" w:rsidR="005109BB" w:rsidRDefault="005109BB" w:rsidP="003626BC">
      <w:pPr>
        <w:tabs>
          <w:tab w:val="right" w:pos="9288"/>
        </w:tabs>
        <w:rPr>
          <w:color w:val="DD8047" w:themeColor="accent2"/>
          <w:u w:val="single"/>
        </w:rPr>
      </w:pPr>
    </w:p>
    <w:p w14:paraId="4C5252D8" w14:textId="77777777" w:rsidR="005109BB" w:rsidRDefault="005109BB" w:rsidP="005109BB">
      <w:pPr>
        <w:tabs>
          <w:tab w:val="right" w:pos="9288"/>
        </w:tabs>
        <w:rPr>
          <w:color w:val="DD8047" w:themeColor="accent2"/>
          <w:u w:val="single"/>
        </w:rPr>
      </w:pPr>
    </w:p>
    <w:p w14:paraId="0D4118B7" w14:textId="77777777" w:rsidR="005109BB" w:rsidRPr="003626BC" w:rsidRDefault="005109BB" w:rsidP="005109BB">
      <w:pPr>
        <w:tabs>
          <w:tab w:val="right" w:pos="9288"/>
        </w:tabs>
        <w:rPr>
          <w:color w:val="DD8047" w:themeColor="accent2"/>
          <w:u w:val="single"/>
        </w:rPr>
      </w:pPr>
      <w:r>
        <w:rPr>
          <w:color w:val="DD8047" w:themeColor="accent2"/>
          <w:u w:val="single"/>
        </w:rPr>
        <w:lastRenderedPageBreak/>
        <w:t xml:space="preserve">7.0 </w:t>
      </w:r>
      <w:r w:rsidRPr="00C32064">
        <w:rPr>
          <w:color w:val="DD8047" w:themeColor="accent2"/>
          <w:u w:val="single"/>
        </w:rPr>
        <w:t>Entity Relationship Diagram</w:t>
      </w:r>
      <w:r w:rsidRPr="00240B43">
        <w:rPr>
          <w:color w:val="DD8047" w:themeColor="accent2"/>
          <w:u w:val="single"/>
        </w:rPr>
        <w:tab/>
      </w:r>
    </w:p>
    <w:p w14:paraId="155DDBB5" w14:textId="6419116F" w:rsidR="005109BB" w:rsidRDefault="00CD3132" w:rsidP="005109BB">
      <w:pPr>
        <w:tabs>
          <w:tab w:val="right" w:pos="9288"/>
        </w:tabs>
        <w:rPr>
          <w:color w:val="DD8047" w:themeColor="accent2"/>
          <w:u w:val="single"/>
        </w:rPr>
      </w:pPr>
      <w:r>
        <w:rPr>
          <w:noProof/>
        </w:rPr>
        <w:pict w14:anchorId="0DA60A68">
          <v:shape id="_x0000_s1029" type="#_x0000_t75" style="position:absolute;left:0;text-align:left;margin-left:0;margin-top:10.35pt;width:435.75pt;height:617.25pt;z-index:-251645952;mso-position-horizontal-relative:text;mso-position-vertical-relative:text;mso-width-relative:page;mso-height-relative:page" wrapcoords="-37 0 -37 21574 21600 21574 21600 0 -37 0">
            <v:imagedata r:id="rId15" o:title="file-page1"/>
            <w10:wrap type="tight"/>
          </v:shape>
        </w:pict>
      </w:r>
    </w:p>
    <w:p w14:paraId="3E235E32" w14:textId="77777777" w:rsidR="00C32064" w:rsidRDefault="00C32064" w:rsidP="005109BB">
      <w:pPr>
        <w:tabs>
          <w:tab w:val="right" w:pos="9288"/>
        </w:tabs>
        <w:ind w:left="0"/>
        <w:rPr>
          <w:color w:val="DD8047" w:themeColor="accent2"/>
          <w:u w:val="single"/>
        </w:rPr>
      </w:pPr>
    </w:p>
    <w:p w14:paraId="3A8AC87C" w14:textId="78BC1FB3" w:rsidR="005109BB" w:rsidRDefault="005109BB" w:rsidP="005109BB">
      <w:pPr>
        <w:tabs>
          <w:tab w:val="right" w:pos="9288"/>
        </w:tabs>
        <w:ind w:left="0"/>
        <w:rPr>
          <w:color w:val="DD8047" w:themeColor="accent2"/>
          <w:u w:val="single"/>
        </w:rPr>
      </w:pPr>
    </w:p>
    <w:p w14:paraId="481B9F4C" w14:textId="77777777" w:rsidR="00C32064" w:rsidRDefault="00C32064" w:rsidP="003626BC">
      <w:pPr>
        <w:tabs>
          <w:tab w:val="right" w:pos="9288"/>
        </w:tabs>
        <w:rPr>
          <w:color w:val="DD8047" w:themeColor="accent2"/>
          <w:u w:val="single"/>
        </w:rPr>
      </w:pPr>
    </w:p>
    <w:p w14:paraId="66BAF1E9" w14:textId="77777777" w:rsidR="00C32064" w:rsidRDefault="00C32064" w:rsidP="003626BC">
      <w:pPr>
        <w:tabs>
          <w:tab w:val="right" w:pos="9288"/>
        </w:tabs>
        <w:rPr>
          <w:color w:val="DD8047" w:themeColor="accent2"/>
          <w:u w:val="single"/>
        </w:rPr>
      </w:pPr>
    </w:p>
    <w:p w14:paraId="2CDF668A" w14:textId="77777777" w:rsidR="00C32064" w:rsidRDefault="00C32064" w:rsidP="003626BC">
      <w:pPr>
        <w:tabs>
          <w:tab w:val="right" w:pos="9288"/>
        </w:tabs>
        <w:rPr>
          <w:color w:val="DD8047" w:themeColor="accent2"/>
          <w:u w:val="single"/>
        </w:rPr>
      </w:pPr>
    </w:p>
    <w:p w14:paraId="116D8F62" w14:textId="77777777" w:rsidR="00C32064" w:rsidRDefault="00C32064" w:rsidP="003626BC">
      <w:pPr>
        <w:tabs>
          <w:tab w:val="right" w:pos="9288"/>
        </w:tabs>
        <w:rPr>
          <w:color w:val="DD8047" w:themeColor="accent2"/>
          <w:u w:val="single"/>
        </w:rPr>
      </w:pPr>
    </w:p>
    <w:p w14:paraId="33224E83" w14:textId="77777777" w:rsidR="00C32064" w:rsidRDefault="00C32064" w:rsidP="003626BC">
      <w:pPr>
        <w:tabs>
          <w:tab w:val="right" w:pos="9288"/>
        </w:tabs>
        <w:rPr>
          <w:color w:val="DD8047" w:themeColor="accent2"/>
          <w:u w:val="single"/>
        </w:rPr>
      </w:pPr>
    </w:p>
    <w:p w14:paraId="462ABC00" w14:textId="77777777" w:rsidR="00C32064" w:rsidRDefault="00C32064" w:rsidP="003626BC">
      <w:pPr>
        <w:tabs>
          <w:tab w:val="right" w:pos="9288"/>
        </w:tabs>
        <w:rPr>
          <w:color w:val="DD8047" w:themeColor="accent2"/>
          <w:u w:val="single"/>
        </w:rPr>
      </w:pPr>
    </w:p>
    <w:p w14:paraId="707B1F9E" w14:textId="77777777" w:rsidR="00C32064" w:rsidRDefault="00C32064" w:rsidP="003626BC">
      <w:pPr>
        <w:tabs>
          <w:tab w:val="right" w:pos="9288"/>
        </w:tabs>
        <w:rPr>
          <w:color w:val="DD8047" w:themeColor="accent2"/>
          <w:u w:val="single"/>
        </w:rPr>
      </w:pPr>
    </w:p>
    <w:p w14:paraId="3E78E583" w14:textId="77777777" w:rsidR="00C32064" w:rsidRDefault="00C32064" w:rsidP="003626BC">
      <w:pPr>
        <w:tabs>
          <w:tab w:val="right" w:pos="9288"/>
        </w:tabs>
        <w:rPr>
          <w:color w:val="DD8047" w:themeColor="accent2"/>
          <w:u w:val="single"/>
        </w:rPr>
      </w:pPr>
    </w:p>
    <w:p w14:paraId="3F09A8D5" w14:textId="77777777" w:rsidR="00C32064" w:rsidRDefault="00C32064" w:rsidP="003626BC">
      <w:pPr>
        <w:tabs>
          <w:tab w:val="right" w:pos="9288"/>
        </w:tabs>
        <w:rPr>
          <w:color w:val="DD8047" w:themeColor="accent2"/>
          <w:u w:val="single"/>
        </w:rPr>
      </w:pPr>
    </w:p>
    <w:p w14:paraId="709ECFD6" w14:textId="77777777" w:rsidR="00C32064" w:rsidRDefault="00C32064" w:rsidP="003626BC">
      <w:pPr>
        <w:tabs>
          <w:tab w:val="right" w:pos="9288"/>
        </w:tabs>
        <w:rPr>
          <w:color w:val="DD8047" w:themeColor="accent2"/>
          <w:u w:val="single"/>
        </w:rPr>
      </w:pPr>
    </w:p>
    <w:p w14:paraId="17984A7E" w14:textId="77777777" w:rsidR="00C32064" w:rsidRDefault="00C32064" w:rsidP="003626BC">
      <w:pPr>
        <w:tabs>
          <w:tab w:val="right" w:pos="9288"/>
        </w:tabs>
        <w:rPr>
          <w:color w:val="DD8047" w:themeColor="accent2"/>
          <w:u w:val="single"/>
        </w:rPr>
      </w:pPr>
    </w:p>
    <w:p w14:paraId="486E8017" w14:textId="77777777" w:rsidR="00C32064" w:rsidRDefault="00C32064" w:rsidP="003626BC">
      <w:pPr>
        <w:tabs>
          <w:tab w:val="right" w:pos="9288"/>
        </w:tabs>
        <w:rPr>
          <w:color w:val="DD8047" w:themeColor="accent2"/>
          <w:u w:val="single"/>
        </w:rPr>
      </w:pPr>
    </w:p>
    <w:p w14:paraId="5234D4A9" w14:textId="77777777" w:rsidR="00C32064" w:rsidRDefault="00C32064" w:rsidP="003626BC">
      <w:pPr>
        <w:tabs>
          <w:tab w:val="right" w:pos="9288"/>
        </w:tabs>
        <w:rPr>
          <w:color w:val="DD8047" w:themeColor="accent2"/>
          <w:u w:val="single"/>
        </w:rPr>
      </w:pPr>
    </w:p>
    <w:p w14:paraId="4FCF3D39" w14:textId="77777777" w:rsidR="00C32064" w:rsidRDefault="00C32064" w:rsidP="003626BC">
      <w:pPr>
        <w:tabs>
          <w:tab w:val="right" w:pos="9288"/>
        </w:tabs>
        <w:rPr>
          <w:color w:val="DD8047" w:themeColor="accent2"/>
          <w:u w:val="single"/>
        </w:rPr>
      </w:pPr>
    </w:p>
    <w:p w14:paraId="5C6C87C6" w14:textId="77777777" w:rsidR="00C32064" w:rsidRDefault="00C32064" w:rsidP="003626BC">
      <w:pPr>
        <w:tabs>
          <w:tab w:val="right" w:pos="9288"/>
        </w:tabs>
        <w:rPr>
          <w:color w:val="DD8047" w:themeColor="accent2"/>
          <w:u w:val="single"/>
        </w:rPr>
      </w:pPr>
    </w:p>
    <w:p w14:paraId="4AA1AF7D" w14:textId="77777777" w:rsidR="00C32064" w:rsidRDefault="00C32064" w:rsidP="003626BC">
      <w:pPr>
        <w:tabs>
          <w:tab w:val="right" w:pos="9288"/>
        </w:tabs>
        <w:rPr>
          <w:color w:val="DD8047" w:themeColor="accent2"/>
          <w:u w:val="single"/>
        </w:rPr>
      </w:pPr>
    </w:p>
    <w:p w14:paraId="37D63237" w14:textId="77777777" w:rsidR="00C32064" w:rsidRDefault="00C32064" w:rsidP="003626BC">
      <w:pPr>
        <w:tabs>
          <w:tab w:val="right" w:pos="9288"/>
        </w:tabs>
        <w:rPr>
          <w:color w:val="DD8047" w:themeColor="accent2"/>
          <w:u w:val="single"/>
        </w:rPr>
      </w:pPr>
    </w:p>
    <w:p w14:paraId="2F513FB9" w14:textId="77777777" w:rsidR="00C32064" w:rsidRDefault="00C32064" w:rsidP="003626BC">
      <w:pPr>
        <w:tabs>
          <w:tab w:val="right" w:pos="9288"/>
        </w:tabs>
        <w:rPr>
          <w:color w:val="DD8047" w:themeColor="accent2"/>
          <w:u w:val="single"/>
        </w:rPr>
      </w:pPr>
    </w:p>
    <w:p w14:paraId="5B066A95" w14:textId="77777777" w:rsidR="00C32064" w:rsidRDefault="00C32064" w:rsidP="003626BC">
      <w:pPr>
        <w:tabs>
          <w:tab w:val="right" w:pos="9288"/>
        </w:tabs>
        <w:rPr>
          <w:color w:val="DD8047" w:themeColor="accent2"/>
          <w:u w:val="single"/>
        </w:rPr>
      </w:pPr>
    </w:p>
    <w:p w14:paraId="2033AFD2" w14:textId="77777777" w:rsidR="00C32064" w:rsidRDefault="00C32064" w:rsidP="003626BC">
      <w:pPr>
        <w:tabs>
          <w:tab w:val="right" w:pos="9288"/>
        </w:tabs>
        <w:rPr>
          <w:color w:val="DD8047" w:themeColor="accent2"/>
          <w:u w:val="single"/>
        </w:rPr>
      </w:pPr>
    </w:p>
    <w:p w14:paraId="79ECCF05" w14:textId="77777777" w:rsidR="00C32064" w:rsidRDefault="00C32064" w:rsidP="003626BC">
      <w:pPr>
        <w:tabs>
          <w:tab w:val="right" w:pos="9288"/>
        </w:tabs>
        <w:rPr>
          <w:color w:val="DD8047" w:themeColor="accent2"/>
          <w:u w:val="single"/>
        </w:rPr>
      </w:pPr>
    </w:p>
    <w:p w14:paraId="0CCEFAD1" w14:textId="77777777" w:rsidR="00C32064" w:rsidRDefault="00C32064" w:rsidP="003626BC">
      <w:pPr>
        <w:tabs>
          <w:tab w:val="right" w:pos="9288"/>
        </w:tabs>
        <w:rPr>
          <w:color w:val="DD8047" w:themeColor="accent2"/>
          <w:u w:val="single"/>
        </w:rPr>
      </w:pPr>
    </w:p>
    <w:p w14:paraId="7B78CB1C" w14:textId="77777777" w:rsidR="00C32064" w:rsidRDefault="00C32064" w:rsidP="003626BC">
      <w:pPr>
        <w:tabs>
          <w:tab w:val="right" w:pos="9288"/>
        </w:tabs>
        <w:rPr>
          <w:color w:val="DD8047" w:themeColor="accent2"/>
          <w:u w:val="single"/>
        </w:rPr>
      </w:pPr>
    </w:p>
    <w:p w14:paraId="6414F14C" w14:textId="77777777" w:rsidR="00C32064" w:rsidRDefault="00C32064" w:rsidP="003626BC">
      <w:pPr>
        <w:tabs>
          <w:tab w:val="right" w:pos="9288"/>
        </w:tabs>
        <w:rPr>
          <w:color w:val="DD8047" w:themeColor="accent2"/>
          <w:u w:val="single"/>
        </w:rPr>
      </w:pPr>
    </w:p>
    <w:p w14:paraId="1279E1D4" w14:textId="77777777" w:rsidR="00C32064" w:rsidRDefault="00C32064" w:rsidP="003626BC">
      <w:pPr>
        <w:tabs>
          <w:tab w:val="right" w:pos="9288"/>
        </w:tabs>
        <w:rPr>
          <w:color w:val="DD8047" w:themeColor="accent2"/>
          <w:u w:val="single"/>
        </w:rPr>
      </w:pPr>
    </w:p>
    <w:p w14:paraId="68D94719" w14:textId="77777777" w:rsidR="00C32064" w:rsidRDefault="00C32064" w:rsidP="003626BC">
      <w:pPr>
        <w:tabs>
          <w:tab w:val="right" w:pos="9288"/>
        </w:tabs>
        <w:rPr>
          <w:color w:val="DD8047" w:themeColor="accent2"/>
          <w:u w:val="single"/>
        </w:rPr>
      </w:pPr>
    </w:p>
    <w:p w14:paraId="7289760D" w14:textId="77777777" w:rsidR="00C32064" w:rsidRDefault="00C32064" w:rsidP="003626BC">
      <w:pPr>
        <w:tabs>
          <w:tab w:val="right" w:pos="9288"/>
        </w:tabs>
        <w:rPr>
          <w:color w:val="DD8047" w:themeColor="accent2"/>
          <w:u w:val="single"/>
        </w:rPr>
      </w:pPr>
    </w:p>
    <w:p w14:paraId="1E82C71D" w14:textId="77777777" w:rsidR="00C32064" w:rsidRDefault="00C32064" w:rsidP="003626BC">
      <w:pPr>
        <w:tabs>
          <w:tab w:val="right" w:pos="9288"/>
        </w:tabs>
        <w:rPr>
          <w:color w:val="DD8047" w:themeColor="accent2"/>
          <w:u w:val="single"/>
        </w:rPr>
      </w:pPr>
    </w:p>
    <w:p w14:paraId="4FAA0F8B" w14:textId="77777777" w:rsidR="00C32064" w:rsidRDefault="00C32064" w:rsidP="003626BC">
      <w:pPr>
        <w:tabs>
          <w:tab w:val="right" w:pos="9288"/>
        </w:tabs>
        <w:rPr>
          <w:color w:val="DD8047" w:themeColor="accent2"/>
          <w:u w:val="single"/>
        </w:rPr>
      </w:pPr>
    </w:p>
    <w:p w14:paraId="00524B07" w14:textId="71AD674C" w:rsidR="00C32064" w:rsidRPr="003626BC" w:rsidRDefault="00C32064" w:rsidP="00C32064">
      <w:pPr>
        <w:tabs>
          <w:tab w:val="right" w:pos="9288"/>
        </w:tabs>
        <w:rPr>
          <w:color w:val="DD8047" w:themeColor="accent2"/>
          <w:u w:val="single"/>
        </w:rPr>
      </w:pPr>
      <w:r>
        <w:rPr>
          <w:color w:val="DD8047" w:themeColor="accent2"/>
          <w:u w:val="single"/>
        </w:rPr>
        <w:lastRenderedPageBreak/>
        <w:t xml:space="preserve">7.1 Commentary </w:t>
      </w:r>
      <w:r w:rsidRPr="00240B43">
        <w:rPr>
          <w:color w:val="DD8047" w:themeColor="accent2"/>
          <w:u w:val="single"/>
        </w:rPr>
        <w:tab/>
      </w:r>
    </w:p>
    <w:p w14:paraId="157170D1" w14:textId="3E9A85FC" w:rsidR="004C1D12" w:rsidRDefault="004C1D12" w:rsidP="004C1D12">
      <w:pPr>
        <w:rPr>
          <w:sz w:val="23"/>
          <w:szCs w:val="23"/>
        </w:rPr>
      </w:pPr>
      <w:r>
        <w:rPr>
          <w:sz w:val="23"/>
          <w:szCs w:val="23"/>
        </w:rPr>
        <w:t xml:space="preserve">To create the above entity relationship diagram we have merged our merged </w:t>
      </w:r>
      <w:r w:rsidRPr="003379FC">
        <w:rPr>
          <w:sz w:val="23"/>
          <w:szCs w:val="23"/>
        </w:rPr>
        <w:t>top-down diagrams</w:t>
      </w:r>
      <w:r w:rsidR="00986DA5">
        <w:rPr>
          <w:sz w:val="23"/>
          <w:szCs w:val="23"/>
        </w:rPr>
        <w:t xml:space="preserve">. </w:t>
      </w:r>
      <w:r w:rsidRPr="003379FC">
        <w:rPr>
          <w:sz w:val="23"/>
          <w:szCs w:val="23"/>
        </w:rPr>
        <w:t>The top-down approach looked at the information in the case study</w:t>
      </w:r>
      <w:r w:rsidR="00986DA5">
        <w:rPr>
          <w:sz w:val="23"/>
          <w:szCs w:val="23"/>
        </w:rPr>
        <w:t xml:space="preserve"> as well as listed requirements</w:t>
      </w:r>
      <w:r w:rsidRPr="003379FC">
        <w:rPr>
          <w:sz w:val="23"/>
          <w:szCs w:val="23"/>
        </w:rPr>
        <w:t>. As you can see in our group entity relationship diagram, we have added some attributes that seem essential in the system in our opinion as well as further entities, which we judged were essential from information in the case study as well as our system requirements</w:t>
      </w:r>
      <w:r w:rsidR="00986DA5">
        <w:rPr>
          <w:sz w:val="23"/>
          <w:szCs w:val="23"/>
        </w:rPr>
        <w:t xml:space="preserve"> we complied upon reading the case study.</w:t>
      </w:r>
      <w:r w:rsidRPr="003379FC">
        <w:rPr>
          <w:sz w:val="23"/>
          <w:szCs w:val="23"/>
        </w:rPr>
        <w:t xml:space="preserve"> </w:t>
      </w:r>
    </w:p>
    <w:p w14:paraId="2C369873" w14:textId="2220B4BB" w:rsidR="004C1D12" w:rsidRPr="003379FC" w:rsidRDefault="004C1D12" w:rsidP="004C1D12">
      <w:pPr>
        <w:rPr>
          <w:sz w:val="23"/>
          <w:szCs w:val="23"/>
        </w:rPr>
      </w:pPr>
      <w:r>
        <w:rPr>
          <w:sz w:val="23"/>
          <w:szCs w:val="23"/>
        </w:rPr>
        <w:t xml:space="preserve">While creating this group entity relationship diagram we learnt how to analyse information and identify entities and attributes, as well as how to identify multiplicities between identified entities. As we used Visio, we also learnt how to use the stencil to create our ERD’s. </w:t>
      </w:r>
      <w:r w:rsidR="007A1C3E">
        <w:rPr>
          <w:sz w:val="23"/>
          <w:szCs w:val="23"/>
        </w:rPr>
        <w:t xml:space="preserve">We also used MySQL workbench to create </w:t>
      </w:r>
      <w:proofErr w:type="gramStart"/>
      <w:r w:rsidR="007A1C3E">
        <w:rPr>
          <w:sz w:val="23"/>
          <w:szCs w:val="23"/>
        </w:rPr>
        <w:t>a</w:t>
      </w:r>
      <w:proofErr w:type="gramEnd"/>
      <w:r w:rsidR="007A1C3E">
        <w:rPr>
          <w:sz w:val="23"/>
          <w:szCs w:val="23"/>
        </w:rPr>
        <w:t xml:space="preserve"> ERD.</w:t>
      </w:r>
    </w:p>
    <w:p w14:paraId="1FF28123" w14:textId="77777777" w:rsidR="005109BB" w:rsidRPr="005109BB" w:rsidRDefault="005109BB" w:rsidP="00595E59">
      <w:pPr>
        <w:ind w:left="0"/>
      </w:pPr>
    </w:p>
    <w:p w14:paraId="52A5E6BB" w14:textId="769E9FA6" w:rsidR="00C41336" w:rsidRPr="00725B79" w:rsidRDefault="00C41336" w:rsidP="00725B79">
      <w:pPr>
        <w:pStyle w:val="Heading1"/>
        <w:ind w:left="0"/>
        <w:rPr>
          <w:color w:val="DD8047" w:themeColor="accent2"/>
        </w:rPr>
      </w:pPr>
      <w:r w:rsidRPr="00C41336">
        <w:rPr>
          <w:b/>
          <w:color w:val="DD8047" w:themeColor="accent2"/>
        </w:rPr>
        <w:t xml:space="preserve">Part 3 Database Developments  </w:t>
      </w:r>
    </w:p>
    <w:p w14:paraId="47FF8038" w14:textId="77777777" w:rsidR="00C41336" w:rsidRDefault="00C41336" w:rsidP="00C41336">
      <w:pPr>
        <w:rPr>
          <w:b/>
        </w:rPr>
      </w:pPr>
    </w:p>
    <w:p w14:paraId="05F5F688" w14:textId="47CCA285" w:rsidR="00C41336" w:rsidRPr="005F41E5" w:rsidRDefault="00C41336" w:rsidP="005F41E5">
      <w:pPr>
        <w:tabs>
          <w:tab w:val="right" w:pos="9288"/>
        </w:tabs>
        <w:rPr>
          <w:color w:val="DD8047" w:themeColor="accent2"/>
          <w:u w:val="single"/>
        </w:rPr>
      </w:pPr>
      <w:r w:rsidRPr="00C41336">
        <w:rPr>
          <w:color w:val="DD8047" w:themeColor="accent2"/>
          <w:u w:val="single"/>
        </w:rPr>
        <w:t>8.0 RATIONAL DATABASE ANALYSIS</w:t>
      </w:r>
      <w:r w:rsidRPr="00240B43">
        <w:rPr>
          <w:color w:val="DD8047" w:themeColor="accent2"/>
          <w:u w:val="single"/>
        </w:rPr>
        <w:tab/>
      </w:r>
    </w:p>
    <w:p w14:paraId="76865F9E" w14:textId="77777777" w:rsidR="0002441E" w:rsidRDefault="001120DD" w:rsidP="004B1EB7">
      <w:pPr>
        <w:pStyle w:val="Heading1"/>
        <w:rPr>
          <w:b/>
        </w:rPr>
      </w:pPr>
      <w:r w:rsidRPr="00045852">
        <w:rPr>
          <w:b/>
        </w:rPr>
        <w:t>Normalisation</w:t>
      </w:r>
    </w:p>
    <w:p w14:paraId="0B081575" w14:textId="77777777" w:rsidR="00170005" w:rsidRPr="00045852" w:rsidRDefault="00170005" w:rsidP="004B1EB7">
      <w:pPr>
        <w:pStyle w:val="Heading2"/>
        <w:rPr>
          <w:b/>
        </w:rPr>
      </w:pPr>
      <w:r w:rsidRPr="00045852">
        <w:rPr>
          <w:b/>
        </w:rPr>
        <w:t>Relational Data Analysis for BOOKING</w:t>
      </w:r>
    </w:p>
    <w:tbl>
      <w:tblPr>
        <w:tblStyle w:val="GridTable1Light-Accent21"/>
        <w:tblW w:w="5000" w:type="pct"/>
        <w:tblCellMar>
          <w:left w:w="0" w:type="dxa"/>
          <w:right w:w="0" w:type="dxa"/>
        </w:tblCellMar>
        <w:tblLook w:val="04A0" w:firstRow="1" w:lastRow="0" w:firstColumn="1" w:lastColumn="0" w:noHBand="0" w:noVBand="1"/>
        <w:tblDescription w:val="Project communication table"/>
      </w:tblPr>
      <w:tblGrid>
        <w:gridCol w:w="2410"/>
        <w:gridCol w:w="2126"/>
        <w:gridCol w:w="2268"/>
        <w:gridCol w:w="2556"/>
      </w:tblGrid>
      <w:tr w:rsidR="00170005" w:rsidRPr="00045852" w14:paraId="7EBE8741" w14:textId="77777777" w:rsidTr="009D724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vAlign w:val="bottom"/>
          </w:tcPr>
          <w:p w14:paraId="502BD051" w14:textId="77777777" w:rsidR="00170005" w:rsidRPr="00045852" w:rsidRDefault="00170005" w:rsidP="00B80C35">
            <w:pPr>
              <w:pStyle w:val="Tabletext"/>
            </w:pPr>
            <w:r w:rsidRPr="00045852">
              <w:t>UNF</w:t>
            </w:r>
          </w:p>
        </w:tc>
        <w:tc>
          <w:tcPr>
            <w:tcW w:w="2126" w:type="dxa"/>
            <w:tcBorders>
              <w:top w:val="nil"/>
            </w:tcBorders>
            <w:vAlign w:val="bottom"/>
          </w:tcPr>
          <w:p w14:paraId="3BE390B6"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1NF</w:t>
            </w:r>
          </w:p>
        </w:tc>
        <w:tc>
          <w:tcPr>
            <w:tcW w:w="2268" w:type="dxa"/>
            <w:tcBorders>
              <w:top w:val="nil"/>
            </w:tcBorders>
            <w:vAlign w:val="bottom"/>
          </w:tcPr>
          <w:p w14:paraId="2433756E"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2NF</w:t>
            </w:r>
          </w:p>
        </w:tc>
        <w:tc>
          <w:tcPr>
            <w:tcW w:w="2556" w:type="dxa"/>
            <w:tcBorders>
              <w:top w:val="nil"/>
              <w:right w:val="nil"/>
            </w:tcBorders>
            <w:vAlign w:val="bottom"/>
          </w:tcPr>
          <w:p w14:paraId="652CB23C"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3NF</w:t>
            </w:r>
          </w:p>
        </w:tc>
      </w:tr>
      <w:tr w:rsidR="00BB7C9F" w:rsidRPr="00045852" w14:paraId="75A07809" w14:textId="77777777" w:rsidTr="009D7247">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6E57B22F" w14:textId="77777777" w:rsidR="00BB7C9F" w:rsidRPr="00045852" w:rsidRDefault="00BB7C9F" w:rsidP="00994944">
            <w:pPr>
              <w:pStyle w:val="Tabletext"/>
              <w:rPr>
                <w:u w:val="single"/>
              </w:rPr>
            </w:pPr>
            <w:r w:rsidRPr="00045852">
              <w:rPr>
                <w:u w:val="single"/>
              </w:rPr>
              <w:t xml:space="preserve">Booking </w:t>
            </w:r>
            <w:r w:rsidR="00894770" w:rsidRPr="00045852">
              <w:rPr>
                <w:u w:val="single"/>
              </w:rPr>
              <w:t>ID</w:t>
            </w:r>
          </w:p>
          <w:p w14:paraId="355BB2BB" w14:textId="77777777" w:rsidR="00BB7C9F" w:rsidRPr="00045852" w:rsidRDefault="00BB7C9F" w:rsidP="00994944">
            <w:pPr>
              <w:pStyle w:val="Tabletext"/>
            </w:pPr>
            <w:r w:rsidRPr="00045852">
              <w:t>Booking Date</w:t>
            </w:r>
          </w:p>
          <w:p w14:paraId="19E47AF1" w14:textId="77777777" w:rsidR="00BB7C9F" w:rsidRPr="00045852" w:rsidRDefault="00BB7C9F" w:rsidP="00994944">
            <w:pPr>
              <w:pStyle w:val="Tabletext"/>
            </w:pPr>
            <w:r w:rsidRPr="00045852">
              <w:t>Booking Total</w:t>
            </w:r>
          </w:p>
          <w:p w14:paraId="6D4D1C35" w14:textId="77777777" w:rsidR="00BB7C9F" w:rsidRPr="00045852" w:rsidRDefault="00BB7C9F" w:rsidP="00994944">
            <w:pPr>
              <w:pStyle w:val="Tabletext"/>
            </w:pPr>
            <w:r w:rsidRPr="00045852">
              <w:t>(Customer ID)</w:t>
            </w:r>
          </w:p>
          <w:p w14:paraId="424000FC" w14:textId="77777777" w:rsidR="00BB7C9F" w:rsidRPr="00045852" w:rsidRDefault="00BB7C9F" w:rsidP="00994944">
            <w:pPr>
              <w:pStyle w:val="Tabletext"/>
            </w:pPr>
            <w:r w:rsidRPr="00045852">
              <w:t>Customer Name</w:t>
            </w:r>
          </w:p>
          <w:p w14:paraId="2C729465" w14:textId="77777777" w:rsidR="00BB7C9F" w:rsidRPr="00045852" w:rsidRDefault="00BB7C9F" w:rsidP="00994944">
            <w:pPr>
              <w:pStyle w:val="Tabletext"/>
            </w:pPr>
            <w:r w:rsidRPr="00045852">
              <w:t>Customer Address</w:t>
            </w:r>
          </w:p>
          <w:p w14:paraId="42B3C028" w14:textId="77777777" w:rsidR="00BB7C9F" w:rsidRPr="00045852" w:rsidRDefault="00BB7C9F" w:rsidP="00994944">
            <w:pPr>
              <w:pStyle w:val="Tabletext"/>
            </w:pPr>
            <w:r w:rsidRPr="00045852">
              <w:t>Customer Postcode</w:t>
            </w:r>
          </w:p>
          <w:p w14:paraId="04DF93BB" w14:textId="77777777" w:rsidR="00BB7C9F" w:rsidRPr="00045852" w:rsidRDefault="00BB7C9F" w:rsidP="00994944">
            <w:pPr>
              <w:pStyle w:val="Tabletext"/>
            </w:pPr>
            <w:r w:rsidRPr="00045852">
              <w:t>Customer Telephone</w:t>
            </w:r>
          </w:p>
          <w:p w14:paraId="10330E34" w14:textId="77777777" w:rsidR="00BB7C9F" w:rsidRPr="00045852" w:rsidRDefault="00BB7C9F" w:rsidP="006E37CF">
            <w:pPr>
              <w:pStyle w:val="Tabletext"/>
            </w:pPr>
            <w:r w:rsidRPr="00045852">
              <w:t>(Attraction ID)</w:t>
            </w:r>
          </w:p>
          <w:p w14:paraId="11B4AD3F" w14:textId="77777777" w:rsidR="00BB7C9F" w:rsidRPr="00045852" w:rsidRDefault="00BB7C9F" w:rsidP="006E37CF">
            <w:pPr>
              <w:pStyle w:val="Tabletext"/>
            </w:pPr>
            <w:r w:rsidRPr="00045852">
              <w:t>Attraction Name*</w:t>
            </w:r>
          </w:p>
          <w:p w14:paraId="5B6700E2" w14:textId="77777777" w:rsidR="00BB7C9F" w:rsidRPr="00045852" w:rsidRDefault="00BB7C9F" w:rsidP="002E7F92">
            <w:pPr>
              <w:pStyle w:val="Tabletext"/>
            </w:pPr>
            <w:r w:rsidRPr="00045852">
              <w:t>Attraction Description</w:t>
            </w:r>
          </w:p>
          <w:p w14:paraId="1999C462" w14:textId="77777777" w:rsidR="00BB7C9F" w:rsidRPr="00045852" w:rsidRDefault="00BB7C9F" w:rsidP="002E7F92">
            <w:pPr>
              <w:pStyle w:val="Tabletext"/>
            </w:pPr>
            <w:r w:rsidRPr="00045852">
              <w:t>Attraction Type</w:t>
            </w:r>
          </w:p>
          <w:p w14:paraId="3B0F94C1" w14:textId="77777777" w:rsidR="00070322" w:rsidRPr="00045852" w:rsidRDefault="00070322" w:rsidP="00070322">
            <w:pPr>
              <w:pStyle w:val="Tabletext"/>
            </w:pPr>
            <w:r w:rsidRPr="00045852">
              <w:t>Attraction City</w:t>
            </w:r>
          </w:p>
          <w:p w14:paraId="5FCA8FF2" w14:textId="77777777" w:rsidR="00070322" w:rsidRPr="00045852" w:rsidRDefault="00070322" w:rsidP="00070322">
            <w:pPr>
              <w:pStyle w:val="Tabletext"/>
            </w:pPr>
            <w:r w:rsidRPr="00045852">
              <w:t>Attraction Country</w:t>
            </w:r>
          </w:p>
          <w:p w14:paraId="79011CF7" w14:textId="77777777" w:rsidR="00BB7C9F" w:rsidRPr="00045852" w:rsidRDefault="00BB7C9F" w:rsidP="002E7F92">
            <w:pPr>
              <w:pStyle w:val="Tabletext"/>
            </w:pPr>
            <w:r w:rsidRPr="00045852">
              <w:lastRenderedPageBreak/>
              <w:t>Ticket Type</w:t>
            </w:r>
          </w:p>
          <w:p w14:paraId="3AC118B5" w14:textId="77777777" w:rsidR="00BB7C9F" w:rsidRPr="00045852" w:rsidRDefault="00BB7C9F" w:rsidP="002E7F92">
            <w:pPr>
              <w:pStyle w:val="Tabletext"/>
            </w:pPr>
            <w:r w:rsidRPr="00045852">
              <w:t>Ticket Price</w:t>
            </w:r>
          </w:p>
          <w:p w14:paraId="1CDD9DAA" w14:textId="77777777" w:rsidR="00BB7C9F" w:rsidRPr="00045852" w:rsidRDefault="00BB7C9F" w:rsidP="00994944">
            <w:pPr>
              <w:pStyle w:val="Tabletext"/>
            </w:pPr>
            <w:r w:rsidRPr="00045852">
              <w:t>Ticket Quantity</w:t>
            </w:r>
          </w:p>
          <w:p w14:paraId="7CF6484A" w14:textId="77777777" w:rsidR="00BB7C9F" w:rsidRPr="00045852" w:rsidRDefault="00BB7C9F" w:rsidP="002E7F92">
            <w:pPr>
              <w:pStyle w:val="Tabletext"/>
            </w:pPr>
            <w:r w:rsidRPr="00045852">
              <w:t>Ticket Date</w:t>
            </w:r>
          </w:p>
          <w:p w14:paraId="0F402E4E" w14:textId="77777777" w:rsidR="00BB7C9F" w:rsidRPr="00045852" w:rsidRDefault="00BB7C9F" w:rsidP="00994944">
            <w:pPr>
              <w:pStyle w:val="Tabletext"/>
            </w:pPr>
          </w:p>
          <w:p w14:paraId="2C3D1DB6" w14:textId="77777777" w:rsidR="00BB7C9F" w:rsidRPr="00045852" w:rsidRDefault="00BB7C9F" w:rsidP="00994944">
            <w:pPr>
              <w:pStyle w:val="Tabletext"/>
            </w:pPr>
          </w:p>
        </w:tc>
        <w:tc>
          <w:tcPr>
            <w:tcW w:w="2126" w:type="dxa"/>
          </w:tcPr>
          <w:p w14:paraId="3FA98B82"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Attraction ID*</w:t>
            </w:r>
          </w:p>
          <w:p w14:paraId="6659E380"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1798735"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4E44D0B3" w14:textId="77777777" w:rsidR="00BB7C9F" w:rsidRPr="00045852" w:rsidRDefault="00BB7C9F" w:rsidP="002E7F9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410731B4"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4C0A9597"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4D199B78"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6A6E2DB9" w14:textId="77777777" w:rsidR="00087678" w:rsidRPr="00045852" w:rsidRDefault="00BB7C9F"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268" w:type="dxa"/>
          </w:tcPr>
          <w:p w14:paraId="1FDCF7F6"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7B216577"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4B3E82E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3831081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4C0F9C2A"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0DE6DA3E" w14:textId="77777777" w:rsidR="00BB7C9F" w:rsidRPr="00045852" w:rsidRDefault="00BB7C9F" w:rsidP="00797F3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556" w:type="dxa"/>
            <w:tcBorders>
              <w:right w:val="nil"/>
            </w:tcBorders>
          </w:tcPr>
          <w:p w14:paraId="6C4F2DF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4A3A52A"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050411E8"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082F9600"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249A31A1"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4A6EA6BC" w14:textId="77777777" w:rsidR="00070322" w:rsidRPr="00045852" w:rsidRDefault="00070322" w:rsidP="00070322">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11FF4B7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09FE2364" w14:textId="77777777" w:rsidR="00BB7C9F" w:rsidRPr="00045852" w:rsidRDefault="00BB7C9F" w:rsidP="00797F3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r>
      <w:tr w:rsidR="00BB7C9F" w:rsidRPr="00045852" w14:paraId="5E51719D" w14:textId="77777777" w:rsidTr="00BB7C9F">
        <w:trPr>
          <w:trHeight w:val="1943"/>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829E0C4" w14:textId="77777777" w:rsidR="00BB7C9F" w:rsidRPr="00045852" w:rsidRDefault="00BB7C9F" w:rsidP="00B80C35">
            <w:pPr>
              <w:pStyle w:val="Tabletext"/>
            </w:pPr>
          </w:p>
        </w:tc>
        <w:tc>
          <w:tcPr>
            <w:tcW w:w="2126" w:type="dxa"/>
            <w:vMerge w:val="restart"/>
          </w:tcPr>
          <w:p w14:paraId="69A07D77"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 xml:space="preserve">Booking </w:t>
            </w:r>
            <w:r w:rsidR="00894770" w:rsidRPr="00045852">
              <w:rPr>
                <w:b/>
                <w:u w:val="single"/>
              </w:rPr>
              <w:t>ID</w:t>
            </w:r>
          </w:p>
          <w:p w14:paraId="4CFA3C42"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6E69DBF"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483E8632"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21AF15E4"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54E78A9E"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51BDB17B"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lastRenderedPageBreak/>
              <w:t>Booking Total</w:t>
            </w:r>
          </w:p>
          <w:p w14:paraId="754E8C9A"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p w14:paraId="6174F6BD"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5F2AA82B"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02826EF6"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60E79813"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2FC20066"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rPr>
            </w:pPr>
          </w:p>
        </w:tc>
        <w:tc>
          <w:tcPr>
            <w:tcW w:w="2268" w:type="dxa"/>
            <w:vMerge w:val="restart"/>
          </w:tcPr>
          <w:p w14:paraId="40961E5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 xml:space="preserve">Booking </w:t>
            </w:r>
            <w:r w:rsidR="00894770" w:rsidRPr="00045852">
              <w:rPr>
                <w:b/>
                <w:u w:val="single"/>
              </w:rPr>
              <w:t>ID</w:t>
            </w:r>
          </w:p>
          <w:p w14:paraId="5A1624C0"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E8CC859"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19EEB5B5"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75BD9D25"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06427DB8"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3FDDB743"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lastRenderedPageBreak/>
              <w:t>Booking Total</w:t>
            </w:r>
          </w:p>
          <w:p w14:paraId="37CC60C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p w14:paraId="36A896AB"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7CA8EDB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77B39BC1"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406B3014"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6B203792"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4E00C0BE"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lastRenderedPageBreak/>
              <w:t xml:space="preserve">Booking </w:t>
            </w:r>
            <w:r w:rsidR="00894770" w:rsidRPr="00045852">
              <w:rPr>
                <w:b/>
                <w:u w:val="single"/>
              </w:rPr>
              <w:t>ID</w:t>
            </w:r>
            <w:r w:rsidRPr="00045852">
              <w:rPr>
                <w:b/>
                <w:u w:val="single"/>
              </w:rPr>
              <w:t>*</w:t>
            </w:r>
          </w:p>
          <w:p w14:paraId="0DEF17A9"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286B71AF" w14:textId="77777777" w:rsidR="00087678" w:rsidRPr="00045852" w:rsidRDefault="00087678" w:rsidP="00087678">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3CF4FE65"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Date</w:t>
            </w:r>
          </w:p>
          <w:p w14:paraId="1DD04EE5"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Quantity</w:t>
            </w:r>
          </w:p>
          <w:p w14:paraId="5B6F77BD"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Total)</w:t>
            </w:r>
          </w:p>
        </w:tc>
      </w:tr>
      <w:tr w:rsidR="00BB7C9F" w:rsidRPr="00045852" w14:paraId="430E0AA2" w14:textId="77777777" w:rsidTr="00797F3A">
        <w:trPr>
          <w:trHeight w:val="1617"/>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58079B6" w14:textId="77777777" w:rsidR="00BB7C9F" w:rsidRPr="00045852" w:rsidRDefault="00BB7C9F" w:rsidP="00B80C35">
            <w:pPr>
              <w:pStyle w:val="Tabletext"/>
            </w:pPr>
          </w:p>
        </w:tc>
        <w:tc>
          <w:tcPr>
            <w:tcW w:w="2126" w:type="dxa"/>
            <w:vMerge/>
          </w:tcPr>
          <w:p w14:paraId="5CCA279D"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268" w:type="dxa"/>
            <w:vMerge/>
          </w:tcPr>
          <w:p w14:paraId="525E8C79"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556" w:type="dxa"/>
            <w:tcBorders>
              <w:right w:val="nil"/>
            </w:tcBorders>
          </w:tcPr>
          <w:p w14:paraId="103FE104"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 xml:space="preserve">Booking </w:t>
            </w:r>
            <w:r w:rsidR="00677345" w:rsidRPr="00045852">
              <w:rPr>
                <w:b/>
                <w:u w:val="single"/>
              </w:rPr>
              <w:t>ID</w:t>
            </w:r>
          </w:p>
          <w:p w14:paraId="7DA80EDF"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Date</w:t>
            </w:r>
          </w:p>
          <w:p w14:paraId="334F7899"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Booking Total</w:t>
            </w:r>
          </w:p>
          <w:p w14:paraId="0AD25B87" w14:textId="77777777" w:rsidR="00BB7C9F" w:rsidRPr="00045852" w:rsidRDefault="00BB7C9F" w:rsidP="00BB7C9F">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ID*</w:t>
            </w:r>
          </w:p>
        </w:tc>
      </w:tr>
      <w:tr w:rsidR="00BB7C9F" w:rsidRPr="00045852" w14:paraId="136DCC5C" w14:textId="77777777" w:rsidTr="009D7247">
        <w:trPr>
          <w:trHeight w:val="2332"/>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CBAB25C" w14:textId="77777777" w:rsidR="00BB7C9F" w:rsidRPr="00045852" w:rsidRDefault="00BB7C9F" w:rsidP="00B80C35">
            <w:pPr>
              <w:pStyle w:val="Tabletext"/>
            </w:pPr>
          </w:p>
        </w:tc>
        <w:tc>
          <w:tcPr>
            <w:tcW w:w="2126" w:type="dxa"/>
            <w:vMerge/>
          </w:tcPr>
          <w:p w14:paraId="71592E2A" w14:textId="77777777" w:rsidR="00BB7C9F" w:rsidRPr="00045852" w:rsidRDefault="00BB7C9F" w:rsidP="00484F29">
            <w:pPr>
              <w:pStyle w:val="Tabletext"/>
              <w:cnfStyle w:val="000000000000" w:firstRow="0" w:lastRow="0" w:firstColumn="0" w:lastColumn="0" w:oddVBand="0" w:evenVBand="0" w:oddHBand="0" w:evenHBand="0" w:firstRowFirstColumn="0" w:firstRowLastColumn="0" w:lastRowFirstColumn="0" w:lastRowLastColumn="0"/>
              <w:rPr>
                <w:b/>
                <w:u w:val="single"/>
              </w:rPr>
            </w:pPr>
          </w:p>
        </w:tc>
        <w:tc>
          <w:tcPr>
            <w:tcW w:w="2268" w:type="dxa"/>
            <w:vMerge/>
          </w:tcPr>
          <w:p w14:paraId="054CEAB0"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72D404ED"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Customer ID</w:t>
            </w:r>
          </w:p>
          <w:p w14:paraId="4ACDF1A2"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Name</w:t>
            </w:r>
          </w:p>
          <w:p w14:paraId="59BB9F4E"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Address</w:t>
            </w:r>
          </w:p>
          <w:p w14:paraId="0DDB49CE"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Postcode</w:t>
            </w:r>
          </w:p>
          <w:p w14:paraId="30AB2ED7" w14:textId="77777777" w:rsidR="00BB7C9F" w:rsidRPr="00045852" w:rsidRDefault="00BB7C9F" w:rsidP="009D7247">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Customer Telephone</w:t>
            </w:r>
          </w:p>
          <w:p w14:paraId="3230C121" w14:textId="77777777" w:rsidR="00BB7C9F" w:rsidRPr="00045852" w:rsidRDefault="00BB7C9F" w:rsidP="00B80C35">
            <w:pPr>
              <w:pStyle w:val="Tabletext"/>
              <w:cnfStyle w:val="000000000000" w:firstRow="0" w:lastRow="0" w:firstColumn="0" w:lastColumn="0" w:oddVBand="0" w:evenVBand="0" w:oddHBand="0" w:evenHBand="0" w:firstRowFirstColumn="0" w:firstRowLastColumn="0" w:lastRowFirstColumn="0" w:lastRowLastColumn="0"/>
              <w:rPr>
                <w:b/>
              </w:rPr>
            </w:pPr>
          </w:p>
        </w:tc>
      </w:tr>
    </w:tbl>
    <w:p w14:paraId="437FDF6E" w14:textId="77777777" w:rsidR="008F16C1" w:rsidRPr="00045852" w:rsidRDefault="008F16C1" w:rsidP="005F41E5">
      <w:pPr>
        <w:ind w:left="0"/>
        <w:rPr>
          <w:b/>
        </w:rPr>
      </w:pPr>
    </w:p>
    <w:p w14:paraId="1BAB4AB7" w14:textId="77777777" w:rsidR="00170005" w:rsidRPr="00045852" w:rsidRDefault="00170005" w:rsidP="004B1EB7">
      <w:pPr>
        <w:pStyle w:val="Heading2"/>
        <w:rPr>
          <w:b/>
        </w:rPr>
      </w:pPr>
      <w:r w:rsidRPr="00045852">
        <w:rPr>
          <w:b/>
        </w:rPr>
        <w:t xml:space="preserve">Relational Data Analysis for </w:t>
      </w:r>
      <w:r w:rsidR="008F16C1" w:rsidRPr="00045852">
        <w:rPr>
          <w:b/>
        </w:rPr>
        <w:t>Attraction Catalogue</w:t>
      </w:r>
    </w:p>
    <w:tbl>
      <w:tblPr>
        <w:tblStyle w:val="GridTable1Light-Accent21"/>
        <w:tblW w:w="5000" w:type="pct"/>
        <w:tblCellMar>
          <w:left w:w="0" w:type="dxa"/>
          <w:right w:w="0" w:type="dxa"/>
        </w:tblCellMar>
        <w:tblLook w:val="04A0" w:firstRow="1" w:lastRow="0" w:firstColumn="1" w:lastColumn="0" w:noHBand="0" w:noVBand="1"/>
        <w:tblDescription w:val="Project communication table"/>
      </w:tblPr>
      <w:tblGrid>
        <w:gridCol w:w="2268"/>
        <w:gridCol w:w="2127"/>
        <w:gridCol w:w="2409"/>
        <w:gridCol w:w="2556"/>
      </w:tblGrid>
      <w:tr w:rsidR="00170005" w:rsidRPr="00045852" w14:paraId="0D709462" w14:textId="77777777" w:rsidTr="0066606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68" w:type="dxa"/>
            <w:tcBorders>
              <w:top w:val="nil"/>
              <w:left w:val="nil"/>
            </w:tcBorders>
            <w:vAlign w:val="bottom"/>
          </w:tcPr>
          <w:p w14:paraId="155E1A76" w14:textId="77777777" w:rsidR="00170005" w:rsidRPr="00045852" w:rsidRDefault="00170005" w:rsidP="00B80C35">
            <w:pPr>
              <w:pStyle w:val="Tabletext"/>
            </w:pPr>
            <w:r w:rsidRPr="00045852">
              <w:t>UNF</w:t>
            </w:r>
          </w:p>
        </w:tc>
        <w:tc>
          <w:tcPr>
            <w:tcW w:w="2127" w:type="dxa"/>
            <w:tcBorders>
              <w:top w:val="nil"/>
            </w:tcBorders>
            <w:vAlign w:val="bottom"/>
          </w:tcPr>
          <w:p w14:paraId="5629DB63"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1NF</w:t>
            </w:r>
          </w:p>
        </w:tc>
        <w:tc>
          <w:tcPr>
            <w:tcW w:w="2409" w:type="dxa"/>
            <w:tcBorders>
              <w:top w:val="nil"/>
            </w:tcBorders>
            <w:vAlign w:val="bottom"/>
          </w:tcPr>
          <w:p w14:paraId="1ED2397C"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2NF</w:t>
            </w:r>
          </w:p>
        </w:tc>
        <w:tc>
          <w:tcPr>
            <w:tcW w:w="2556" w:type="dxa"/>
            <w:tcBorders>
              <w:top w:val="nil"/>
              <w:right w:val="nil"/>
            </w:tcBorders>
            <w:vAlign w:val="bottom"/>
          </w:tcPr>
          <w:p w14:paraId="01F41FB2" w14:textId="77777777" w:rsidR="00170005" w:rsidRPr="00045852" w:rsidRDefault="00170005" w:rsidP="00B80C35">
            <w:pPr>
              <w:pStyle w:val="Tabletext"/>
              <w:cnfStyle w:val="100000000000" w:firstRow="1" w:lastRow="0" w:firstColumn="0" w:lastColumn="0" w:oddVBand="0" w:evenVBand="0" w:oddHBand="0" w:evenHBand="0" w:firstRowFirstColumn="0" w:firstRowLastColumn="0" w:lastRowFirstColumn="0" w:lastRowLastColumn="0"/>
            </w:pPr>
            <w:r w:rsidRPr="00045852">
              <w:t>3NF</w:t>
            </w:r>
          </w:p>
        </w:tc>
      </w:tr>
      <w:tr w:rsidR="0066606A" w:rsidRPr="00045852" w14:paraId="1A905528"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val="restart"/>
            <w:tcBorders>
              <w:left w:val="nil"/>
            </w:tcBorders>
          </w:tcPr>
          <w:p w14:paraId="32F9273B" w14:textId="77777777" w:rsidR="0066606A" w:rsidRPr="00045852" w:rsidRDefault="0066606A" w:rsidP="00994944">
            <w:pPr>
              <w:pStyle w:val="Tabletext"/>
              <w:rPr>
                <w:u w:val="single"/>
              </w:rPr>
            </w:pPr>
            <w:r w:rsidRPr="00045852">
              <w:rPr>
                <w:u w:val="single"/>
              </w:rPr>
              <w:t>Attraction Name</w:t>
            </w:r>
          </w:p>
          <w:p w14:paraId="1B62D2AF" w14:textId="77777777" w:rsidR="0066606A" w:rsidRPr="00045852" w:rsidRDefault="0066606A" w:rsidP="00994944">
            <w:pPr>
              <w:pStyle w:val="Tabletext"/>
            </w:pPr>
            <w:r w:rsidRPr="00045852">
              <w:t>(Attraction ID)</w:t>
            </w:r>
          </w:p>
          <w:p w14:paraId="39394BA8" w14:textId="77777777" w:rsidR="0066606A" w:rsidRPr="00045852" w:rsidRDefault="0066606A" w:rsidP="00994944">
            <w:pPr>
              <w:pStyle w:val="Tabletext"/>
            </w:pPr>
            <w:r w:rsidRPr="00045852">
              <w:t>Attraction Description</w:t>
            </w:r>
          </w:p>
          <w:p w14:paraId="66183BD4" w14:textId="77777777" w:rsidR="0066606A" w:rsidRPr="00045852" w:rsidRDefault="0066606A" w:rsidP="0066606A">
            <w:pPr>
              <w:pStyle w:val="Tabletext"/>
            </w:pPr>
            <w:r w:rsidRPr="00045852">
              <w:t>Attraction Type</w:t>
            </w:r>
          </w:p>
          <w:p w14:paraId="4ABC1F03" w14:textId="77777777" w:rsidR="0066606A" w:rsidRPr="00045852" w:rsidRDefault="0066606A" w:rsidP="0066606A">
            <w:pPr>
              <w:pStyle w:val="Tabletext"/>
            </w:pPr>
            <w:r w:rsidRPr="00045852">
              <w:t>Attraction City</w:t>
            </w:r>
          </w:p>
          <w:p w14:paraId="2DFE9E9E" w14:textId="77777777" w:rsidR="0066606A" w:rsidRPr="00045852" w:rsidRDefault="0066606A" w:rsidP="0066606A">
            <w:pPr>
              <w:pStyle w:val="Tabletext"/>
            </w:pPr>
            <w:r w:rsidRPr="00045852">
              <w:t>Attraction Country</w:t>
            </w:r>
          </w:p>
          <w:p w14:paraId="1C17D5CA" w14:textId="77777777" w:rsidR="0066606A" w:rsidRPr="00045852" w:rsidRDefault="0066606A" w:rsidP="00994944">
            <w:pPr>
              <w:pStyle w:val="Tabletext"/>
            </w:pPr>
            <w:r w:rsidRPr="00045852">
              <w:t>Ticket Type</w:t>
            </w:r>
          </w:p>
          <w:p w14:paraId="5971574F" w14:textId="77777777" w:rsidR="0066606A" w:rsidRPr="00045852" w:rsidRDefault="0066606A" w:rsidP="00994944">
            <w:pPr>
              <w:pStyle w:val="Tabletext"/>
            </w:pPr>
            <w:r w:rsidRPr="00045852">
              <w:t>Ticket Price</w:t>
            </w:r>
          </w:p>
          <w:p w14:paraId="6C2F62FD" w14:textId="77777777" w:rsidR="0066606A" w:rsidRPr="00045852" w:rsidRDefault="0066606A" w:rsidP="00AC6009">
            <w:pPr>
              <w:pStyle w:val="Tabletext"/>
              <w:ind w:left="0"/>
            </w:pPr>
          </w:p>
        </w:tc>
        <w:tc>
          <w:tcPr>
            <w:tcW w:w="2127" w:type="dxa"/>
            <w:vMerge w:val="restart"/>
          </w:tcPr>
          <w:p w14:paraId="70F57653"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3C93615"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92C74B5"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29861C9F"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1904C39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66CFA0A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p w14:paraId="46527CEF"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p w14:paraId="658FAFFE" w14:textId="77777777" w:rsidR="0066606A" w:rsidRPr="00045852" w:rsidRDefault="0066606A" w:rsidP="008F16C1">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p w14:paraId="545F94F0"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tcPr>
          <w:p w14:paraId="71E1AA14"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7946BADF"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97BF5B9"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138E85AA"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p w14:paraId="5DAA7ADC" w14:textId="77777777" w:rsidR="0066606A" w:rsidRPr="00045852" w:rsidRDefault="0066606A" w:rsidP="000046C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tc>
        <w:tc>
          <w:tcPr>
            <w:tcW w:w="2556" w:type="dxa"/>
            <w:tcBorders>
              <w:right w:val="nil"/>
            </w:tcBorders>
          </w:tcPr>
          <w:p w14:paraId="70383B49"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84758E7"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Name</w:t>
            </w:r>
          </w:p>
          <w:p w14:paraId="242A79A6" w14:textId="77777777" w:rsidR="0066606A" w:rsidRPr="00045852" w:rsidRDefault="0066606A" w:rsidP="00F44343">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Description</w:t>
            </w:r>
          </w:p>
          <w:p w14:paraId="0C89A615"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 ID*</w:t>
            </w:r>
          </w:p>
          <w:p w14:paraId="17B51FC4" w14:textId="77777777" w:rsidR="0066606A" w:rsidRPr="00045852" w:rsidRDefault="0066606A" w:rsidP="000046C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tc>
      </w:tr>
      <w:tr w:rsidR="0066606A" w:rsidRPr="00045852" w14:paraId="0D6EE350"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2E1FA6CA" w14:textId="77777777" w:rsidR="0066606A" w:rsidRPr="00045852" w:rsidRDefault="0066606A" w:rsidP="00B80C35">
            <w:pPr>
              <w:pStyle w:val="Tabletext"/>
            </w:pPr>
          </w:p>
        </w:tc>
        <w:tc>
          <w:tcPr>
            <w:tcW w:w="2127" w:type="dxa"/>
            <w:vMerge/>
          </w:tcPr>
          <w:p w14:paraId="0F4E6342" w14:textId="77777777" w:rsidR="0066606A" w:rsidRPr="00045852" w:rsidRDefault="0066606A" w:rsidP="00B80C35">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tcPr>
          <w:p w14:paraId="4D42A694"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10FD602C"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w:t>
            </w:r>
          </w:p>
          <w:p w14:paraId="635F3ABE"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c>
          <w:tcPr>
            <w:tcW w:w="2556" w:type="dxa"/>
            <w:tcBorders>
              <w:right w:val="nil"/>
            </w:tcBorders>
          </w:tcPr>
          <w:p w14:paraId="575D8528"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ID*</w:t>
            </w:r>
          </w:p>
          <w:p w14:paraId="39CA2C38"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 ID*</w:t>
            </w:r>
          </w:p>
          <w:p w14:paraId="1C0F2E46" w14:textId="77777777" w:rsidR="0066606A" w:rsidRPr="00045852" w:rsidRDefault="0066606A" w:rsidP="00AC6009">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Price</w:t>
            </w:r>
          </w:p>
        </w:tc>
      </w:tr>
      <w:tr w:rsidR="0066606A" w:rsidRPr="00045852" w14:paraId="76C21112" w14:textId="77777777" w:rsidTr="0066606A">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72132A28" w14:textId="77777777" w:rsidR="0066606A" w:rsidRPr="00045852" w:rsidRDefault="0066606A" w:rsidP="0066606A">
            <w:pPr>
              <w:pStyle w:val="Tabletext"/>
            </w:pPr>
          </w:p>
        </w:tc>
        <w:tc>
          <w:tcPr>
            <w:tcW w:w="2127" w:type="dxa"/>
            <w:vMerge/>
          </w:tcPr>
          <w:p w14:paraId="6445464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val="restart"/>
          </w:tcPr>
          <w:p w14:paraId="50A5F479"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p w14:paraId="09A0A844"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7363F82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tc>
        <w:tc>
          <w:tcPr>
            <w:tcW w:w="2556" w:type="dxa"/>
            <w:tcBorders>
              <w:right w:val="nil"/>
            </w:tcBorders>
          </w:tcPr>
          <w:p w14:paraId="5D345DB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(Location ID)</w:t>
            </w:r>
          </w:p>
          <w:p w14:paraId="3CFB21A6"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City</w:t>
            </w:r>
          </w:p>
          <w:p w14:paraId="0946A8B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Country</w:t>
            </w:r>
          </w:p>
        </w:tc>
      </w:tr>
      <w:tr w:rsidR="0066606A" w:rsidRPr="00045852" w14:paraId="347D1410" w14:textId="77777777" w:rsidTr="0066606A">
        <w:trPr>
          <w:trHeight w:val="420"/>
        </w:trPr>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0E15D508" w14:textId="77777777" w:rsidR="0066606A" w:rsidRPr="00045852" w:rsidRDefault="0066606A" w:rsidP="0066606A">
            <w:pPr>
              <w:pStyle w:val="Tabletext"/>
            </w:pPr>
          </w:p>
        </w:tc>
        <w:tc>
          <w:tcPr>
            <w:tcW w:w="2127" w:type="dxa"/>
            <w:vMerge/>
          </w:tcPr>
          <w:p w14:paraId="769A4030"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tcPr>
          <w:p w14:paraId="169D58B1"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2D603D7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(Ticket Type ID)</w:t>
            </w:r>
          </w:p>
          <w:p w14:paraId="6022DCC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Ticket Type</w:t>
            </w:r>
          </w:p>
        </w:tc>
      </w:tr>
      <w:tr w:rsidR="0066606A" w:rsidRPr="00045852" w14:paraId="6157E2E8" w14:textId="77777777" w:rsidTr="0066606A">
        <w:trPr>
          <w:trHeight w:val="420"/>
        </w:trPr>
        <w:tc>
          <w:tcPr>
            <w:cnfStyle w:val="001000000000" w:firstRow="0" w:lastRow="0" w:firstColumn="1" w:lastColumn="0" w:oddVBand="0" w:evenVBand="0" w:oddHBand="0" w:evenHBand="0" w:firstRowFirstColumn="0" w:firstRowLastColumn="0" w:lastRowFirstColumn="0" w:lastRowLastColumn="0"/>
            <w:tcW w:w="2268" w:type="dxa"/>
            <w:vMerge/>
            <w:tcBorders>
              <w:left w:val="nil"/>
            </w:tcBorders>
          </w:tcPr>
          <w:p w14:paraId="3D778C1E" w14:textId="77777777" w:rsidR="0066606A" w:rsidRPr="00045852" w:rsidRDefault="0066606A" w:rsidP="0066606A">
            <w:pPr>
              <w:pStyle w:val="Tabletext"/>
            </w:pPr>
          </w:p>
        </w:tc>
        <w:tc>
          <w:tcPr>
            <w:tcW w:w="2127" w:type="dxa"/>
            <w:vMerge/>
          </w:tcPr>
          <w:p w14:paraId="2E4740BA"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409" w:type="dxa"/>
            <w:vMerge/>
          </w:tcPr>
          <w:p w14:paraId="7E8AF3A3"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p>
        </w:tc>
        <w:tc>
          <w:tcPr>
            <w:tcW w:w="2556" w:type="dxa"/>
            <w:tcBorders>
              <w:right w:val="nil"/>
            </w:tcBorders>
          </w:tcPr>
          <w:p w14:paraId="33B1ACC7"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u w:val="single"/>
              </w:rPr>
            </w:pPr>
            <w:r w:rsidRPr="00045852">
              <w:rPr>
                <w:b/>
                <w:u w:val="single"/>
              </w:rPr>
              <w:t>(Attraction Type ID)</w:t>
            </w:r>
          </w:p>
          <w:p w14:paraId="423E0BCF" w14:textId="77777777" w:rsidR="0066606A" w:rsidRPr="00045852" w:rsidRDefault="0066606A" w:rsidP="0066606A">
            <w:pPr>
              <w:pStyle w:val="Tabletext"/>
              <w:cnfStyle w:val="000000000000" w:firstRow="0" w:lastRow="0" w:firstColumn="0" w:lastColumn="0" w:oddVBand="0" w:evenVBand="0" w:oddHBand="0" w:evenHBand="0" w:firstRowFirstColumn="0" w:firstRowLastColumn="0" w:lastRowFirstColumn="0" w:lastRowLastColumn="0"/>
              <w:rPr>
                <w:b/>
              </w:rPr>
            </w:pPr>
            <w:r w:rsidRPr="00045852">
              <w:rPr>
                <w:b/>
              </w:rPr>
              <w:t>Attraction Type</w:t>
            </w:r>
          </w:p>
        </w:tc>
      </w:tr>
    </w:tbl>
    <w:p w14:paraId="4ABEF74B" w14:textId="77777777" w:rsidR="00725B79" w:rsidRDefault="00725B79" w:rsidP="005F41E5">
      <w:pPr>
        <w:tabs>
          <w:tab w:val="right" w:pos="9288"/>
        </w:tabs>
        <w:ind w:left="0"/>
        <w:rPr>
          <w:color w:val="DD8047" w:themeColor="accent2"/>
          <w:u w:val="single"/>
        </w:rPr>
      </w:pPr>
    </w:p>
    <w:p w14:paraId="6BFB1317" w14:textId="632E8D46" w:rsidR="00725B79" w:rsidRPr="00725B79" w:rsidRDefault="00725B79" w:rsidP="00725B79">
      <w:pPr>
        <w:tabs>
          <w:tab w:val="right" w:pos="9288"/>
        </w:tabs>
        <w:rPr>
          <w:color w:val="DD8047" w:themeColor="accent2"/>
          <w:u w:val="single"/>
        </w:rPr>
      </w:pPr>
      <w:r>
        <w:rPr>
          <w:color w:val="DD8047" w:themeColor="accent2"/>
          <w:u w:val="single"/>
        </w:rPr>
        <w:t xml:space="preserve">8.1 Commentary </w:t>
      </w:r>
      <w:r w:rsidRPr="00240B43">
        <w:rPr>
          <w:color w:val="DD8047" w:themeColor="accent2"/>
          <w:u w:val="single"/>
        </w:rPr>
        <w:tab/>
      </w:r>
    </w:p>
    <w:p w14:paraId="7E16279D" w14:textId="77777777" w:rsidR="00A310F5" w:rsidRPr="00045852" w:rsidRDefault="00A310F5" w:rsidP="004B1EB7">
      <w:pPr>
        <w:pStyle w:val="Heading2"/>
        <w:rPr>
          <w:b/>
        </w:rPr>
      </w:pPr>
      <w:r w:rsidRPr="00045852">
        <w:rPr>
          <w:b/>
        </w:rPr>
        <w:lastRenderedPageBreak/>
        <w:t>RDA Commentary and FootNotes</w:t>
      </w:r>
    </w:p>
    <w:p w14:paraId="32FABEFA" w14:textId="77777777" w:rsidR="00A310F5" w:rsidRPr="00045852" w:rsidRDefault="00A310F5" w:rsidP="00A310F5">
      <w:pPr>
        <w:rPr>
          <w:b/>
        </w:rPr>
      </w:pPr>
      <w:r w:rsidRPr="00045852">
        <w:rPr>
          <w:b/>
        </w:rPr>
        <w:t xml:space="preserve">In this section the documents have been normalised to third normal form based on the scenario given. We have based much of the normalisation on assumptions from the information provided. </w:t>
      </w:r>
    </w:p>
    <w:p w14:paraId="587D49EC" w14:textId="77777777" w:rsidR="00A310F5" w:rsidRPr="00045852" w:rsidRDefault="00A310F5" w:rsidP="00A310F5">
      <w:pPr>
        <w:autoSpaceDE w:val="0"/>
        <w:autoSpaceDN w:val="0"/>
        <w:adjustRightInd w:val="0"/>
        <w:spacing w:after="0"/>
        <w:ind w:left="0" w:right="0"/>
        <w:rPr>
          <w:rFonts w:ascii="Calibri" w:hAnsi="Calibri" w:cs="Calibri"/>
          <w:b/>
          <w:color w:val="000000"/>
          <w:kern w:val="0"/>
        </w:rPr>
      </w:pPr>
      <w:r w:rsidRPr="00045852">
        <w:rPr>
          <w:rFonts w:ascii="Calibri" w:hAnsi="Calibri" w:cs="Calibri"/>
          <w:b/>
          <w:color w:val="000000"/>
          <w:kern w:val="0"/>
        </w:rPr>
        <w:t> </w:t>
      </w:r>
    </w:p>
    <w:p w14:paraId="5989B90D" w14:textId="77777777" w:rsidR="00A310F5" w:rsidRPr="00045852" w:rsidRDefault="00A310F5" w:rsidP="00A310F5">
      <w:pPr>
        <w:rPr>
          <w:b/>
        </w:rPr>
      </w:pPr>
      <w:r w:rsidRPr="00045852">
        <w:rPr>
          <w:b/>
        </w:rPr>
        <w:t>In the relational database analysis above: </w:t>
      </w:r>
    </w:p>
    <w:p w14:paraId="138D0B28" w14:textId="77777777" w:rsidR="00A310F5" w:rsidRPr="00045852" w:rsidRDefault="00A310F5" w:rsidP="00A310F5">
      <w:pPr>
        <w:rPr>
          <w:b/>
        </w:rPr>
      </w:pPr>
      <w:r w:rsidRPr="00045852">
        <w:rPr>
          <w:b/>
        </w:rPr>
        <w:t>* - An asterisks notes a foreign key </w:t>
      </w:r>
    </w:p>
    <w:p w14:paraId="24F1B26F" w14:textId="77777777" w:rsidR="00A310F5" w:rsidRPr="00045852" w:rsidRDefault="00A310F5" w:rsidP="00A310F5">
      <w:pPr>
        <w:rPr>
          <w:b/>
        </w:rPr>
      </w:pPr>
      <w:r w:rsidRPr="00045852">
        <w:rPr>
          <w:b/>
        </w:rPr>
        <w:t>_ - Underlining notes a primary key </w:t>
      </w:r>
    </w:p>
    <w:p w14:paraId="675708F0" w14:textId="77777777" w:rsidR="0002441E" w:rsidRPr="00045852" w:rsidRDefault="00A310F5" w:rsidP="00A310F5">
      <w:pPr>
        <w:rPr>
          <w:b/>
        </w:rPr>
      </w:pPr>
      <w:r w:rsidRPr="00045852">
        <w:rPr>
          <w:b/>
        </w:rPr>
        <w:t>() - Brackets note a new ID attribute added to identify some other attributes </w:t>
      </w:r>
    </w:p>
    <w:p w14:paraId="10FEDD5F" w14:textId="77777777" w:rsidR="004B1EB7" w:rsidRPr="00045852" w:rsidRDefault="004B1EB7" w:rsidP="00A310F5">
      <w:pPr>
        <w:rPr>
          <w:b/>
        </w:rPr>
      </w:pPr>
    </w:p>
    <w:p w14:paraId="570D9B57" w14:textId="77777777" w:rsidR="004B1EB7" w:rsidRDefault="004B1EB7" w:rsidP="000C5AFE">
      <w:pPr>
        <w:ind w:left="0"/>
        <w:rPr>
          <w:b/>
        </w:rPr>
      </w:pPr>
    </w:p>
    <w:p w14:paraId="62CEE492" w14:textId="77777777" w:rsidR="000C5AFE" w:rsidRDefault="000C5AFE" w:rsidP="000C5AFE">
      <w:pPr>
        <w:ind w:left="0"/>
        <w:rPr>
          <w:b/>
        </w:rPr>
      </w:pPr>
    </w:p>
    <w:p w14:paraId="3623A608" w14:textId="77777777" w:rsidR="000C5AFE" w:rsidRDefault="000C5AFE" w:rsidP="000C5AFE">
      <w:pPr>
        <w:ind w:left="0"/>
        <w:rPr>
          <w:b/>
        </w:rPr>
      </w:pPr>
    </w:p>
    <w:p w14:paraId="10A55774" w14:textId="77777777" w:rsidR="000C5AFE" w:rsidRDefault="000C5AFE" w:rsidP="000C5AFE">
      <w:pPr>
        <w:ind w:left="0"/>
        <w:rPr>
          <w:b/>
        </w:rPr>
      </w:pPr>
    </w:p>
    <w:p w14:paraId="3218A8C0" w14:textId="77777777" w:rsidR="000C5AFE" w:rsidRDefault="000C5AFE" w:rsidP="000C5AFE">
      <w:pPr>
        <w:ind w:left="0"/>
        <w:rPr>
          <w:b/>
        </w:rPr>
      </w:pPr>
    </w:p>
    <w:p w14:paraId="770E9CA5" w14:textId="77777777" w:rsidR="000C5AFE" w:rsidRDefault="000C5AFE" w:rsidP="000C5AFE">
      <w:pPr>
        <w:ind w:left="0"/>
        <w:rPr>
          <w:b/>
        </w:rPr>
      </w:pPr>
    </w:p>
    <w:p w14:paraId="069C706A" w14:textId="77777777" w:rsidR="000C5AFE" w:rsidRDefault="000C5AFE" w:rsidP="000C5AFE">
      <w:pPr>
        <w:ind w:left="0"/>
        <w:rPr>
          <w:b/>
        </w:rPr>
      </w:pPr>
    </w:p>
    <w:p w14:paraId="3A913965" w14:textId="77777777" w:rsidR="000C5AFE" w:rsidRDefault="000C5AFE" w:rsidP="000C5AFE">
      <w:pPr>
        <w:ind w:left="0"/>
        <w:rPr>
          <w:b/>
        </w:rPr>
      </w:pPr>
    </w:p>
    <w:p w14:paraId="7053BBF1" w14:textId="77777777" w:rsidR="000C5AFE" w:rsidRDefault="000C5AFE" w:rsidP="000C5AFE">
      <w:pPr>
        <w:ind w:left="0"/>
        <w:rPr>
          <w:b/>
        </w:rPr>
      </w:pPr>
    </w:p>
    <w:p w14:paraId="575E0E1A" w14:textId="77777777" w:rsidR="000C5AFE" w:rsidRDefault="000C5AFE" w:rsidP="000C5AFE">
      <w:pPr>
        <w:ind w:left="0"/>
        <w:rPr>
          <w:b/>
        </w:rPr>
      </w:pPr>
    </w:p>
    <w:p w14:paraId="4E4FD788" w14:textId="77777777" w:rsidR="000C5AFE" w:rsidRDefault="000C5AFE" w:rsidP="000C5AFE">
      <w:pPr>
        <w:ind w:left="0"/>
        <w:rPr>
          <w:b/>
        </w:rPr>
      </w:pPr>
    </w:p>
    <w:p w14:paraId="680C5F4F" w14:textId="77777777" w:rsidR="000C5AFE" w:rsidRDefault="000C5AFE" w:rsidP="000C5AFE">
      <w:pPr>
        <w:ind w:left="0"/>
        <w:rPr>
          <w:b/>
        </w:rPr>
      </w:pPr>
    </w:p>
    <w:p w14:paraId="3DB150E9" w14:textId="77777777" w:rsidR="000C5AFE" w:rsidRDefault="000C5AFE" w:rsidP="000C5AFE">
      <w:pPr>
        <w:ind w:left="0"/>
        <w:rPr>
          <w:b/>
        </w:rPr>
      </w:pPr>
    </w:p>
    <w:p w14:paraId="5679D41C" w14:textId="77777777" w:rsidR="000C5AFE" w:rsidRDefault="000C5AFE" w:rsidP="000C5AFE">
      <w:pPr>
        <w:ind w:left="0"/>
        <w:rPr>
          <w:b/>
        </w:rPr>
      </w:pPr>
    </w:p>
    <w:p w14:paraId="1ACB0B5E" w14:textId="77777777" w:rsidR="000C5AFE" w:rsidRDefault="000C5AFE" w:rsidP="000C5AFE">
      <w:pPr>
        <w:ind w:left="0"/>
        <w:rPr>
          <w:b/>
        </w:rPr>
      </w:pPr>
    </w:p>
    <w:p w14:paraId="1645B103" w14:textId="77777777" w:rsidR="000C5AFE" w:rsidRPr="00045852" w:rsidRDefault="000C5AFE" w:rsidP="000C5AFE">
      <w:pPr>
        <w:ind w:left="0"/>
        <w:rPr>
          <w:b/>
        </w:rPr>
      </w:pPr>
    </w:p>
    <w:p w14:paraId="400D4314" w14:textId="77777777" w:rsidR="004B1EB7" w:rsidRPr="00045852" w:rsidRDefault="004B1EB7" w:rsidP="00A310F5">
      <w:pPr>
        <w:rPr>
          <w:b/>
        </w:rPr>
      </w:pPr>
    </w:p>
    <w:p w14:paraId="57D33460" w14:textId="77777777" w:rsidR="004B1EB7" w:rsidRPr="00045852" w:rsidRDefault="004B1EB7" w:rsidP="00A310F5">
      <w:pPr>
        <w:rPr>
          <w:b/>
        </w:rPr>
      </w:pPr>
    </w:p>
    <w:p w14:paraId="5C8D261C" w14:textId="77777777" w:rsidR="004B1EB7" w:rsidRPr="00045852" w:rsidRDefault="004B1EB7" w:rsidP="00A310F5">
      <w:pPr>
        <w:rPr>
          <w:b/>
        </w:rPr>
      </w:pPr>
    </w:p>
    <w:p w14:paraId="2DFBD4D8" w14:textId="77777777" w:rsidR="004B1EB7" w:rsidRDefault="004B1EB7" w:rsidP="00A310F5">
      <w:pPr>
        <w:rPr>
          <w:b/>
        </w:rPr>
      </w:pPr>
    </w:p>
    <w:p w14:paraId="63403278" w14:textId="77777777" w:rsidR="00DB1740" w:rsidRPr="00045852" w:rsidRDefault="00DB1740" w:rsidP="00A310F5">
      <w:pPr>
        <w:rPr>
          <w:b/>
        </w:rPr>
      </w:pPr>
    </w:p>
    <w:p w14:paraId="31211FB0" w14:textId="77777777" w:rsidR="004B1EB7" w:rsidRPr="00045852" w:rsidRDefault="004B1EB7" w:rsidP="00A310F5">
      <w:pPr>
        <w:rPr>
          <w:b/>
        </w:rPr>
      </w:pPr>
    </w:p>
    <w:p w14:paraId="5EC965C6" w14:textId="77777777" w:rsidR="004B1EB7" w:rsidRPr="00045852" w:rsidRDefault="004B1EB7" w:rsidP="00A310F5">
      <w:pPr>
        <w:rPr>
          <w:b/>
        </w:rPr>
      </w:pPr>
    </w:p>
    <w:p w14:paraId="6F5237AA" w14:textId="77777777" w:rsidR="004B1EB7" w:rsidRPr="00045852" w:rsidRDefault="004B1EB7" w:rsidP="004B1EB7">
      <w:pPr>
        <w:pStyle w:val="Heading1"/>
        <w:rPr>
          <w:b/>
        </w:rPr>
      </w:pPr>
      <w:r w:rsidRPr="00045852">
        <w:rPr>
          <w:b/>
        </w:rPr>
        <w:lastRenderedPageBreak/>
        <w:t>Database Design &amp; MYSQL Implementation Introduction </w:t>
      </w:r>
    </w:p>
    <w:p w14:paraId="402E73B0" w14:textId="77777777" w:rsidR="004B1EB7" w:rsidRPr="00045852" w:rsidRDefault="004B1EB7" w:rsidP="004B1EB7">
      <w:pPr>
        <w:rPr>
          <w:b/>
        </w:rPr>
      </w:pPr>
      <w:r w:rsidRPr="00045852">
        <w:rPr>
          <w:b/>
        </w:rPr>
        <w:t>In this part of the report, we will be looking at the database design for Global Tickets Ltd and will be implementing the database in MySQL. We will start by showing the amended system ERD along with some notes about changes, followed by a data dictionary and then the SQL queries inputted and the outputs produced in MySQL Workbench from these queries.</w:t>
      </w:r>
    </w:p>
    <w:p w14:paraId="458AB79F" w14:textId="77777777" w:rsidR="00894770" w:rsidRPr="00045852" w:rsidRDefault="00894770" w:rsidP="00894770">
      <w:pPr>
        <w:pStyle w:val="Heading2"/>
        <w:rPr>
          <w:b/>
        </w:rPr>
      </w:pPr>
      <w:r w:rsidRPr="00045852">
        <w:rPr>
          <w:b/>
        </w:rPr>
        <w:t>Final Normalised Data</w:t>
      </w:r>
    </w:p>
    <w:p w14:paraId="75B334BC" w14:textId="77777777" w:rsidR="00894770" w:rsidRPr="007C6AFB" w:rsidRDefault="00894770" w:rsidP="007C6AFB">
      <w:pPr>
        <w:pStyle w:val="ListParagraph"/>
        <w:numPr>
          <w:ilvl w:val="0"/>
          <w:numId w:val="3"/>
        </w:numPr>
        <w:rPr>
          <w:b/>
        </w:rPr>
      </w:pPr>
      <w:r w:rsidRPr="007C6AFB">
        <w:rPr>
          <w:b/>
        </w:rPr>
        <w:t>Customer_</w:t>
      </w:r>
      <w:proofErr w:type="gramStart"/>
      <w:r w:rsidRPr="007C6AFB">
        <w:rPr>
          <w:b/>
        </w:rPr>
        <w:t>Account(</w:t>
      </w:r>
      <w:proofErr w:type="gramEnd"/>
      <w:r w:rsidRPr="007C6AFB">
        <w:rPr>
          <w:b/>
          <w:u w:val="single"/>
        </w:rPr>
        <w:t>Customer_ID</w:t>
      </w:r>
      <w:r w:rsidRPr="007C6AFB">
        <w:rPr>
          <w:b/>
        </w:rPr>
        <w:t>, Customer_Name, Customer_Address, Customer_Postcode, Customer_Telephone)</w:t>
      </w:r>
    </w:p>
    <w:p w14:paraId="76FB18AA" w14:textId="77777777" w:rsidR="003E4D70" w:rsidRDefault="00280A16" w:rsidP="003E4D70">
      <w:pPr>
        <w:pStyle w:val="Tabletext"/>
        <w:numPr>
          <w:ilvl w:val="0"/>
          <w:numId w:val="3"/>
        </w:numPr>
        <w:rPr>
          <w:b/>
        </w:rPr>
      </w:pPr>
      <w:proofErr w:type="gramStart"/>
      <w:r w:rsidRPr="00045852">
        <w:rPr>
          <w:b/>
        </w:rPr>
        <w:t>Employee(</w:t>
      </w:r>
      <w:proofErr w:type="gramEnd"/>
      <w:r w:rsidRPr="00045852">
        <w:rPr>
          <w:b/>
          <w:i/>
          <w:u w:val="single"/>
        </w:rPr>
        <w:t>Employee_ID</w:t>
      </w:r>
      <w:r w:rsidRPr="00045852">
        <w:rPr>
          <w:b/>
          <w:i/>
        </w:rPr>
        <w:t>, Employee_Name, Employee_Role, Manager_ID</w:t>
      </w:r>
      <w:r w:rsidRPr="00045852">
        <w:rPr>
          <w:b/>
        </w:rPr>
        <w:t>*)</w:t>
      </w:r>
    </w:p>
    <w:p w14:paraId="19EE2214" w14:textId="77777777" w:rsidR="00280A16" w:rsidRPr="003E4D70" w:rsidRDefault="00280A16" w:rsidP="003E4D70">
      <w:pPr>
        <w:pStyle w:val="Tabletext"/>
        <w:numPr>
          <w:ilvl w:val="0"/>
          <w:numId w:val="3"/>
        </w:numPr>
        <w:rPr>
          <w:b/>
        </w:rPr>
      </w:pPr>
      <w:r w:rsidRPr="003E4D70">
        <w:rPr>
          <w:b/>
        </w:rPr>
        <w:t>Attraction_</w:t>
      </w:r>
      <w:proofErr w:type="gramStart"/>
      <w:r w:rsidRPr="003E4D70">
        <w:rPr>
          <w:b/>
        </w:rPr>
        <w:t>Type(</w:t>
      </w:r>
      <w:proofErr w:type="gramEnd"/>
      <w:r w:rsidRPr="003E4D70">
        <w:rPr>
          <w:b/>
          <w:i/>
          <w:u w:val="single"/>
        </w:rPr>
        <w:t>Attraction_Type_ID</w:t>
      </w:r>
      <w:r w:rsidRPr="003E4D70">
        <w:rPr>
          <w:b/>
          <w:i/>
        </w:rPr>
        <w:t>, Attraction_Type</w:t>
      </w:r>
      <w:r w:rsidRPr="003E4D70">
        <w:rPr>
          <w:b/>
        </w:rPr>
        <w:t>)</w:t>
      </w:r>
    </w:p>
    <w:p w14:paraId="5F9E1788" w14:textId="77777777" w:rsidR="00280A16" w:rsidRPr="00045852" w:rsidRDefault="00280A16" w:rsidP="007C6AFB">
      <w:pPr>
        <w:pStyle w:val="Tabletext"/>
        <w:numPr>
          <w:ilvl w:val="0"/>
          <w:numId w:val="3"/>
        </w:numPr>
        <w:rPr>
          <w:b/>
        </w:rPr>
      </w:pPr>
      <w:r w:rsidRPr="00045852">
        <w:rPr>
          <w:b/>
        </w:rPr>
        <w:t>Ticket_</w:t>
      </w:r>
      <w:proofErr w:type="gramStart"/>
      <w:r w:rsidRPr="00045852">
        <w:rPr>
          <w:b/>
        </w:rPr>
        <w:t>Type(</w:t>
      </w:r>
      <w:proofErr w:type="gramEnd"/>
      <w:r w:rsidRPr="00045852">
        <w:rPr>
          <w:b/>
          <w:i/>
          <w:u w:val="single"/>
        </w:rPr>
        <w:t>Ticket_Type_ID</w:t>
      </w:r>
      <w:r w:rsidRPr="00045852">
        <w:rPr>
          <w:b/>
        </w:rPr>
        <w:t>, Ticket_Type)</w:t>
      </w:r>
    </w:p>
    <w:p w14:paraId="4EF99412" w14:textId="77777777" w:rsidR="002D328B" w:rsidRDefault="00280A16" w:rsidP="002D328B">
      <w:pPr>
        <w:pStyle w:val="Tabletext"/>
        <w:numPr>
          <w:ilvl w:val="0"/>
          <w:numId w:val="3"/>
        </w:numPr>
        <w:rPr>
          <w:b/>
        </w:rPr>
      </w:pPr>
      <w:proofErr w:type="gramStart"/>
      <w:r w:rsidRPr="00045852">
        <w:rPr>
          <w:b/>
        </w:rPr>
        <w:t>Location(</w:t>
      </w:r>
      <w:proofErr w:type="gramEnd"/>
      <w:r w:rsidRPr="00045852">
        <w:rPr>
          <w:b/>
          <w:i/>
          <w:u w:val="single"/>
        </w:rPr>
        <w:t>Location_ID</w:t>
      </w:r>
      <w:r w:rsidRPr="00045852">
        <w:rPr>
          <w:b/>
          <w:i/>
        </w:rPr>
        <w:t>, City, Country</w:t>
      </w:r>
      <w:r w:rsidRPr="00045852">
        <w:rPr>
          <w:b/>
        </w:rPr>
        <w:t>)</w:t>
      </w:r>
    </w:p>
    <w:p w14:paraId="57B2644F" w14:textId="77777777" w:rsidR="00894770" w:rsidRPr="002D328B" w:rsidRDefault="00894770" w:rsidP="002D328B">
      <w:pPr>
        <w:pStyle w:val="Tabletext"/>
        <w:numPr>
          <w:ilvl w:val="0"/>
          <w:numId w:val="3"/>
        </w:numPr>
        <w:rPr>
          <w:b/>
        </w:rPr>
      </w:pPr>
      <w:r w:rsidRPr="002D328B">
        <w:rPr>
          <w:b/>
        </w:rPr>
        <w:t>Booking_</w:t>
      </w:r>
      <w:proofErr w:type="gramStart"/>
      <w:r w:rsidRPr="002D328B">
        <w:rPr>
          <w:b/>
        </w:rPr>
        <w:t>Details(</w:t>
      </w:r>
      <w:proofErr w:type="gramEnd"/>
      <w:r w:rsidRPr="002D328B">
        <w:rPr>
          <w:b/>
          <w:i/>
          <w:u w:val="single"/>
        </w:rPr>
        <w:t>Booking_ID</w:t>
      </w:r>
      <w:r w:rsidR="00677345" w:rsidRPr="002D328B">
        <w:rPr>
          <w:b/>
          <w:i/>
        </w:rPr>
        <w:t xml:space="preserve"> Booking_Date, Booking_Total_Cost, Customer_ID*</w:t>
      </w:r>
      <w:r w:rsidR="00677345" w:rsidRPr="002D328B">
        <w:rPr>
          <w:b/>
        </w:rPr>
        <w:t>)</w:t>
      </w:r>
    </w:p>
    <w:p w14:paraId="71BF0882" w14:textId="77777777" w:rsidR="00677345" w:rsidRPr="00045852" w:rsidRDefault="00677345" w:rsidP="007C6AFB">
      <w:pPr>
        <w:pStyle w:val="Tabletext"/>
        <w:numPr>
          <w:ilvl w:val="0"/>
          <w:numId w:val="3"/>
        </w:numPr>
        <w:rPr>
          <w:b/>
        </w:rPr>
      </w:pPr>
      <w:r w:rsidRPr="00045852">
        <w:rPr>
          <w:b/>
        </w:rPr>
        <w:t>Tickets_On_</w:t>
      </w:r>
      <w:proofErr w:type="gramStart"/>
      <w:r w:rsidRPr="00045852">
        <w:rPr>
          <w:b/>
        </w:rPr>
        <w:t>Booking(</w:t>
      </w:r>
      <w:proofErr w:type="gramEnd"/>
      <w:r w:rsidRPr="00045852">
        <w:rPr>
          <w:b/>
          <w:i/>
          <w:u w:val="single"/>
        </w:rPr>
        <w:t>Booking_ID</w:t>
      </w:r>
      <w:r w:rsidRPr="00045852">
        <w:rPr>
          <w:b/>
          <w:i/>
        </w:rPr>
        <w:t xml:space="preserve">*, </w:t>
      </w:r>
      <w:r w:rsidRPr="00045852">
        <w:rPr>
          <w:b/>
          <w:i/>
          <w:u w:val="single"/>
        </w:rPr>
        <w:t>Attraction_ID</w:t>
      </w:r>
      <w:r w:rsidRPr="00045852">
        <w:rPr>
          <w:b/>
          <w:i/>
        </w:rPr>
        <w:t>*, Ticket_Type_ID*, Ticket_Date, Ticket_Quantity, Ticket_Total_Cost</w:t>
      </w:r>
      <w:r w:rsidRPr="00045852">
        <w:rPr>
          <w:b/>
        </w:rPr>
        <w:t>)</w:t>
      </w:r>
    </w:p>
    <w:p w14:paraId="48B64CF3" w14:textId="77777777" w:rsidR="00677345" w:rsidRPr="00045852" w:rsidRDefault="00677345" w:rsidP="007C6AFB">
      <w:pPr>
        <w:pStyle w:val="Tabletext"/>
        <w:numPr>
          <w:ilvl w:val="0"/>
          <w:numId w:val="3"/>
        </w:numPr>
        <w:rPr>
          <w:b/>
        </w:rPr>
      </w:pPr>
      <w:r w:rsidRPr="00045852">
        <w:rPr>
          <w:b/>
        </w:rPr>
        <w:t>Attraction_</w:t>
      </w:r>
      <w:proofErr w:type="gramStart"/>
      <w:r w:rsidRPr="00045852">
        <w:rPr>
          <w:b/>
        </w:rPr>
        <w:t>Catalogue(</w:t>
      </w:r>
      <w:proofErr w:type="gramEnd"/>
      <w:r w:rsidRPr="00045852">
        <w:rPr>
          <w:b/>
          <w:i/>
          <w:u w:val="single"/>
        </w:rPr>
        <w:t>Attraction_ID</w:t>
      </w:r>
      <w:r w:rsidRPr="00045852">
        <w:rPr>
          <w:b/>
          <w:i/>
        </w:rPr>
        <w:t>, Attraction_Name, Attraction_Description, Attraction_Type_ID*</w:t>
      </w:r>
      <w:r w:rsidR="005F5B4D" w:rsidRPr="00045852">
        <w:rPr>
          <w:b/>
          <w:i/>
        </w:rPr>
        <w:t>, Location_ID</w:t>
      </w:r>
      <w:r w:rsidR="0050564F">
        <w:rPr>
          <w:b/>
          <w:i/>
        </w:rPr>
        <w:t>*</w:t>
      </w:r>
      <w:r w:rsidRPr="00045852">
        <w:rPr>
          <w:b/>
        </w:rPr>
        <w:t>)</w:t>
      </w:r>
    </w:p>
    <w:p w14:paraId="14B2EB82" w14:textId="77777777" w:rsidR="00677345" w:rsidRPr="00045852" w:rsidRDefault="00677345" w:rsidP="007C6AFB">
      <w:pPr>
        <w:pStyle w:val="Tabletext"/>
        <w:numPr>
          <w:ilvl w:val="0"/>
          <w:numId w:val="3"/>
        </w:numPr>
        <w:rPr>
          <w:b/>
        </w:rPr>
      </w:pPr>
      <w:r w:rsidRPr="00045852">
        <w:rPr>
          <w:b/>
        </w:rPr>
        <w:t>Attraction_Price_</w:t>
      </w:r>
      <w:proofErr w:type="gramStart"/>
      <w:r w:rsidRPr="00045852">
        <w:rPr>
          <w:b/>
        </w:rPr>
        <w:t>List(</w:t>
      </w:r>
      <w:proofErr w:type="gramEnd"/>
      <w:r w:rsidRPr="00045852">
        <w:rPr>
          <w:b/>
          <w:i/>
          <w:u w:val="single"/>
        </w:rPr>
        <w:t>Attraction_ID</w:t>
      </w:r>
      <w:r w:rsidRPr="00045852">
        <w:rPr>
          <w:b/>
          <w:i/>
        </w:rPr>
        <w:t xml:space="preserve">*, </w:t>
      </w:r>
      <w:r w:rsidRPr="00045852">
        <w:rPr>
          <w:b/>
          <w:i/>
          <w:u w:val="single"/>
        </w:rPr>
        <w:t>Ticket_Type_ID</w:t>
      </w:r>
      <w:r w:rsidRPr="00045852">
        <w:rPr>
          <w:b/>
          <w:i/>
        </w:rPr>
        <w:t>*, Ticket_Price</w:t>
      </w:r>
      <w:r w:rsidRPr="00045852">
        <w:rPr>
          <w:b/>
        </w:rPr>
        <w:t>)</w:t>
      </w:r>
    </w:p>
    <w:p w14:paraId="2F019CEA" w14:textId="77777777" w:rsidR="00351C9F" w:rsidRPr="00045852" w:rsidRDefault="00351C9F" w:rsidP="007C6AFB">
      <w:pPr>
        <w:pStyle w:val="Tabletext"/>
        <w:numPr>
          <w:ilvl w:val="0"/>
          <w:numId w:val="3"/>
        </w:numPr>
        <w:rPr>
          <w:b/>
        </w:rPr>
      </w:pPr>
      <w:r w:rsidRPr="00045852">
        <w:rPr>
          <w:b/>
        </w:rPr>
        <w:t>Customer_</w:t>
      </w:r>
      <w:proofErr w:type="gramStart"/>
      <w:r w:rsidRPr="00045852">
        <w:rPr>
          <w:b/>
        </w:rPr>
        <w:t>Enquiry(</w:t>
      </w:r>
      <w:proofErr w:type="gramEnd"/>
      <w:r w:rsidRPr="00045852">
        <w:rPr>
          <w:b/>
          <w:i/>
          <w:u w:val="single"/>
        </w:rPr>
        <w:t>Enquiry_ID</w:t>
      </w:r>
      <w:r w:rsidRPr="00045852">
        <w:rPr>
          <w:b/>
          <w:i/>
        </w:rPr>
        <w:t>, Enquiry_Description, Enquiry_Notes, Enquiry_Date, Customer_ID</w:t>
      </w:r>
      <w:r w:rsidRPr="00045852">
        <w:rPr>
          <w:b/>
        </w:rPr>
        <w:t>*</w:t>
      </w:r>
      <w:r w:rsidR="00A95281" w:rsidRPr="00045852">
        <w:rPr>
          <w:b/>
        </w:rPr>
        <w:t>, Employee_ID*</w:t>
      </w:r>
      <w:r w:rsidRPr="00045852">
        <w:rPr>
          <w:b/>
        </w:rPr>
        <w:t>)</w:t>
      </w:r>
    </w:p>
    <w:p w14:paraId="6BED89CF" w14:textId="77777777" w:rsidR="00351C9F" w:rsidRPr="00045852" w:rsidRDefault="00351C9F" w:rsidP="007C6AFB">
      <w:pPr>
        <w:pStyle w:val="Tabletext"/>
        <w:numPr>
          <w:ilvl w:val="0"/>
          <w:numId w:val="3"/>
        </w:numPr>
        <w:rPr>
          <w:b/>
        </w:rPr>
      </w:pPr>
      <w:proofErr w:type="gramStart"/>
      <w:r w:rsidRPr="00045852">
        <w:rPr>
          <w:b/>
        </w:rPr>
        <w:t>Login(</w:t>
      </w:r>
      <w:proofErr w:type="gramEnd"/>
      <w:r w:rsidRPr="00045852">
        <w:rPr>
          <w:b/>
          <w:i/>
          <w:u w:val="single"/>
        </w:rPr>
        <w:t>Login_ID</w:t>
      </w:r>
      <w:r w:rsidRPr="00045852">
        <w:rPr>
          <w:b/>
          <w:i/>
        </w:rPr>
        <w:t>, Login_Username, Login_Password, Login_User_Type</w:t>
      </w:r>
      <w:r w:rsidRPr="00045852">
        <w:rPr>
          <w:b/>
        </w:rPr>
        <w:t>)</w:t>
      </w:r>
    </w:p>
    <w:p w14:paraId="12CCAB02" w14:textId="77777777" w:rsidR="00B9167A" w:rsidRPr="00045852" w:rsidRDefault="00B9167A" w:rsidP="00677345">
      <w:pPr>
        <w:pStyle w:val="Tabletext"/>
        <w:rPr>
          <w:b/>
        </w:rPr>
      </w:pPr>
    </w:p>
    <w:p w14:paraId="50C93947" w14:textId="77777777" w:rsidR="005D2EC9" w:rsidRDefault="005D2EC9" w:rsidP="00280A16">
      <w:pPr>
        <w:rPr>
          <w:b/>
        </w:rPr>
      </w:pPr>
    </w:p>
    <w:p w14:paraId="52A7328E" w14:textId="77777777" w:rsidR="005D2EC9" w:rsidRDefault="005D2EC9" w:rsidP="00280A16">
      <w:pPr>
        <w:rPr>
          <w:b/>
        </w:rPr>
      </w:pPr>
    </w:p>
    <w:p w14:paraId="734B62A6" w14:textId="77777777" w:rsidR="005D2EC9" w:rsidRDefault="005D2EC9" w:rsidP="00280A16">
      <w:pPr>
        <w:rPr>
          <w:b/>
        </w:rPr>
      </w:pPr>
    </w:p>
    <w:p w14:paraId="2E147E2E" w14:textId="77777777" w:rsidR="005D2EC9" w:rsidRDefault="005D2EC9" w:rsidP="00280A16">
      <w:pPr>
        <w:rPr>
          <w:b/>
        </w:rPr>
      </w:pPr>
    </w:p>
    <w:p w14:paraId="6339788F" w14:textId="77777777" w:rsidR="005D2EC9" w:rsidRDefault="005D2EC9" w:rsidP="00280A16">
      <w:pPr>
        <w:rPr>
          <w:b/>
        </w:rPr>
      </w:pPr>
    </w:p>
    <w:p w14:paraId="2ED2FB97" w14:textId="77777777" w:rsidR="005D2EC9" w:rsidRDefault="005D2EC9" w:rsidP="00280A16">
      <w:pPr>
        <w:rPr>
          <w:b/>
        </w:rPr>
      </w:pPr>
    </w:p>
    <w:p w14:paraId="08358D08" w14:textId="77777777" w:rsidR="00DB1740" w:rsidRDefault="00DB1740" w:rsidP="00280A16">
      <w:pPr>
        <w:rPr>
          <w:b/>
        </w:rPr>
      </w:pPr>
    </w:p>
    <w:p w14:paraId="09701C8A" w14:textId="77777777" w:rsidR="00DB1740" w:rsidRDefault="00DB1740" w:rsidP="00280A16">
      <w:pPr>
        <w:rPr>
          <w:b/>
        </w:rPr>
      </w:pPr>
    </w:p>
    <w:p w14:paraId="6F0A8A12" w14:textId="77777777" w:rsidR="005D2EC9" w:rsidRDefault="005D2EC9" w:rsidP="00280A16">
      <w:pPr>
        <w:rPr>
          <w:b/>
        </w:rPr>
      </w:pPr>
    </w:p>
    <w:p w14:paraId="025FD9EA" w14:textId="77777777" w:rsidR="005D2EC9" w:rsidRDefault="005D2EC9" w:rsidP="00280A16">
      <w:pPr>
        <w:rPr>
          <w:b/>
        </w:rPr>
      </w:pPr>
    </w:p>
    <w:p w14:paraId="0BEE937E" w14:textId="77777777" w:rsidR="00725B79" w:rsidRDefault="00725B79" w:rsidP="00280A16">
      <w:pPr>
        <w:rPr>
          <w:b/>
        </w:rPr>
      </w:pPr>
    </w:p>
    <w:p w14:paraId="5A9D132D" w14:textId="77777777" w:rsidR="00725B79" w:rsidRDefault="00725B79" w:rsidP="00280A16">
      <w:pPr>
        <w:rPr>
          <w:b/>
        </w:rPr>
      </w:pPr>
    </w:p>
    <w:p w14:paraId="56F58D59" w14:textId="77777777" w:rsidR="00725B79" w:rsidRDefault="00725B79" w:rsidP="00280A16">
      <w:pPr>
        <w:rPr>
          <w:b/>
        </w:rPr>
      </w:pPr>
    </w:p>
    <w:p w14:paraId="58F81AE4" w14:textId="77777777" w:rsidR="00595E59" w:rsidRDefault="00595E59" w:rsidP="00595E59">
      <w:pPr>
        <w:ind w:left="0"/>
        <w:rPr>
          <w:b/>
        </w:rPr>
      </w:pPr>
    </w:p>
    <w:p w14:paraId="1BDF6684" w14:textId="7E0128D1" w:rsidR="005D2EC9" w:rsidRPr="000C5AFE" w:rsidRDefault="00DB1740" w:rsidP="000C5AFE">
      <w:pPr>
        <w:tabs>
          <w:tab w:val="right" w:pos="9288"/>
        </w:tabs>
        <w:rPr>
          <w:color w:val="DD8047" w:themeColor="accent2"/>
          <w:u w:val="single"/>
        </w:rPr>
      </w:pPr>
      <w:r>
        <w:rPr>
          <w:color w:val="DD8047" w:themeColor="accent2"/>
          <w:u w:val="single"/>
        </w:rPr>
        <w:lastRenderedPageBreak/>
        <w:t>9</w:t>
      </w:r>
      <w:r w:rsidRPr="00240B43">
        <w:rPr>
          <w:color w:val="DD8047" w:themeColor="accent2"/>
          <w:u w:val="single"/>
        </w:rPr>
        <w:t xml:space="preserve">.0 </w:t>
      </w:r>
      <w:r>
        <w:rPr>
          <w:color w:val="DD8047" w:themeColor="accent2"/>
          <w:u w:val="single"/>
        </w:rPr>
        <w:t>Data Dictionary</w:t>
      </w:r>
      <w:r w:rsidR="000C5AFE">
        <w:rPr>
          <w:color w:val="DD8047" w:themeColor="accent2"/>
          <w:u w:val="single"/>
        </w:rPr>
        <w:tab/>
      </w: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04554396"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46C884E" w14:textId="77777777" w:rsidR="00A550FA" w:rsidRPr="00045852" w:rsidRDefault="005D2EC9" w:rsidP="006067E1">
            <w:pPr>
              <w:pStyle w:val="Tabletext"/>
              <w:ind w:left="0"/>
            </w:pPr>
            <w:r>
              <w:t>DATA DICTIONARY Attraction</w:t>
            </w:r>
            <w:r w:rsidR="00A550FA" w:rsidRPr="00045852">
              <w:t>Type</w:t>
            </w:r>
          </w:p>
        </w:tc>
        <w:tc>
          <w:tcPr>
            <w:tcW w:w="807" w:type="dxa"/>
          </w:tcPr>
          <w:p w14:paraId="32B5F493"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097475E2"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53DB27B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98F24F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38A0C3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20491AD"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6E3CA41A"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60E8BA3" w14:textId="77777777" w:rsidR="00A550FA" w:rsidRDefault="00A550FA" w:rsidP="006067E1">
            <w:pPr>
              <w:ind w:left="0"/>
            </w:pPr>
            <w:r>
              <w:t>Attribute Name</w:t>
            </w:r>
          </w:p>
        </w:tc>
        <w:tc>
          <w:tcPr>
            <w:tcW w:w="807" w:type="dxa"/>
          </w:tcPr>
          <w:p w14:paraId="070FDB41"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Key Type</w:t>
            </w:r>
          </w:p>
        </w:tc>
        <w:tc>
          <w:tcPr>
            <w:tcW w:w="993" w:type="dxa"/>
          </w:tcPr>
          <w:p w14:paraId="065AF827"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Table</w:t>
            </w:r>
          </w:p>
        </w:tc>
        <w:tc>
          <w:tcPr>
            <w:tcW w:w="1417" w:type="dxa"/>
            <w:gridSpan w:val="2"/>
          </w:tcPr>
          <w:p w14:paraId="6AEE91BC"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Column</w:t>
            </w:r>
          </w:p>
        </w:tc>
        <w:tc>
          <w:tcPr>
            <w:tcW w:w="1149" w:type="dxa"/>
          </w:tcPr>
          <w:p w14:paraId="5D59C185"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Data Type</w:t>
            </w:r>
          </w:p>
        </w:tc>
        <w:tc>
          <w:tcPr>
            <w:tcW w:w="1544" w:type="dxa"/>
          </w:tcPr>
          <w:p w14:paraId="5761FEA1"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Length</w:t>
            </w:r>
          </w:p>
        </w:tc>
        <w:tc>
          <w:tcPr>
            <w:tcW w:w="1417" w:type="dxa"/>
          </w:tcPr>
          <w:p w14:paraId="6572553B"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Constraint</w:t>
            </w:r>
          </w:p>
        </w:tc>
      </w:tr>
      <w:tr w:rsidR="00A550FA" w:rsidRPr="00045852" w14:paraId="5841765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7707A53" w14:textId="77777777" w:rsidR="00A550FA" w:rsidRPr="005D2EC9" w:rsidRDefault="005D2EC9" w:rsidP="006067E1">
            <w:pPr>
              <w:pStyle w:val="Tabletext"/>
              <w:ind w:left="0"/>
              <w:rPr>
                <w:b w:val="0"/>
              </w:rPr>
            </w:pPr>
            <w:proofErr w:type="gramStart"/>
            <w:r w:rsidRPr="005D2EC9">
              <w:rPr>
                <w:b w:val="0"/>
              </w:rPr>
              <w:t>att</w:t>
            </w:r>
            <w:r w:rsidR="008A6436" w:rsidRPr="005D2EC9">
              <w:rPr>
                <w:b w:val="0"/>
              </w:rPr>
              <w:t>Type</w:t>
            </w:r>
            <w:r w:rsidR="00A550FA" w:rsidRPr="005D2EC9">
              <w:rPr>
                <w:b w:val="0"/>
              </w:rPr>
              <w:t>ID</w:t>
            </w:r>
            <w:proofErr w:type="gramEnd"/>
          </w:p>
        </w:tc>
        <w:tc>
          <w:tcPr>
            <w:tcW w:w="807" w:type="dxa"/>
          </w:tcPr>
          <w:p w14:paraId="211185D1"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3847573A"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3EA1DAB"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780FB8A" w14:textId="77777777" w:rsidR="00A550FA" w:rsidRPr="005D2EC9"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5A3ED5D7"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379E8AD9"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A550FA" w:rsidRPr="00045852" w14:paraId="233DBCB6"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2656A00" w14:textId="77777777" w:rsidR="00A550FA" w:rsidRPr="005D2EC9" w:rsidRDefault="005D2EC9" w:rsidP="006067E1">
            <w:pPr>
              <w:pStyle w:val="Tabletext"/>
              <w:ind w:left="0"/>
              <w:rPr>
                <w:b w:val="0"/>
              </w:rPr>
            </w:pPr>
            <w:proofErr w:type="gramStart"/>
            <w:r w:rsidRPr="005D2EC9">
              <w:rPr>
                <w:b w:val="0"/>
              </w:rPr>
              <w:t>att</w:t>
            </w:r>
            <w:r w:rsidR="00A550FA" w:rsidRPr="005D2EC9">
              <w:rPr>
                <w:b w:val="0"/>
              </w:rPr>
              <w:t>Type</w:t>
            </w:r>
            <w:proofErr w:type="gramEnd"/>
          </w:p>
        </w:tc>
        <w:tc>
          <w:tcPr>
            <w:tcW w:w="807" w:type="dxa"/>
          </w:tcPr>
          <w:p w14:paraId="67A07B02"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29BE2FB"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015F7634"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6465326"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2F0C3BB"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3991A397"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NOT NULL</w:t>
            </w:r>
          </w:p>
        </w:tc>
      </w:tr>
    </w:tbl>
    <w:p w14:paraId="127D5854" w14:textId="77777777" w:rsidR="00A550FA" w:rsidRPr="00045852" w:rsidRDefault="00A550FA" w:rsidP="00280A16">
      <w:pPr>
        <w:rPr>
          <w:b/>
        </w:rPr>
      </w:pPr>
    </w:p>
    <w:tbl>
      <w:tblPr>
        <w:tblStyle w:val="GridTable5Dark-Accent21"/>
        <w:tblW w:w="0" w:type="auto"/>
        <w:tblLook w:val="04A0" w:firstRow="1" w:lastRow="0" w:firstColumn="1" w:lastColumn="0" w:noHBand="0" w:noVBand="1"/>
      </w:tblPr>
      <w:tblGrid>
        <w:gridCol w:w="2023"/>
        <w:gridCol w:w="807"/>
        <w:gridCol w:w="993"/>
        <w:gridCol w:w="1417"/>
        <w:gridCol w:w="1149"/>
        <w:gridCol w:w="1544"/>
        <w:gridCol w:w="1417"/>
      </w:tblGrid>
      <w:tr w:rsidR="007B673A" w:rsidRPr="00045852" w14:paraId="752363C0" w14:textId="77777777" w:rsidTr="007B6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DB2498F" w14:textId="77777777" w:rsidR="00280A16" w:rsidRPr="00045852" w:rsidRDefault="0027192F" w:rsidP="004B1EB7">
            <w:pPr>
              <w:ind w:left="0"/>
            </w:pPr>
            <w:r w:rsidRPr="00045852">
              <w:t xml:space="preserve">DATA DICTIONARY </w:t>
            </w:r>
            <w:r w:rsidR="00DA59E8">
              <w:t>Customer</w:t>
            </w:r>
            <w:r w:rsidR="00280A16" w:rsidRPr="00045852">
              <w:t>Account</w:t>
            </w:r>
          </w:p>
        </w:tc>
        <w:tc>
          <w:tcPr>
            <w:tcW w:w="807" w:type="dxa"/>
          </w:tcPr>
          <w:p w14:paraId="6BBCD1E2"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993" w:type="dxa"/>
          </w:tcPr>
          <w:p w14:paraId="45CCAA56"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7AF79FC"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149" w:type="dxa"/>
          </w:tcPr>
          <w:p w14:paraId="01E7A319"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E68B4CC"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1ECD13B" w14:textId="77777777" w:rsidR="00280A16" w:rsidRPr="00045852" w:rsidRDefault="00280A16" w:rsidP="004B1EB7">
            <w:pPr>
              <w:ind w:left="0"/>
              <w:cnfStyle w:val="100000000000" w:firstRow="1" w:lastRow="0" w:firstColumn="0" w:lastColumn="0" w:oddVBand="0" w:evenVBand="0" w:oddHBand="0" w:evenHBand="0" w:firstRowFirstColumn="0" w:firstRowLastColumn="0" w:lastRowFirstColumn="0" w:lastRowLastColumn="0"/>
            </w:pPr>
          </w:p>
        </w:tc>
      </w:tr>
      <w:tr w:rsidR="007B673A" w:rsidRPr="00045852" w14:paraId="6DCBBDC2"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9B6BA1B" w14:textId="77777777" w:rsidR="00280A16" w:rsidRPr="00045852" w:rsidRDefault="00280A16" w:rsidP="004B1EB7">
            <w:pPr>
              <w:ind w:left="0"/>
            </w:pPr>
            <w:r w:rsidRPr="00045852">
              <w:t>Attribute Name</w:t>
            </w:r>
          </w:p>
        </w:tc>
        <w:tc>
          <w:tcPr>
            <w:tcW w:w="807" w:type="dxa"/>
          </w:tcPr>
          <w:p w14:paraId="220E8A3B"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Key Type</w:t>
            </w:r>
          </w:p>
        </w:tc>
        <w:tc>
          <w:tcPr>
            <w:tcW w:w="993" w:type="dxa"/>
          </w:tcPr>
          <w:p w14:paraId="22D9CCE8"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FK Table</w:t>
            </w:r>
          </w:p>
        </w:tc>
        <w:tc>
          <w:tcPr>
            <w:tcW w:w="1417" w:type="dxa"/>
          </w:tcPr>
          <w:p w14:paraId="1896A119"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FK Column</w:t>
            </w:r>
          </w:p>
        </w:tc>
        <w:tc>
          <w:tcPr>
            <w:tcW w:w="1149" w:type="dxa"/>
          </w:tcPr>
          <w:p w14:paraId="65AEF420"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Data Type</w:t>
            </w:r>
          </w:p>
        </w:tc>
        <w:tc>
          <w:tcPr>
            <w:tcW w:w="1544" w:type="dxa"/>
          </w:tcPr>
          <w:p w14:paraId="03D86ABC"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Length</w:t>
            </w:r>
          </w:p>
        </w:tc>
        <w:tc>
          <w:tcPr>
            <w:tcW w:w="1417" w:type="dxa"/>
          </w:tcPr>
          <w:p w14:paraId="2083727C" w14:textId="77777777" w:rsidR="00280A16" w:rsidRPr="00045852" w:rsidRDefault="00280A16" w:rsidP="004B1EB7">
            <w:pPr>
              <w:ind w:left="0"/>
              <w:cnfStyle w:val="000000100000" w:firstRow="0" w:lastRow="0" w:firstColumn="0" w:lastColumn="0" w:oddVBand="0" w:evenVBand="0" w:oddHBand="1" w:evenHBand="0" w:firstRowFirstColumn="0" w:firstRowLastColumn="0" w:lastRowFirstColumn="0" w:lastRowLastColumn="0"/>
              <w:rPr>
                <w:b/>
              </w:rPr>
            </w:pPr>
            <w:r w:rsidRPr="00045852">
              <w:rPr>
                <w:b/>
              </w:rPr>
              <w:t>Constraint</w:t>
            </w:r>
          </w:p>
        </w:tc>
      </w:tr>
      <w:tr w:rsidR="007B673A" w:rsidRPr="00045852" w14:paraId="6E181093"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C3BBCF4" w14:textId="77777777" w:rsidR="00280A16" w:rsidRPr="005D2EC9" w:rsidRDefault="007B673A" w:rsidP="004B1EB7">
            <w:pPr>
              <w:ind w:left="0"/>
              <w:rPr>
                <w:b w:val="0"/>
              </w:rPr>
            </w:pPr>
            <w:proofErr w:type="gramStart"/>
            <w:r w:rsidRPr="005D2EC9">
              <w:rPr>
                <w:b w:val="0"/>
              </w:rPr>
              <w:t>c</w:t>
            </w:r>
            <w:r w:rsidR="005D2EC9" w:rsidRPr="005D2EC9">
              <w:rPr>
                <w:b w:val="0"/>
              </w:rPr>
              <w:t>ustomer</w:t>
            </w:r>
            <w:r w:rsidR="00280A16" w:rsidRPr="005D2EC9">
              <w:rPr>
                <w:b w:val="0"/>
              </w:rPr>
              <w:t>ID</w:t>
            </w:r>
            <w:proofErr w:type="gramEnd"/>
          </w:p>
        </w:tc>
        <w:tc>
          <w:tcPr>
            <w:tcW w:w="807" w:type="dxa"/>
          </w:tcPr>
          <w:p w14:paraId="5ACCB1AF"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79C966A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E732972"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309D719" w14:textId="77777777" w:rsidR="00280A16" w:rsidRPr="005D2EC9" w:rsidRDefault="00442F29" w:rsidP="004B1EB7">
            <w:pPr>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0B8DCE60"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5A32E8C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7B673A" w:rsidRPr="00045852" w14:paraId="2C8D95F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2C40B6CA" w14:textId="77777777" w:rsidR="00280A16" w:rsidRPr="005D2EC9" w:rsidRDefault="007B673A" w:rsidP="004B1EB7">
            <w:pPr>
              <w:ind w:left="0"/>
              <w:rPr>
                <w:b w:val="0"/>
              </w:rPr>
            </w:pPr>
            <w:proofErr w:type="gramStart"/>
            <w:r w:rsidRPr="005D2EC9">
              <w:rPr>
                <w:b w:val="0"/>
              </w:rPr>
              <w:t>cust</w:t>
            </w:r>
            <w:r w:rsidR="00280A16" w:rsidRPr="005D2EC9">
              <w:rPr>
                <w:b w:val="0"/>
              </w:rPr>
              <w:t>FirstName</w:t>
            </w:r>
            <w:proofErr w:type="gramEnd"/>
          </w:p>
        </w:tc>
        <w:tc>
          <w:tcPr>
            <w:tcW w:w="807" w:type="dxa"/>
          </w:tcPr>
          <w:p w14:paraId="49B11FB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2B19F856"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1E58BAB5"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CFF85D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01BDC1DA"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30</w:t>
            </w:r>
          </w:p>
        </w:tc>
        <w:tc>
          <w:tcPr>
            <w:tcW w:w="1417" w:type="dxa"/>
          </w:tcPr>
          <w:p w14:paraId="67C285A2"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53E47248"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4EBEBD62" w14:textId="77777777" w:rsidR="00280A16" w:rsidRPr="005D2EC9" w:rsidRDefault="007B673A" w:rsidP="004B1EB7">
            <w:pPr>
              <w:ind w:left="0"/>
              <w:rPr>
                <w:b w:val="0"/>
              </w:rPr>
            </w:pPr>
            <w:proofErr w:type="gramStart"/>
            <w:r w:rsidRPr="005D2EC9">
              <w:rPr>
                <w:b w:val="0"/>
              </w:rPr>
              <w:t>cust</w:t>
            </w:r>
            <w:r w:rsidR="00280A16" w:rsidRPr="005D2EC9">
              <w:rPr>
                <w:b w:val="0"/>
              </w:rPr>
              <w:t>OtherName</w:t>
            </w:r>
            <w:proofErr w:type="gramEnd"/>
          </w:p>
        </w:tc>
        <w:tc>
          <w:tcPr>
            <w:tcW w:w="807" w:type="dxa"/>
          </w:tcPr>
          <w:p w14:paraId="0674293A"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315E5AA2"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0BC7B40C"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752F6DF"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14D57991"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r w:rsidRPr="005D2EC9">
              <w:t>30</w:t>
            </w:r>
          </w:p>
        </w:tc>
        <w:tc>
          <w:tcPr>
            <w:tcW w:w="1417" w:type="dxa"/>
          </w:tcPr>
          <w:p w14:paraId="5CA57E20"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r>
      <w:tr w:rsidR="007B673A" w:rsidRPr="00045852" w14:paraId="59C371DE"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E011A21" w14:textId="77777777" w:rsidR="00280A16" w:rsidRPr="005D2EC9" w:rsidRDefault="007B673A" w:rsidP="004B1EB7">
            <w:pPr>
              <w:ind w:left="0"/>
              <w:rPr>
                <w:b w:val="0"/>
              </w:rPr>
            </w:pPr>
            <w:proofErr w:type="gramStart"/>
            <w:r w:rsidRPr="005D2EC9">
              <w:rPr>
                <w:b w:val="0"/>
              </w:rPr>
              <w:t>custSurname</w:t>
            </w:r>
            <w:proofErr w:type="gramEnd"/>
          </w:p>
        </w:tc>
        <w:tc>
          <w:tcPr>
            <w:tcW w:w="807" w:type="dxa"/>
          </w:tcPr>
          <w:p w14:paraId="0B546C5C"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40CDCF60"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2997A6E"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4FA9EA9"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5DA584EC"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30</w:t>
            </w:r>
          </w:p>
        </w:tc>
        <w:tc>
          <w:tcPr>
            <w:tcW w:w="1417" w:type="dxa"/>
          </w:tcPr>
          <w:p w14:paraId="31E92F2C"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0737DAAF"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9F4250B" w14:textId="77777777" w:rsidR="00280A16" w:rsidRPr="005D2EC9" w:rsidRDefault="007B673A" w:rsidP="004B1EB7">
            <w:pPr>
              <w:ind w:left="0"/>
              <w:rPr>
                <w:b w:val="0"/>
              </w:rPr>
            </w:pPr>
            <w:proofErr w:type="gramStart"/>
            <w:r w:rsidRPr="005D2EC9">
              <w:rPr>
                <w:b w:val="0"/>
              </w:rPr>
              <w:t>custAddress</w:t>
            </w:r>
            <w:proofErr w:type="gramEnd"/>
          </w:p>
        </w:tc>
        <w:tc>
          <w:tcPr>
            <w:tcW w:w="807" w:type="dxa"/>
          </w:tcPr>
          <w:p w14:paraId="663DF734"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7241686B"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524FCB9A" w14:textId="77777777" w:rsidR="00280A16" w:rsidRPr="005D2EC9" w:rsidRDefault="00280A1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5A42C12A"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4DF94984"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50</w:t>
            </w:r>
          </w:p>
        </w:tc>
        <w:tc>
          <w:tcPr>
            <w:tcW w:w="1417" w:type="dxa"/>
          </w:tcPr>
          <w:p w14:paraId="6F861DF3" w14:textId="77777777" w:rsidR="00280A16"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NOT NULL</w:t>
            </w:r>
          </w:p>
        </w:tc>
      </w:tr>
      <w:tr w:rsidR="007B673A" w:rsidRPr="00045852" w14:paraId="38508DB3"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4CD122B" w14:textId="77777777" w:rsidR="00280A16" w:rsidRPr="005D2EC9" w:rsidRDefault="007B673A" w:rsidP="004B1EB7">
            <w:pPr>
              <w:ind w:left="0"/>
              <w:rPr>
                <w:b w:val="0"/>
              </w:rPr>
            </w:pPr>
            <w:proofErr w:type="gramStart"/>
            <w:r w:rsidRPr="005D2EC9">
              <w:rPr>
                <w:b w:val="0"/>
              </w:rPr>
              <w:t>custPCode</w:t>
            </w:r>
            <w:proofErr w:type="gramEnd"/>
          </w:p>
        </w:tc>
        <w:tc>
          <w:tcPr>
            <w:tcW w:w="807" w:type="dxa"/>
          </w:tcPr>
          <w:p w14:paraId="4A3E9DA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5F3261E3"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2AE21BFB" w14:textId="77777777" w:rsidR="00280A16" w:rsidRPr="005D2EC9" w:rsidRDefault="00280A1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3F582FD8"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35304C22"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8</w:t>
            </w:r>
          </w:p>
        </w:tc>
        <w:tc>
          <w:tcPr>
            <w:tcW w:w="1417" w:type="dxa"/>
          </w:tcPr>
          <w:p w14:paraId="18E585F4" w14:textId="77777777" w:rsidR="00280A16"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NOT NUL</w:t>
            </w:r>
          </w:p>
        </w:tc>
      </w:tr>
      <w:tr w:rsidR="00720276" w:rsidRPr="00045852" w14:paraId="52516859"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0558DE61" w14:textId="77777777" w:rsidR="00720276" w:rsidRPr="005D2EC9" w:rsidRDefault="00720276" w:rsidP="004B1EB7">
            <w:pPr>
              <w:ind w:left="0"/>
              <w:rPr>
                <w:b w:val="0"/>
              </w:rPr>
            </w:pPr>
            <w:proofErr w:type="gramStart"/>
            <w:r w:rsidRPr="005D2EC9">
              <w:rPr>
                <w:b w:val="0"/>
              </w:rPr>
              <w:t>custCity</w:t>
            </w:r>
            <w:proofErr w:type="gramEnd"/>
          </w:p>
        </w:tc>
        <w:tc>
          <w:tcPr>
            <w:tcW w:w="807" w:type="dxa"/>
          </w:tcPr>
          <w:p w14:paraId="3D57D441"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6D76911C"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78A9D4A8"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6502A0B"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6C69A8F5"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r w:rsidRPr="005D2EC9">
              <w:t>30</w:t>
            </w:r>
          </w:p>
        </w:tc>
        <w:tc>
          <w:tcPr>
            <w:tcW w:w="1417" w:type="dxa"/>
          </w:tcPr>
          <w:p w14:paraId="2C83AB5A" w14:textId="77777777" w:rsidR="00720276" w:rsidRPr="005D2EC9" w:rsidRDefault="00720276" w:rsidP="004B1EB7">
            <w:pPr>
              <w:ind w:left="0"/>
              <w:cnfStyle w:val="000000000000" w:firstRow="0" w:lastRow="0" w:firstColumn="0" w:lastColumn="0" w:oddVBand="0" w:evenVBand="0" w:oddHBand="0" w:evenHBand="0" w:firstRowFirstColumn="0" w:firstRowLastColumn="0" w:lastRowFirstColumn="0" w:lastRowLastColumn="0"/>
            </w:pPr>
          </w:p>
        </w:tc>
      </w:tr>
      <w:tr w:rsidR="00720276" w:rsidRPr="00045852" w14:paraId="22344B2C"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81CF135" w14:textId="77777777" w:rsidR="00720276" w:rsidRPr="005D2EC9" w:rsidRDefault="00720276" w:rsidP="004B1EB7">
            <w:pPr>
              <w:ind w:left="0"/>
              <w:rPr>
                <w:b w:val="0"/>
              </w:rPr>
            </w:pPr>
            <w:proofErr w:type="gramStart"/>
            <w:r w:rsidRPr="005D2EC9">
              <w:rPr>
                <w:b w:val="0"/>
              </w:rPr>
              <w:t>custCountry</w:t>
            </w:r>
            <w:proofErr w:type="gramEnd"/>
          </w:p>
        </w:tc>
        <w:tc>
          <w:tcPr>
            <w:tcW w:w="807" w:type="dxa"/>
          </w:tcPr>
          <w:p w14:paraId="295E2DAF"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1D0B6B97"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5A2B519A"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AE6614E"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032FB772"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100</w:t>
            </w:r>
          </w:p>
        </w:tc>
        <w:tc>
          <w:tcPr>
            <w:tcW w:w="1417" w:type="dxa"/>
          </w:tcPr>
          <w:p w14:paraId="589D362D" w14:textId="77777777" w:rsidR="00720276" w:rsidRPr="005D2EC9" w:rsidRDefault="00720276" w:rsidP="004B1EB7">
            <w:pPr>
              <w:ind w:left="0"/>
              <w:cnfStyle w:val="000000100000" w:firstRow="0" w:lastRow="0" w:firstColumn="0" w:lastColumn="0" w:oddVBand="0" w:evenVBand="0" w:oddHBand="1" w:evenHBand="0" w:firstRowFirstColumn="0" w:firstRowLastColumn="0" w:lastRowFirstColumn="0" w:lastRowLastColumn="0"/>
            </w:pPr>
            <w:r w:rsidRPr="005D2EC9">
              <w:t>NOT NULL</w:t>
            </w:r>
          </w:p>
        </w:tc>
      </w:tr>
      <w:tr w:rsidR="007B673A" w:rsidRPr="00045852" w14:paraId="4EB10F65"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4B3493E7" w14:textId="77777777" w:rsidR="007B673A" w:rsidRPr="005D2EC9" w:rsidRDefault="007B673A" w:rsidP="004B1EB7">
            <w:pPr>
              <w:ind w:left="0"/>
              <w:rPr>
                <w:b w:val="0"/>
              </w:rPr>
            </w:pPr>
            <w:r w:rsidRPr="005D2EC9">
              <w:rPr>
                <w:b w:val="0"/>
              </w:rPr>
              <w:t>CustDOB</w:t>
            </w:r>
          </w:p>
        </w:tc>
        <w:tc>
          <w:tcPr>
            <w:tcW w:w="807" w:type="dxa"/>
          </w:tcPr>
          <w:p w14:paraId="3B1AD23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0F007FC0"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1319975"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6D8D388"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r w:rsidRPr="005D2EC9">
              <w:t>DATE</w:t>
            </w:r>
          </w:p>
        </w:tc>
        <w:tc>
          <w:tcPr>
            <w:tcW w:w="1544" w:type="dxa"/>
          </w:tcPr>
          <w:p w14:paraId="4737BA75"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roofErr w:type="gramStart"/>
            <w:r w:rsidRPr="005D2EC9">
              <w:t>dd</w:t>
            </w:r>
            <w:proofErr w:type="gramEnd"/>
            <w:r w:rsidRPr="005D2EC9">
              <w:t>-mm-yyyy</w:t>
            </w:r>
          </w:p>
        </w:tc>
        <w:tc>
          <w:tcPr>
            <w:tcW w:w="1417" w:type="dxa"/>
          </w:tcPr>
          <w:p w14:paraId="3FF9013B"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r>
      <w:tr w:rsidR="007B673A" w:rsidRPr="00045852" w14:paraId="22192F9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9A88329" w14:textId="77777777" w:rsidR="007B673A" w:rsidRPr="005D2EC9" w:rsidRDefault="007B673A" w:rsidP="004B1EB7">
            <w:pPr>
              <w:ind w:left="0"/>
              <w:rPr>
                <w:b w:val="0"/>
              </w:rPr>
            </w:pPr>
            <w:proofErr w:type="gramStart"/>
            <w:r w:rsidRPr="005D2EC9">
              <w:rPr>
                <w:b w:val="0"/>
              </w:rPr>
              <w:t>custEmail</w:t>
            </w:r>
            <w:proofErr w:type="gramEnd"/>
          </w:p>
        </w:tc>
        <w:tc>
          <w:tcPr>
            <w:tcW w:w="807" w:type="dxa"/>
          </w:tcPr>
          <w:p w14:paraId="50BCA432"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6FF3E602"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7ACBBE61"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5537F8E"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F514F38"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0D58C8BA" w14:textId="77777777" w:rsidR="007B673A" w:rsidRPr="005D2EC9" w:rsidRDefault="007B673A" w:rsidP="004B1EB7">
            <w:pPr>
              <w:ind w:left="0"/>
              <w:cnfStyle w:val="000000100000" w:firstRow="0" w:lastRow="0" w:firstColumn="0" w:lastColumn="0" w:oddVBand="0" w:evenVBand="0" w:oddHBand="1" w:evenHBand="0" w:firstRowFirstColumn="0" w:firstRowLastColumn="0" w:lastRowFirstColumn="0" w:lastRowLastColumn="0"/>
            </w:pPr>
            <w:r w:rsidRPr="005D2EC9">
              <w:t>UNIQUE, NOT NULL</w:t>
            </w:r>
          </w:p>
        </w:tc>
      </w:tr>
      <w:tr w:rsidR="007B673A" w:rsidRPr="00045852" w14:paraId="1BFA5050" w14:textId="77777777" w:rsidTr="007B673A">
        <w:tc>
          <w:tcPr>
            <w:cnfStyle w:val="001000000000" w:firstRow="0" w:lastRow="0" w:firstColumn="1" w:lastColumn="0" w:oddVBand="0" w:evenVBand="0" w:oddHBand="0" w:evenHBand="0" w:firstRowFirstColumn="0" w:firstRowLastColumn="0" w:lastRowFirstColumn="0" w:lastRowLastColumn="0"/>
            <w:tcW w:w="2023" w:type="dxa"/>
          </w:tcPr>
          <w:p w14:paraId="3B4340D2" w14:textId="77777777" w:rsidR="007B673A" w:rsidRPr="005D2EC9" w:rsidRDefault="007B673A" w:rsidP="004B1EB7">
            <w:pPr>
              <w:ind w:left="0"/>
              <w:rPr>
                <w:b w:val="0"/>
              </w:rPr>
            </w:pPr>
            <w:proofErr w:type="gramStart"/>
            <w:r w:rsidRPr="005D2EC9">
              <w:rPr>
                <w:b w:val="0"/>
              </w:rPr>
              <w:t>custTel</w:t>
            </w:r>
            <w:proofErr w:type="gramEnd"/>
          </w:p>
        </w:tc>
        <w:tc>
          <w:tcPr>
            <w:tcW w:w="807" w:type="dxa"/>
          </w:tcPr>
          <w:p w14:paraId="1E1A7C07"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993" w:type="dxa"/>
          </w:tcPr>
          <w:p w14:paraId="7914D3C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F0EA00A"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c>
          <w:tcPr>
            <w:tcW w:w="1149" w:type="dxa"/>
          </w:tcPr>
          <w:p w14:paraId="5F1E7294" w14:textId="77777777" w:rsidR="007B673A" w:rsidRPr="005D2EC9" w:rsidRDefault="00045852" w:rsidP="004B1EB7">
            <w:pPr>
              <w:ind w:left="0"/>
              <w:cnfStyle w:val="000000000000" w:firstRow="0" w:lastRow="0" w:firstColumn="0" w:lastColumn="0" w:oddVBand="0" w:evenVBand="0" w:oddHBand="0" w:evenHBand="0" w:firstRowFirstColumn="0" w:firstRowLastColumn="0" w:lastRowFirstColumn="0" w:lastRowLastColumn="0"/>
            </w:pPr>
            <w:r w:rsidRPr="005D2EC9">
              <w:t>VARCHAR</w:t>
            </w:r>
          </w:p>
        </w:tc>
        <w:tc>
          <w:tcPr>
            <w:tcW w:w="1544" w:type="dxa"/>
          </w:tcPr>
          <w:p w14:paraId="2E1E7487" w14:textId="77777777" w:rsidR="007B673A" w:rsidRPr="005D2EC9" w:rsidRDefault="00045852" w:rsidP="004B1EB7">
            <w:pPr>
              <w:ind w:left="0"/>
              <w:cnfStyle w:val="000000000000" w:firstRow="0" w:lastRow="0" w:firstColumn="0" w:lastColumn="0" w:oddVBand="0" w:evenVBand="0" w:oddHBand="0" w:evenHBand="0" w:firstRowFirstColumn="0" w:firstRowLastColumn="0" w:lastRowFirstColumn="0" w:lastRowLastColumn="0"/>
            </w:pPr>
            <w:r w:rsidRPr="005D2EC9">
              <w:t>11</w:t>
            </w:r>
          </w:p>
        </w:tc>
        <w:tc>
          <w:tcPr>
            <w:tcW w:w="1417" w:type="dxa"/>
          </w:tcPr>
          <w:p w14:paraId="616933EF" w14:textId="77777777" w:rsidR="007B673A" w:rsidRPr="005D2EC9" w:rsidRDefault="007B673A" w:rsidP="004B1EB7">
            <w:pPr>
              <w:ind w:left="0"/>
              <w:cnfStyle w:val="000000000000" w:firstRow="0" w:lastRow="0" w:firstColumn="0" w:lastColumn="0" w:oddVBand="0" w:evenVBand="0" w:oddHBand="0" w:evenHBand="0" w:firstRowFirstColumn="0" w:firstRowLastColumn="0" w:lastRowFirstColumn="0" w:lastRowLastColumn="0"/>
            </w:pPr>
          </w:p>
        </w:tc>
      </w:tr>
      <w:tr w:rsidR="00045852" w:rsidRPr="00045852" w14:paraId="779D1976" w14:textId="77777777" w:rsidTr="007B67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CE7C388" w14:textId="77777777" w:rsidR="00045852" w:rsidRPr="005D2EC9" w:rsidRDefault="00045852" w:rsidP="004B1EB7">
            <w:pPr>
              <w:ind w:left="0"/>
              <w:rPr>
                <w:b w:val="0"/>
              </w:rPr>
            </w:pPr>
            <w:proofErr w:type="gramStart"/>
            <w:r w:rsidRPr="005D2EC9">
              <w:rPr>
                <w:b w:val="0"/>
              </w:rPr>
              <w:t>custMob</w:t>
            </w:r>
            <w:proofErr w:type="gramEnd"/>
          </w:p>
        </w:tc>
        <w:tc>
          <w:tcPr>
            <w:tcW w:w="807" w:type="dxa"/>
          </w:tcPr>
          <w:p w14:paraId="12453AA2"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993" w:type="dxa"/>
          </w:tcPr>
          <w:p w14:paraId="04E72701"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2D01626"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3EE7FE6"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FADA16E"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r w:rsidRPr="005D2EC9">
              <w:t>11</w:t>
            </w:r>
          </w:p>
        </w:tc>
        <w:tc>
          <w:tcPr>
            <w:tcW w:w="1417" w:type="dxa"/>
          </w:tcPr>
          <w:p w14:paraId="6316AAA3" w14:textId="77777777" w:rsidR="00045852" w:rsidRPr="005D2EC9" w:rsidRDefault="00045852" w:rsidP="004B1EB7">
            <w:pPr>
              <w:ind w:left="0"/>
              <w:cnfStyle w:val="000000100000" w:firstRow="0" w:lastRow="0" w:firstColumn="0" w:lastColumn="0" w:oddVBand="0" w:evenVBand="0" w:oddHBand="1" w:evenHBand="0" w:firstRowFirstColumn="0" w:firstRowLastColumn="0" w:lastRowFirstColumn="0" w:lastRowLastColumn="0"/>
            </w:pPr>
          </w:p>
        </w:tc>
      </w:tr>
    </w:tbl>
    <w:p w14:paraId="60E6B36F" w14:textId="77777777" w:rsidR="00A550FA" w:rsidRDefault="00A550FA" w:rsidP="0077376D">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175DA98D"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D7E9500" w14:textId="77777777" w:rsidR="00A550FA" w:rsidRPr="00045852" w:rsidRDefault="0056154F" w:rsidP="006067E1">
            <w:pPr>
              <w:pStyle w:val="Tabletext"/>
              <w:ind w:left="0"/>
            </w:pPr>
            <w:r>
              <w:t>DATA DICTIONARY Ticket</w:t>
            </w:r>
            <w:r w:rsidR="00A550FA" w:rsidRPr="00045852">
              <w:t>Type</w:t>
            </w:r>
          </w:p>
        </w:tc>
        <w:tc>
          <w:tcPr>
            <w:tcW w:w="807" w:type="dxa"/>
          </w:tcPr>
          <w:p w14:paraId="4C26D526"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08CBFCD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14AF2BA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F2B83C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636C6E9E"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1DC9C1B"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2B3FC755"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F3E55B8" w14:textId="77777777" w:rsidR="00A550FA" w:rsidRDefault="00A550FA" w:rsidP="006067E1">
            <w:pPr>
              <w:ind w:left="0"/>
            </w:pPr>
            <w:r>
              <w:t>Attribute Name</w:t>
            </w:r>
          </w:p>
        </w:tc>
        <w:tc>
          <w:tcPr>
            <w:tcW w:w="807" w:type="dxa"/>
          </w:tcPr>
          <w:p w14:paraId="156B6956"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Key Type</w:t>
            </w:r>
          </w:p>
        </w:tc>
        <w:tc>
          <w:tcPr>
            <w:tcW w:w="993" w:type="dxa"/>
          </w:tcPr>
          <w:p w14:paraId="54B4B486"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Table</w:t>
            </w:r>
          </w:p>
        </w:tc>
        <w:tc>
          <w:tcPr>
            <w:tcW w:w="1417" w:type="dxa"/>
            <w:gridSpan w:val="2"/>
          </w:tcPr>
          <w:p w14:paraId="337E5FEF"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FK Column</w:t>
            </w:r>
          </w:p>
        </w:tc>
        <w:tc>
          <w:tcPr>
            <w:tcW w:w="1149" w:type="dxa"/>
          </w:tcPr>
          <w:p w14:paraId="123312D8"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Data Type</w:t>
            </w:r>
          </w:p>
        </w:tc>
        <w:tc>
          <w:tcPr>
            <w:tcW w:w="1544" w:type="dxa"/>
          </w:tcPr>
          <w:p w14:paraId="4C6692BA"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Length</w:t>
            </w:r>
          </w:p>
        </w:tc>
        <w:tc>
          <w:tcPr>
            <w:tcW w:w="1417" w:type="dxa"/>
          </w:tcPr>
          <w:p w14:paraId="1617D47F" w14:textId="77777777" w:rsidR="00A550FA" w:rsidRPr="005D2EC9"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5D2EC9">
              <w:rPr>
                <w:b/>
              </w:rPr>
              <w:t>Constraint</w:t>
            </w:r>
          </w:p>
        </w:tc>
      </w:tr>
      <w:tr w:rsidR="00A550FA" w:rsidRPr="00045852" w14:paraId="58C43356"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48CECE63" w14:textId="77777777" w:rsidR="00A550FA" w:rsidRPr="005D2EC9" w:rsidRDefault="00A550FA" w:rsidP="006067E1">
            <w:pPr>
              <w:pStyle w:val="Tabletext"/>
              <w:ind w:left="0"/>
              <w:rPr>
                <w:b w:val="0"/>
              </w:rPr>
            </w:pPr>
            <w:proofErr w:type="gramStart"/>
            <w:r w:rsidRPr="005D2EC9">
              <w:rPr>
                <w:b w:val="0"/>
              </w:rPr>
              <w:t>tk</w:t>
            </w:r>
            <w:r w:rsidR="00311139" w:rsidRPr="005D2EC9">
              <w:rPr>
                <w:b w:val="0"/>
              </w:rPr>
              <w:t>t</w:t>
            </w:r>
            <w:r w:rsidRPr="005D2EC9">
              <w:rPr>
                <w:b w:val="0"/>
              </w:rPr>
              <w:t>TypeID</w:t>
            </w:r>
            <w:proofErr w:type="gramEnd"/>
          </w:p>
        </w:tc>
        <w:tc>
          <w:tcPr>
            <w:tcW w:w="807" w:type="dxa"/>
          </w:tcPr>
          <w:p w14:paraId="40D082E2"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PK</w:t>
            </w:r>
          </w:p>
        </w:tc>
        <w:tc>
          <w:tcPr>
            <w:tcW w:w="993" w:type="dxa"/>
          </w:tcPr>
          <w:p w14:paraId="1A39E68E"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3A4E8FE1"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72F290B7" w14:textId="77777777" w:rsidR="00A550FA" w:rsidRPr="005D2EC9"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INT</w:t>
            </w:r>
          </w:p>
        </w:tc>
        <w:tc>
          <w:tcPr>
            <w:tcW w:w="1544" w:type="dxa"/>
          </w:tcPr>
          <w:p w14:paraId="5EA69E7C"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10</w:t>
            </w:r>
          </w:p>
        </w:tc>
        <w:tc>
          <w:tcPr>
            <w:tcW w:w="1417" w:type="dxa"/>
          </w:tcPr>
          <w:p w14:paraId="391AEB5D" w14:textId="77777777" w:rsidR="00A550FA" w:rsidRPr="005D2EC9"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5D2EC9">
              <w:t>PRIMARY KEY</w:t>
            </w:r>
          </w:p>
        </w:tc>
      </w:tr>
      <w:tr w:rsidR="00A550FA" w:rsidRPr="00045852" w14:paraId="5F33AE2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9F2614D" w14:textId="77777777" w:rsidR="00A550FA" w:rsidRPr="005D2EC9" w:rsidRDefault="00311139" w:rsidP="006067E1">
            <w:pPr>
              <w:pStyle w:val="Tabletext"/>
              <w:ind w:left="0"/>
              <w:rPr>
                <w:b w:val="0"/>
              </w:rPr>
            </w:pPr>
            <w:proofErr w:type="gramStart"/>
            <w:r w:rsidRPr="005D2EC9">
              <w:rPr>
                <w:b w:val="0"/>
              </w:rPr>
              <w:t>tkt</w:t>
            </w:r>
            <w:r w:rsidR="00A550FA" w:rsidRPr="005D2EC9">
              <w:rPr>
                <w:b w:val="0"/>
              </w:rPr>
              <w:t>Type</w:t>
            </w:r>
            <w:proofErr w:type="gramEnd"/>
          </w:p>
        </w:tc>
        <w:tc>
          <w:tcPr>
            <w:tcW w:w="807" w:type="dxa"/>
          </w:tcPr>
          <w:p w14:paraId="628BB8DD"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253FD3B9"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1CAA2717"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6AA70C0"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VARCHAR</w:t>
            </w:r>
          </w:p>
        </w:tc>
        <w:tc>
          <w:tcPr>
            <w:tcW w:w="1544" w:type="dxa"/>
          </w:tcPr>
          <w:p w14:paraId="13B455F6"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50</w:t>
            </w:r>
          </w:p>
        </w:tc>
        <w:tc>
          <w:tcPr>
            <w:tcW w:w="1417" w:type="dxa"/>
          </w:tcPr>
          <w:p w14:paraId="08527A8A" w14:textId="77777777" w:rsidR="00A550FA" w:rsidRPr="005D2EC9"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5D2EC9">
              <w:t>NOT NULL</w:t>
            </w:r>
          </w:p>
        </w:tc>
      </w:tr>
    </w:tbl>
    <w:p w14:paraId="5CAC62C8" w14:textId="77777777" w:rsidR="00A550FA" w:rsidRPr="00045852" w:rsidRDefault="00A550FA" w:rsidP="0077376D">
      <w:pPr>
        <w:pStyle w:val="Tabletext"/>
        <w:ind w:left="0"/>
        <w:rPr>
          <w:b/>
        </w:rPr>
      </w:pPr>
    </w:p>
    <w:tbl>
      <w:tblPr>
        <w:tblStyle w:val="GridTable5Dark-Accent21"/>
        <w:tblW w:w="0" w:type="auto"/>
        <w:tblLayout w:type="fixed"/>
        <w:tblLook w:val="04A0" w:firstRow="1" w:lastRow="0" w:firstColumn="1" w:lastColumn="0" w:noHBand="0" w:noVBand="1"/>
      </w:tblPr>
      <w:tblGrid>
        <w:gridCol w:w="1689"/>
        <w:gridCol w:w="683"/>
        <w:gridCol w:w="1167"/>
        <w:gridCol w:w="192"/>
        <w:gridCol w:w="1226"/>
        <w:gridCol w:w="1417"/>
        <w:gridCol w:w="1559"/>
        <w:gridCol w:w="1417"/>
      </w:tblGrid>
      <w:tr w:rsidR="008C7BA6" w:rsidRPr="00045852" w14:paraId="5CBC46B5" w14:textId="77777777" w:rsidTr="008C7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5C568C57" w14:textId="77777777" w:rsidR="00045852" w:rsidRPr="00045852" w:rsidRDefault="0027192F" w:rsidP="00045852">
            <w:pPr>
              <w:pStyle w:val="Tabletext"/>
              <w:ind w:left="0"/>
            </w:pPr>
            <w:r w:rsidRPr="00045852">
              <w:t xml:space="preserve">DATA DICTIONARY </w:t>
            </w:r>
            <w:r w:rsidR="00045852" w:rsidRPr="00045852">
              <w:t>Employee</w:t>
            </w:r>
            <w:r w:rsidR="00D21D53">
              <w:t>Acount</w:t>
            </w:r>
          </w:p>
        </w:tc>
        <w:tc>
          <w:tcPr>
            <w:tcW w:w="683" w:type="dxa"/>
          </w:tcPr>
          <w:p w14:paraId="7F52BED7"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359" w:type="dxa"/>
            <w:gridSpan w:val="2"/>
          </w:tcPr>
          <w:p w14:paraId="24704B1F"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226" w:type="dxa"/>
          </w:tcPr>
          <w:p w14:paraId="02FEB869"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0F546F3"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559" w:type="dxa"/>
          </w:tcPr>
          <w:p w14:paraId="5CAF9199"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67189B2" w14:textId="77777777" w:rsidR="00045852" w:rsidRPr="00045852" w:rsidRDefault="00045852" w:rsidP="00045852">
            <w:pPr>
              <w:pStyle w:val="Tabletext"/>
              <w:ind w:left="0"/>
              <w:cnfStyle w:val="100000000000" w:firstRow="1" w:lastRow="0" w:firstColumn="0" w:lastColumn="0" w:oddVBand="0" w:evenVBand="0" w:oddHBand="0" w:evenHBand="0" w:firstRowFirstColumn="0" w:firstRowLastColumn="0" w:lastRowFirstColumn="0" w:lastRowLastColumn="0"/>
            </w:pPr>
          </w:p>
        </w:tc>
      </w:tr>
      <w:tr w:rsidR="008C7BA6" w14:paraId="67CD8570"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3DF16DD0" w14:textId="77777777" w:rsidR="00045852" w:rsidRPr="00361BCB" w:rsidRDefault="00045852" w:rsidP="00B80C35">
            <w:pPr>
              <w:ind w:left="0"/>
            </w:pPr>
            <w:r w:rsidRPr="00361BCB">
              <w:t>Attribute Name</w:t>
            </w:r>
          </w:p>
        </w:tc>
        <w:tc>
          <w:tcPr>
            <w:tcW w:w="683" w:type="dxa"/>
          </w:tcPr>
          <w:p w14:paraId="720E9927"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167" w:type="dxa"/>
          </w:tcPr>
          <w:p w14:paraId="35167025"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8" w:type="dxa"/>
            <w:gridSpan w:val="2"/>
          </w:tcPr>
          <w:p w14:paraId="38D90266"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417" w:type="dxa"/>
          </w:tcPr>
          <w:p w14:paraId="783DDD6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59" w:type="dxa"/>
          </w:tcPr>
          <w:p w14:paraId="78642DF4"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3643F2FC"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8C7BA6" w:rsidRPr="00045852" w14:paraId="35841AF2"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5284F600" w14:textId="77777777" w:rsidR="00045852" w:rsidRPr="00361BCB" w:rsidRDefault="005D2EC9" w:rsidP="00045852">
            <w:pPr>
              <w:pStyle w:val="Tabletext"/>
              <w:ind w:left="0"/>
              <w:rPr>
                <w:b w:val="0"/>
              </w:rPr>
            </w:pPr>
            <w:proofErr w:type="gramStart"/>
            <w:r w:rsidRPr="00361BCB">
              <w:rPr>
                <w:b w:val="0"/>
              </w:rPr>
              <w:t>e</w:t>
            </w:r>
            <w:r w:rsidR="00020FA8" w:rsidRPr="00361BCB">
              <w:rPr>
                <w:b w:val="0"/>
              </w:rPr>
              <w:t>mployeeID</w:t>
            </w:r>
            <w:proofErr w:type="gramEnd"/>
          </w:p>
        </w:tc>
        <w:tc>
          <w:tcPr>
            <w:tcW w:w="683" w:type="dxa"/>
          </w:tcPr>
          <w:p w14:paraId="51DE2F72"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1167" w:type="dxa"/>
          </w:tcPr>
          <w:p w14:paraId="53CF1343"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4A22CBEE"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3F63417" w14:textId="77777777" w:rsidR="00045852" w:rsidRPr="00361BCB" w:rsidRDefault="00442F29"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07392CE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377C458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8C7BA6" w:rsidRPr="00045852" w14:paraId="3AB43913"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280A73A8" w14:textId="77777777" w:rsidR="00045852" w:rsidRPr="00361BCB" w:rsidRDefault="00D21D53" w:rsidP="00045852">
            <w:pPr>
              <w:pStyle w:val="Tabletext"/>
              <w:ind w:left="0"/>
              <w:rPr>
                <w:b w:val="0"/>
              </w:rPr>
            </w:pPr>
            <w:proofErr w:type="gramStart"/>
            <w:r w:rsidRPr="00361BCB">
              <w:rPr>
                <w:b w:val="0"/>
              </w:rPr>
              <w:t>empFirstn</w:t>
            </w:r>
            <w:r w:rsidR="00020FA8" w:rsidRPr="00361BCB">
              <w:rPr>
                <w:b w:val="0"/>
              </w:rPr>
              <w:t>ame</w:t>
            </w:r>
            <w:proofErr w:type="gramEnd"/>
          </w:p>
        </w:tc>
        <w:tc>
          <w:tcPr>
            <w:tcW w:w="683" w:type="dxa"/>
          </w:tcPr>
          <w:p w14:paraId="3403C149"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0F1ACB6A"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11FA5656"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4BCED6E4"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5916C4C4"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5987682C"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C7BA6" w:rsidRPr="00045852" w14:paraId="2B28DEE3"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2EFE669E" w14:textId="77777777" w:rsidR="00045852" w:rsidRPr="00361BCB" w:rsidRDefault="00D21D53" w:rsidP="00045852">
            <w:pPr>
              <w:pStyle w:val="Tabletext"/>
              <w:ind w:left="0"/>
              <w:rPr>
                <w:b w:val="0"/>
              </w:rPr>
            </w:pPr>
            <w:proofErr w:type="gramStart"/>
            <w:r w:rsidRPr="00361BCB">
              <w:rPr>
                <w:b w:val="0"/>
              </w:rPr>
              <w:t>empOthern</w:t>
            </w:r>
            <w:r w:rsidR="00020FA8" w:rsidRPr="00361BCB">
              <w:rPr>
                <w:b w:val="0"/>
              </w:rPr>
              <w:t>ame</w:t>
            </w:r>
            <w:proofErr w:type="gramEnd"/>
          </w:p>
        </w:tc>
        <w:tc>
          <w:tcPr>
            <w:tcW w:w="683" w:type="dxa"/>
          </w:tcPr>
          <w:p w14:paraId="70B397A2"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34CD12B2"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3A52FF6C"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1D1D9406"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12C47017"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30</w:t>
            </w:r>
          </w:p>
        </w:tc>
        <w:tc>
          <w:tcPr>
            <w:tcW w:w="1417" w:type="dxa"/>
          </w:tcPr>
          <w:p w14:paraId="150CE7E4"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532BB441"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59FB61C3" w14:textId="77777777" w:rsidR="00045852" w:rsidRPr="00361BCB" w:rsidRDefault="00D21D53" w:rsidP="00045852">
            <w:pPr>
              <w:pStyle w:val="Tabletext"/>
              <w:ind w:left="0"/>
              <w:rPr>
                <w:b w:val="0"/>
              </w:rPr>
            </w:pPr>
            <w:proofErr w:type="gramStart"/>
            <w:r w:rsidRPr="00361BCB">
              <w:rPr>
                <w:b w:val="0"/>
              </w:rPr>
              <w:t>empSurn</w:t>
            </w:r>
            <w:r w:rsidR="00020FA8" w:rsidRPr="00361BCB">
              <w:rPr>
                <w:b w:val="0"/>
              </w:rPr>
              <w:t>ame</w:t>
            </w:r>
            <w:proofErr w:type="gramEnd"/>
          </w:p>
        </w:tc>
        <w:tc>
          <w:tcPr>
            <w:tcW w:w="683" w:type="dxa"/>
          </w:tcPr>
          <w:p w14:paraId="1BE251A1"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54625485"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5B5153A6" w14:textId="77777777" w:rsidR="00045852" w:rsidRPr="00361BCB" w:rsidRDefault="00045852"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5A02DF45"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3B3C3D59"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110A4CA9" w14:textId="77777777" w:rsidR="00045852"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C7BA6" w:rsidRPr="00045852" w14:paraId="429F9BC4"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4EAEF8AE" w14:textId="77777777" w:rsidR="00045852" w:rsidRPr="00361BCB" w:rsidRDefault="00020FA8" w:rsidP="00045852">
            <w:pPr>
              <w:pStyle w:val="Tabletext"/>
              <w:ind w:left="0"/>
              <w:rPr>
                <w:b w:val="0"/>
              </w:rPr>
            </w:pPr>
            <w:r w:rsidRPr="00361BCB">
              <w:rPr>
                <w:b w:val="0"/>
              </w:rPr>
              <w:t>EmpDOB</w:t>
            </w:r>
          </w:p>
        </w:tc>
        <w:tc>
          <w:tcPr>
            <w:tcW w:w="683" w:type="dxa"/>
          </w:tcPr>
          <w:p w14:paraId="29870799"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3C3B50FF"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4A9F2D5D"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579C23BF"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DATE</w:t>
            </w:r>
          </w:p>
        </w:tc>
        <w:tc>
          <w:tcPr>
            <w:tcW w:w="1559" w:type="dxa"/>
          </w:tcPr>
          <w:p w14:paraId="1C1443DC" w14:textId="77777777" w:rsidR="00045852"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dd</w:t>
            </w:r>
            <w:proofErr w:type="gramEnd"/>
            <w:r w:rsidRPr="00361BCB">
              <w:t>-mm-yyyy</w:t>
            </w:r>
          </w:p>
        </w:tc>
        <w:tc>
          <w:tcPr>
            <w:tcW w:w="1417" w:type="dxa"/>
          </w:tcPr>
          <w:p w14:paraId="507C10DC" w14:textId="77777777" w:rsidR="00045852" w:rsidRPr="00361BCB" w:rsidRDefault="00045852"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68400615"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002791DD" w14:textId="77777777" w:rsidR="00020FA8" w:rsidRPr="00361BCB" w:rsidRDefault="00020FA8" w:rsidP="00045852">
            <w:pPr>
              <w:pStyle w:val="Tabletext"/>
              <w:ind w:left="0"/>
              <w:rPr>
                <w:b w:val="0"/>
              </w:rPr>
            </w:pPr>
            <w:proofErr w:type="gramStart"/>
            <w:r w:rsidRPr="00361BCB">
              <w:rPr>
                <w:b w:val="0"/>
              </w:rPr>
              <w:t>empStartDate</w:t>
            </w:r>
            <w:proofErr w:type="gramEnd"/>
          </w:p>
        </w:tc>
        <w:tc>
          <w:tcPr>
            <w:tcW w:w="683" w:type="dxa"/>
          </w:tcPr>
          <w:p w14:paraId="09136EBB"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498BAC3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0E5994C2"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1DAC8D2D"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 xml:space="preserve">DATE </w:t>
            </w:r>
          </w:p>
        </w:tc>
        <w:tc>
          <w:tcPr>
            <w:tcW w:w="1559" w:type="dxa"/>
          </w:tcPr>
          <w:p w14:paraId="7FB0C1BF"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417" w:type="dxa"/>
          </w:tcPr>
          <w:p w14:paraId="3B05CAC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r>
      <w:tr w:rsidR="008C7BA6" w:rsidRPr="00045852" w14:paraId="5AEF2288"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7B3647C4" w14:textId="77777777" w:rsidR="00020FA8" w:rsidRPr="00361BCB" w:rsidRDefault="00020FA8" w:rsidP="00045852">
            <w:pPr>
              <w:pStyle w:val="Tabletext"/>
              <w:ind w:left="0"/>
              <w:rPr>
                <w:b w:val="0"/>
              </w:rPr>
            </w:pPr>
            <w:proofErr w:type="gramStart"/>
            <w:r w:rsidRPr="00361BCB">
              <w:rPr>
                <w:b w:val="0"/>
              </w:rPr>
              <w:t>empRole</w:t>
            </w:r>
            <w:proofErr w:type="gramEnd"/>
          </w:p>
        </w:tc>
        <w:tc>
          <w:tcPr>
            <w:tcW w:w="683" w:type="dxa"/>
          </w:tcPr>
          <w:p w14:paraId="6C6C18DF"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0A0307CB"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314EB610"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33AB49F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4D40A35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20</w:t>
            </w:r>
          </w:p>
        </w:tc>
        <w:tc>
          <w:tcPr>
            <w:tcW w:w="1417" w:type="dxa"/>
          </w:tcPr>
          <w:p w14:paraId="43C796C0"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r>
      <w:tr w:rsidR="008C7BA6" w:rsidRPr="00045852" w14:paraId="39D6070C"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230CB2FE" w14:textId="77777777" w:rsidR="00020FA8" w:rsidRPr="00361BCB" w:rsidRDefault="00020FA8" w:rsidP="00045852">
            <w:pPr>
              <w:pStyle w:val="Tabletext"/>
              <w:ind w:left="0"/>
              <w:rPr>
                <w:b w:val="0"/>
              </w:rPr>
            </w:pPr>
            <w:proofErr w:type="gramStart"/>
            <w:r w:rsidRPr="00361BCB">
              <w:rPr>
                <w:b w:val="0"/>
              </w:rPr>
              <w:t>empSalary</w:t>
            </w:r>
            <w:proofErr w:type="gramEnd"/>
          </w:p>
        </w:tc>
        <w:tc>
          <w:tcPr>
            <w:tcW w:w="683" w:type="dxa"/>
          </w:tcPr>
          <w:p w14:paraId="393B903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3D1874EF"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6E4ABE54"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44747D9F" w14:textId="77777777" w:rsidR="00020FA8" w:rsidRPr="00361BCB" w:rsidRDefault="00CF6CB7" w:rsidP="00045852">
            <w:pPr>
              <w:pStyle w:val="Tabletext"/>
              <w:ind w:left="0"/>
              <w:cnfStyle w:val="000000100000" w:firstRow="0" w:lastRow="0" w:firstColumn="0" w:lastColumn="0" w:oddVBand="0" w:evenVBand="0" w:oddHBand="1" w:evenHBand="0" w:firstRowFirstColumn="0" w:firstRowLastColumn="0" w:lastRowFirstColumn="0" w:lastRowLastColumn="0"/>
            </w:pPr>
            <w:r>
              <w:t>DECIMAL</w:t>
            </w:r>
          </w:p>
        </w:tc>
        <w:tc>
          <w:tcPr>
            <w:tcW w:w="1559" w:type="dxa"/>
          </w:tcPr>
          <w:p w14:paraId="44042630"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(8,2)</w:t>
            </w:r>
          </w:p>
        </w:tc>
        <w:tc>
          <w:tcPr>
            <w:tcW w:w="1417" w:type="dxa"/>
          </w:tcPr>
          <w:p w14:paraId="6E39C8B7"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CHECK(</w:t>
            </w:r>
            <w:proofErr w:type="gramEnd"/>
            <w:r w:rsidRPr="00361BCB">
              <w:t>empSalary&lt;10000)</w:t>
            </w:r>
          </w:p>
        </w:tc>
      </w:tr>
      <w:tr w:rsidR="008C7BA6" w:rsidRPr="00045852" w14:paraId="49FCBC33"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62D926DB" w14:textId="77777777" w:rsidR="00020FA8" w:rsidRPr="00361BCB" w:rsidRDefault="00020FA8" w:rsidP="00045852">
            <w:pPr>
              <w:pStyle w:val="Tabletext"/>
              <w:ind w:left="0"/>
              <w:rPr>
                <w:b w:val="0"/>
              </w:rPr>
            </w:pPr>
            <w:proofErr w:type="gramStart"/>
            <w:r w:rsidRPr="00361BCB">
              <w:rPr>
                <w:b w:val="0"/>
              </w:rPr>
              <w:t>empEmail</w:t>
            </w:r>
            <w:proofErr w:type="gramEnd"/>
          </w:p>
        </w:tc>
        <w:tc>
          <w:tcPr>
            <w:tcW w:w="683" w:type="dxa"/>
          </w:tcPr>
          <w:p w14:paraId="3FB4950C"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167" w:type="dxa"/>
          </w:tcPr>
          <w:p w14:paraId="0DC6C00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8" w:type="dxa"/>
            <w:gridSpan w:val="2"/>
          </w:tcPr>
          <w:p w14:paraId="1CC0CD9E"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tcPr>
          <w:p w14:paraId="2B9CE56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59" w:type="dxa"/>
          </w:tcPr>
          <w:p w14:paraId="3D19E422"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50</w:t>
            </w:r>
          </w:p>
        </w:tc>
        <w:tc>
          <w:tcPr>
            <w:tcW w:w="1417" w:type="dxa"/>
          </w:tcPr>
          <w:p w14:paraId="2551B0EA" w14:textId="77777777" w:rsidR="00020FA8" w:rsidRPr="00361BCB" w:rsidRDefault="00020FA8"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UNIQUE</w:t>
            </w:r>
          </w:p>
        </w:tc>
      </w:tr>
      <w:tr w:rsidR="008C7BA6" w:rsidRPr="00045852" w14:paraId="455E32F4" w14:textId="77777777" w:rsidTr="008C7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9" w:type="dxa"/>
          </w:tcPr>
          <w:p w14:paraId="7FCCDD65" w14:textId="77777777" w:rsidR="00020FA8" w:rsidRPr="00361BCB" w:rsidRDefault="00020FA8" w:rsidP="00045852">
            <w:pPr>
              <w:pStyle w:val="Tabletext"/>
              <w:ind w:left="0"/>
              <w:rPr>
                <w:b w:val="0"/>
              </w:rPr>
            </w:pPr>
            <w:proofErr w:type="gramStart"/>
            <w:r w:rsidRPr="00361BCB">
              <w:rPr>
                <w:b w:val="0"/>
              </w:rPr>
              <w:t>empTel</w:t>
            </w:r>
            <w:proofErr w:type="gramEnd"/>
          </w:p>
        </w:tc>
        <w:tc>
          <w:tcPr>
            <w:tcW w:w="683" w:type="dxa"/>
          </w:tcPr>
          <w:p w14:paraId="715668F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167" w:type="dxa"/>
          </w:tcPr>
          <w:p w14:paraId="1B05E6E9"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8" w:type="dxa"/>
            <w:gridSpan w:val="2"/>
          </w:tcPr>
          <w:p w14:paraId="4C783303"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tcPr>
          <w:p w14:paraId="3A49E709"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59" w:type="dxa"/>
          </w:tcPr>
          <w:p w14:paraId="40312228"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r w:rsidRPr="00361BCB">
              <w:t>11</w:t>
            </w:r>
          </w:p>
        </w:tc>
        <w:tc>
          <w:tcPr>
            <w:tcW w:w="1417" w:type="dxa"/>
          </w:tcPr>
          <w:p w14:paraId="37F822DC" w14:textId="77777777" w:rsidR="00020FA8" w:rsidRPr="00361BCB" w:rsidRDefault="00020FA8" w:rsidP="00045852">
            <w:pPr>
              <w:pStyle w:val="Tabletext"/>
              <w:ind w:left="0"/>
              <w:cnfStyle w:val="000000100000" w:firstRow="0" w:lastRow="0" w:firstColumn="0" w:lastColumn="0" w:oddVBand="0" w:evenVBand="0" w:oddHBand="1" w:evenHBand="0" w:firstRowFirstColumn="0" w:firstRowLastColumn="0" w:lastRowFirstColumn="0" w:lastRowLastColumn="0"/>
            </w:pPr>
          </w:p>
        </w:tc>
      </w:tr>
      <w:tr w:rsidR="008C7BA6" w:rsidRPr="00045852" w14:paraId="79D1FEA6" w14:textId="77777777" w:rsidTr="008C7BA6">
        <w:tc>
          <w:tcPr>
            <w:cnfStyle w:val="001000000000" w:firstRow="0" w:lastRow="0" w:firstColumn="1" w:lastColumn="0" w:oddVBand="0" w:evenVBand="0" w:oddHBand="0" w:evenHBand="0" w:firstRowFirstColumn="0" w:firstRowLastColumn="0" w:lastRowFirstColumn="0" w:lastRowLastColumn="0"/>
            <w:tcW w:w="1689" w:type="dxa"/>
          </w:tcPr>
          <w:p w14:paraId="49D59D19" w14:textId="77777777" w:rsidR="00020FA8" w:rsidRPr="00361BCB" w:rsidRDefault="005D2EC9" w:rsidP="005D2EC9">
            <w:pPr>
              <w:pStyle w:val="Tabletext"/>
              <w:ind w:left="0"/>
              <w:rPr>
                <w:b w:val="0"/>
              </w:rPr>
            </w:pPr>
            <w:proofErr w:type="gramStart"/>
            <w:r w:rsidRPr="00361BCB">
              <w:rPr>
                <w:b w:val="0"/>
              </w:rPr>
              <w:t>ma</w:t>
            </w:r>
            <w:r w:rsidR="008C7BA6" w:rsidRPr="00361BCB">
              <w:rPr>
                <w:b w:val="0"/>
              </w:rPr>
              <w:t>nagerID</w:t>
            </w:r>
            <w:proofErr w:type="gramEnd"/>
          </w:p>
        </w:tc>
        <w:tc>
          <w:tcPr>
            <w:tcW w:w="683" w:type="dxa"/>
          </w:tcPr>
          <w:p w14:paraId="22F8957C"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1167" w:type="dxa"/>
          </w:tcPr>
          <w:p w14:paraId="358B81E0" w14:textId="77777777" w:rsidR="00020FA8" w:rsidRPr="00361BCB" w:rsidRDefault="00D21D53"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EmployeeAcount</w:t>
            </w:r>
          </w:p>
        </w:tc>
        <w:tc>
          <w:tcPr>
            <w:tcW w:w="1418" w:type="dxa"/>
            <w:gridSpan w:val="2"/>
          </w:tcPr>
          <w:p w14:paraId="44024152"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employeeID</w:t>
            </w:r>
            <w:proofErr w:type="gramEnd"/>
          </w:p>
        </w:tc>
        <w:tc>
          <w:tcPr>
            <w:tcW w:w="1417" w:type="dxa"/>
          </w:tcPr>
          <w:p w14:paraId="2590C38D" w14:textId="77777777" w:rsidR="00020FA8" w:rsidRPr="00361BCB" w:rsidRDefault="00442F29"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3DAACD1E"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5C8BCA05" w14:textId="77777777" w:rsidR="00020FA8" w:rsidRPr="00361BCB" w:rsidRDefault="008C7BA6" w:rsidP="00045852">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bl>
    <w:p w14:paraId="08232889" w14:textId="77777777" w:rsidR="0077376D" w:rsidRDefault="0077376D" w:rsidP="00045852">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045852" w:rsidRPr="00045852" w14:paraId="7DC14291" w14:textId="77777777" w:rsidTr="00B80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7D6B78E" w14:textId="77777777" w:rsidR="00045852" w:rsidRPr="00045852" w:rsidRDefault="0027192F" w:rsidP="00B80C35">
            <w:pPr>
              <w:pStyle w:val="Tabletext"/>
              <w:ind w:left="0"/>
            </w:pPr>
            <w:r w:rsidRPr="00045852">
              <w:t>DATA DICTIONARY</w:t>
            </w:r>
            <w:r>
              <w:t xml:space="preserve"> </w:t>
            </w:r>
            <w:r w:rsidR="00045852">
              <w:t>Location</w:t>
            </w:r>
          </w:p>
        </w:tc>
        <w:tc>
          <w:tcPr>
            <w:tcW w:w="807" w:type="dxa"/>
          </w:tcPr>
          <w:p w14:paraId="134CADB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7FB1D564"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64546432"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1494D092"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2C1234E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185314D" w14:textId="77777777" w:rsidR="00045852" w:rsidRPr="00045852" w:rsidRDefault="00045852" w:rsidP="00B80C35">
            <w:pPr>
              <w:pStyle w:val="Tabletext"/>
              <w:ind w:left="0"/>
              <w:cnfStyle w:val="100000000000" w:firstRow="1" w:lastRow="0" w:firstColumn="0" w:lastColumn="0" w:oddVBand="0" w:evenVBand="0" w:oddHBand="0" w:evenHBand="0" w:firstRowFirstColumn="0" w:firstRowLastColumn="0" w:lastRowFirstColumn="0" w:lastRowLastColumn="0"/>
            </w:pPr>
          </w:p>
        </w:tc>
      </w:tr>
      <w:tr w:rsidR="00045852" w14:paraId="7F85B861" w14:textId="77777777" w:rsidTr="00B8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A23AE95" w14:textId="77777777" w:rsidR="00045852" w:rsidRPr="00361BCB" w:rsidRDefault="00045852" w:rsidP="00B80C35">
            <w:pPr>
              <w:ind w:left="0"/>
            </w:pPr>
            <w:r w:rsidRPr="00361BCB">
              <w:t>Attribute Name</w:t>
            </w:r>
          </w:p>
        </w:tc>
        <w:tc>
          <w:tcPr>
            <w:tcW w:w="807" w:type="dxa"/>
          </w:tcPr>
          <w:p w14:paraId="45ED7859"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422ECFA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18E184BA"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1EAD907D"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038CD8BD"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4D638F85" w14:textId="77777777" w:rsidR="00045852" w:rsidRPr="00361BCB" w:rsidRDefault="00045852"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045852" w:rsidRPr="00045852" w14:paraId="58EB126B" w14:textId="77777777" w:rsidTr="00B80C35">
        <w:tc>
          <w:tcPr>
            <w:cnfStyle w:val="001000000000" w:firstRow="0" w:lastRow="0" w:firstColumn="1" w:lastColumn="0" w:oddVBand="0" w:evenVBand="0" w:oddHBand="0" w:evenHBand="0" w:firstRowFirstColumn="0" w:firstRowLastColumn="0" w:lastRowFirstColumn="0" w:lastRowLastColumn="0"/>
            <w:tcW w:w="2023" w:type="dxa"/>
          </w:tcPr>
          <w:p w14:paraId="47FF63FD" w14:textId="77777777" w:rsidR="00045852" w:rsidRPr="00361BCB" w:rsidRDefault="005D2EC9" w:rsidP="00B80C35">
            <w:pPr>
              <w:pStyle w:val="Tabletext"/>
              <w:ind w:left="0"/>
              <w:rPr>
                <w:b w:val="0"/>
              </w:rPr>
            </w:pPr>
            <w:proofErr w:type="gramStart"/>
            <w:r w:rsidRPr="00361BCB">
              <w:rPr>
                <w:b w:val="0"/>
              </w:rPr>
              <w:t>lo</w:t>
            </w:r>
            <w:r w:rsidR="00045852" w:rsidRPr="00361BCB">
              <w:rPr>
                <w:b w:val="0"/>
              </w:rPr>
              <w:t>cationID</w:t>
            </w:r>
            <w:proofErr w:type="gramEnd"/>
          </w:p>
        </w:tc>
        <w:tc>
          <w:tcPr>
            <w:tcW w:w="807" w:type="dxa"/>
          </w:tcPr>
          <w:p w14:paraId="2BABB967"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75F46BBF"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3CD67B9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0B503DC7" w14:textId="77777777" w:rsidR="00045852" w:rsidRPr="00361BCB" w:rsidRDefault="00442F29"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205EC0AE"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6E128E54"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045852" w:rsidRPr="00045852" w14:paraId="228C7AFF" w14:textId="77777777" w:rsidTr="00B80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D2E6DE9" w14:textId="77777777" w:rsidR="00045852" w:rsidRPr="00361BCB" w:rsidRDefault="005D2EC9" w:rsidP="00B80C35">
            <w:pPr>
              <w:pStyle w:val="Tabletext"/>
              <w:ind w:left="0"/>
              <w:rPr>
                <w:b w:val="0"/>
              </w:rPr>
            </w:pPr>
            <w:proofErr w:type="gramStart"/>
            <w:r w:rsidRPr="00361BCB">
              <w:rPr>
                <w:b w:val="0"/>
              </w:rPr>
              <w:t>c</w:t>
            </w:r>
            <w:r w:rsidR="00045852" w:rsidRPr="00361BCB">
              <w:rPr>
                <w:b w:val="0"/>
              </w:rPr>
              <w:t>ity</w:t>
            </w:r>
            <w:proofErr w:type="gramEnd"/>
          </w:p>
        </w:tc>
        <w:tc>
          <w:tcPr>
            <w:tcW w:w="807" w:type="dxa"/>
          </w:tcPr>
          <w:p w14:paraId="093B51B9"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3BAE406"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73CA8E65"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3CC5BF30"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9447014"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218C685D" w14:textId="77777777" w:rsidR="00045852" w:rsidRPr="00361BCB" w:rsidRDefault="00045852"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045852" w:rsidRPr="00045852" w14:paraId="0329B0F6" w14:textId="77777777" w:rsidTr="00B80C35">
        <w:tc>
          <w:tcPr>
            <w:cnfStyle w:val="001000000000" w:firstRow="0" w:lastRow="0" w:firstColumn="1" w:lastColumn="0" w:oddVBand="0" w:evenVBand="0" w:oddHBand="0" w:evenHBand="0" w:firstRowFirstColumn="0" w:firstRowLastColumn="0" w:lastRowFirstColumn="0" w:lastRowLastColumn="0"/>
            <w:tcW w:w="2023" w:type="dxa"/>
          </w:tcPr>
          <w:p w14:paraId="02575FDB" w14:textId="77777777" w:rsidR="00045852" w:rsidRPr="00361BCB" w:rsidRDefault="00045852" w:rsidP="00B80C35">
            <w:pPr>
              <w:pStyle w:val="Tabletext"/>
              <w:ind w:left="0"/>
              <w:rPr>
                <w:b w:val="0"/>
              </w:rPr>
            </w:pPr>
            <w:proofErr w:type="gramStart"/>
            <w:r w:rsidRPr="00361BCB">
              <w:rPr>
                <w:b w:val="0"/>
              </w:rPr>
              <w:t>country</w:t>
            </w:r>
            <w:proofErr w:type="gramEnd"/>
          </w:p>
        </w:tc>
        <w:tc>
          <w:tcPr>
            <w:tcW w:w="807" w:type="dxa"/>
          </w:tcPr>
          <w:p w14:paraId="6D051884"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778A767D"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15F097F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A02B0A0"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643ED86B"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50</w:t>
            </w:r>
          </w:p>
        </w:tc>
        <w:tc>
          <w:tcPr>
            <w:tcW w:w="1417" w:type="dxa"/>
          </w:tcPr>
          <w:p w14:paraId="5A016918" w14:textId="77777777" w:rsidR="00045852" w:rsidRPr="00361BCB" w:rsidRDefault="00045852"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bl>
    <w:p w14:paraId="71768EC7" w14:textId="77777777" w:rsidR="005D2EC9" w:rsidRDefault="005D2EC9" w:rsidP="005D2EC9">
      <w:pPr>
        <w:ind w:left="0"/>
        <w:rPr>
          <w:b/>
        </w:rPr>
      </w:pPr>
    </w:p>
    <w:tbl>
      <w:tblPr>
        <w:tblStyle w:val="GridTable5Dark-Accent21"/>
        <w:tblW w:w="9351" w:type="dxa"/>
        <w:tblLayout w:type="fixed"/>
        <w:tblLook w:val="04A0" w:firstRow="1" w:lastRow="0" w:firstColumn="1" w:lastColumn="0" w:noHBand="0" w:noVBand="1"/>
      </w:tblPr>
      <w:tblGrid>
        <w:gridCol w:w="1980"/>
        <w:gridCol w:w="645"/>
        <w:gridCol w:w="1198"/>
        <w:gridCol w:w="1134"/>
        <w:gridCol w:w="1134"/>
        <w:gridCol w:w="1417"/>
        <w:gridCol w:w="1843"/>
      </w:tblGrid>
      <w:tr w:rsidR="00DA59E8" w:rsidRPr="00045852" w14:paraId="4A3C7525" w14:textId="77777777" w:rsidTr="00890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C505816" w14:textId="77777777" w:rsidR="00B80C35" w:rsidRPr="00045852" w:rsidRDefault="00DA59E8" w:rsidP="00B80C35">
            <w:pPr>
              <w:pStyle w:val="Tabletext"/>
              <w:ind w:left="0"/>
            </w:pPr>
            <w:r>
              <w:t xml:space="preserve">DATA </w:t>
            </w:r>
            <w:r w:rsidRPr="00045852">
              <w:t>DICTIONARY</w:t>
            </w:r>
            <w:r w:rsidR="00B80C35">
              <w:t xml:space="preserve"> </w:t>
            </w:r>
            <w:r w:rsidR="005D2EC9">
              <w:t>Booking</w:t>
            </w:r>
            <w:r w:rsidR="00B80C35" w:rsidRPr="00045852">
              <w:t>Details</w:t>
            </w:r>
          </w:p>
        </w:tc>
        <w:tc>
          <w:tcPr>
            <w:tcW w:w="645" w:type="dxa"/>
          </w:tcPr>
          <w:p w14:paraId="61503535"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98" w:type="dxa"/>
          </w:tcPr>
          <w:p w14:paraId="5D161DC6"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348127DF"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59E361EA"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033027ED"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c>
          <w:tcPr>
            <w:tcW w:w="1843" w:type="dxa"/>
          </w:tcPr>
          <w:p w14:paraId="6978615F" w14:textId="77777777" w:rsidR="00B80C35" w:rsidRPr="00045852" w:rsidRDefault="00B80C35" w:rsidP="00B80C35">
            <w:pPr>
              <w:pStyle w:val="Tabletext"/>
              <w:ind w:left="0"/>
              <w:cnfStyle w:val="100000000000" w:firstRow="1" w:lastRow="0" w:firstColumn="0" w:lastColumn="0" w:oddVBand="0" w:evenVBand="0" w:oddHBand="0" w:evenHBand="0" w:firstRowFirstColumn="0" w:firstRowLastColumn="0" w:lastRowFirstColumn="0" w:lastRowLastColumn="0"/>
            </w:pPr>
          </w:p>
        </w:tc>
      </w:tr>
      <w:tr w:rsidR="00DA59E8" w14:paraId="540E563D"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C66F20C" w14:textId="77777777" w:rsidR="00B80C35" w:rsidRPr="00361BCB" w:rsidRDefault="00B80C35" w:rsidP="00B80C35">
            <w:pPr>
              <w:ind w:left="0"/>
            </w:pPr>
            <w:r w:rsidRPr="00361BCB">
              <w:t>Attribute Name</w:t>
            </w:r>
          </w:p>
        </w:tc>
        <w:tc>
          <w:tcPr>
            <w:tcW w:w="645" w:type="dxa"/>
          </w:tcPr>
          <w:p w14:paraId="64607586"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w:t>
            </w:r>
            <w:r w:rsidRPr="00361BCB">
              <w:rPr>
                <w:b/>
              </w:rPr>
              <w:lastRenderedPageBreak/>
              <w:t>e</w:t>
            </w:r>
          </w:p>
        </w:tc>
        <w:tc>
          <w:tcPr>
            <w:tcW w:w="1198" w:type="dxa"/>
          </w:tcPr>
          <w:p w14:paraId="6389743D"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lastRenderedPageBreak/>
              <w:t>FK Table</w:t>
            </w:r>
          </w:p>
        </w:tc>
        <w:tc>
          <w:tcPr>
            <w:tcW w:w="1134" w:type="dxa"/>
          </w:tcPr>
          <w:p w14:paraId="2B3D2AD8"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 xml:space="preserve">FK </w:t>
            </w:r>
            <w:r w:rsidRPr="00361BCB">
              <w:rPr>
                <w:b/>
              </w:rPr>
              <w:lastRenderedPageBreak/>
              <w:t>Column</w:t>
            </w:r>
          </w:p>
        </w:tc>
        <w:tc>
          <w:tcPr>
            <w:tcW w:w="1134" w:type="dxa"/>
          </w:tcPr>
          <w:p w14:paraId="64A15C69"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lastRenderedPageBreak/>
              <w:t xml:space="preserve">Data </w:t>
            </w:r>
            <w:r w:rsidRPr="00361BCB">
              <w:rPr>
                <w:b/>
              </w:rPr>
              <w:lastRenderedPageBreak/>
              <w:t>Type</w:t>
            </w:r>
          </w:p>
        </w:tc>
        <w:tc>
          <w:tcPr>
            <w:tcW w:w="1417" w:type="dxa"/>
          </w:tcPr>
          <w:p w14:paraId="1D630DF9"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lastRenderedPageBreak/>
              <w:t>Length</w:t>
            </w:r>
          </w:p>
        </w:tc>
        <w:tc>
          <w:tcPr>
            <w:tcW w:w="1843" w:type="dxa"/>
          </w:tcPr>
          <w:p w14:paraId="7C1BDD86" w14:textId="77777777" w:rsidR="00B80C35" w:rsidRPr="00361BCB" w:rsidRDefault="00B80C35" w:rsidP="00B80C35">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DA59E8" w:rsidRPr="00045852" w14:paraId="08897479" w14:textId="77777777" w:rsidTr="00890D8A">
        <w:tc>
          <w:tcPr>
            <w:cnfStyle w:val="001000000000" w:firstRow="0" w:lastRow="0" w:firstColumn="1" w:lastColumn="0" w:oddVBand="0" w:evenVBand="0" w:oddHBand="0" w:evenHBand="0" w:firstRowFirstColumn="0" w:firstRowLastColumn="0" w:lastRowFirstColumn="0" w:lastRowLastColumn="0"/>
            <w:tcW w:w="1980" w:type="dxa"/>
          </w:tcPr>
          <w:p w14:paraId="450F460A" w14:textId="77777777" w:rsidR="00B80C35" w:rsidRPr="00361BCB" w:rsidRDefault="005D2EC9" w:rsidP="00B80C35">
            <w:pPr>
              <w:pStyle w:val="Tabletext"/>
              <w:ind w:left="0"/>
              <w:rPr>
                <w:b w:val="0"/>
              </w:rPr>
            </w:pPr>
            <w:proofErr w:type="gramStart"/>
            <w:r w:rsidRPr="00361BCB">
              <w:rPr>
                <w:b w:val="0"/>
              </w:rPr>
              <w:lastRenderedPageBreak/>
              <w:t>b</w:t>
            </w:r>
            <w:r w:rsidR="00B80C35" w:rsidRPr="00361BCB">
              <w:rPr>
                <w:b w:val="0"/>
              </w:rPr>
              <w:t>ookingID</w:t>
            </w:r>
            <w:proofErr w:type="gramEnd"/>
          </w:p>
        </w:tc>
        <w:tc>
          <w:tcPr>
            <w:tcW w:w="645" w:type="dxa"/>
          </w:tcPr>
          <w:p w14:paraId="75FECC57"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1198" w:type="dxa"/>
          </w:tcPr>
          <w:p w14:paraId="4AF21639"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444B62D9"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1B1BE604" w14:textId="77777777" w:rsidR="00B80C35" w:rsidRPr="00361BCB" w:rsidRDefault="00442F29"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417" w:type="dxa"/>
          </w:tcPr>
          <w:p w14:paraId="1853F05C"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843" w:type="dxa"/>
          </w:tcPr>
          <w:p w14:paraId="6738C925"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DA59E8" w:rsidRPr="00045852" w14:paraId="5A857035"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C460C3E" w14:textId="77777777" w:rsidR="00B80C35" w:rsidRPr="00361BCB" w:rsidRDefault="005D2EC9" w:rsidP="00B80C35">
            <w:pPr>
              <w:pStyle w:val="Tabletext"/>
              <w:ind w:left="0"/>
              <w:rPr>
                <w:b w:val="0"/>
              </w:rPr>
            </w:pPr>
            <w:proofErr w:type="gramStart"/>
            <w:r w:rsidRPr="00361BCB">
              <w:rPr>
                <w:b w:val="0"/>
              </w:rPr>
              <w:t>b</w:t>
            </w:r>
            <w:r w:rsidR="00B80C35" w:rsidRPr="00361BCB">
              <w:rPr>
                <w:b w:val="0"/>
              </w:rPr>
              <w:t>ookingDate</w:t>
            </w:r>
            <w:proofErr w:type="gramEnd"/>
          </w:p>
        </w:tc>
        <w:tc>
          <w:tcPr>
            <w:tcW w:w="645" w:type="dxa"/>
          </w:tcPr>
          <w:p w14:paraId="46506889"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98" w:type="dxa"/>
          </w:tcPr>
          <w:p w14:paraId="15C72A96"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14B975AA"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29E3C4F0"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417" w:type="dxa"/>
          </w:tcPr>
          <w:p w14:paraId="2206FE49"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843" w:type="dxa"/>
          </w:tcPr>
          <w:p w14:paraId="0155FADC" w14:textId="77777777" w:rsidR="00B80C35" w:rsidRPr="00361BCB" w:rsidRDefault="00B80C35" w:rsidP="00B80C35">
            <w:pPr>
              <w:pStyle w:val="Tabletext"/>
              <w:ind w:left="0"/>
              <w:cnfStyle w:val="000000100000" w:firstRow="0" w:lastRow="0" w:firstColumn="0" w:lastColumn="0" w:oddVBand="0" w:evenVBand="0" w:oddHBand="1" w:evenHBand="0" w:firstRowFirstColumn="0" w:firstRowLastColumn="0" w:lastRowFirstColumn="0" w:lastRowLastColumn="0"/>
            </w:pPr>
          </w:p>
        </w:tc>
      </w:tr>
      <w:tr w:rsidR="00DA59E8" w:rsidRPr="00045852" w14:paraId="3FCB8CCA" w14:textId="77777777" w:rsidTr="00890D8A">
        <w:tc>
          <w:tcPr>
            <w:cnfStyle w:val="001000000000" w:firstRow="0" w:lastRow="0" w:firstColumn="1" w:lastColumn="0" w:oddVBand="0" w:evenVBand="0" w:oddHBand="0" w:evenHBand="0" w:firstRowFirstColumn="0" w:firstRowLastColumn="0" w:lastRowFirstColumn="0" w:lastRowLastColumn="0"/>
            <w:tcW w:w="1980" w:type="dxa"/>
          </w:tcPr>
          <w:p w14:paraId="4C2E9A7D" w14:textId="77777777" w:rsidR="00B80C35" w:rsidRPr="00361BCB" w:rsidRDefault="005D2EC9" w:rsidP="00B80C35">
            <w:pPr>
              <w:pStyle w:val="Tabletext"/>
              <w:ind w:left="0"/>
              <w:rPr>
                <w:b w:val="0"/>
              </w:rPr>
            </w:pPr>
            <w:proofErr w:type="gramStart"/>
            <w:r w:rsidRPr="00361BCB">
              <w:rPr>
                <w:b w:val="0"/>
              </w:rPr>
              <w:t>b</w:t>
            </w:r>
            <w:r w:rsidR="00B80C35" w:rsidRPr="00361BCB">
              <w:rPr>
                <w:b w:val="0"/>
              </w:rPr>
              <w:t>ookingTotalCost</w:t>
            </w:r>
            <w:proofErr w:type="gramEnd"/>
          </w:p>
        </w:tc>
        <w:tc>
          <w:tcPr>
            <w:tcW w:w="645" w:type="dxa"/>
          </w:tcPr>
          <w:p w14:paraId="32E98EAB"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98" w:type="dxa"/>
          </w:tcPr>
          <w:p w14:paraId="4513071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0604F14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06A9E3EE" w14:textId="77777777" w:rsidR="00B80C35" w:rsidRPr="00361BCB" w:rsidRDefault="00442F29" w:rsidP="00CF6CB7">
            <w:pPr>
              <w:pStyle w:val="Tabletext"/>
              <w:ind w:left="0"/>
              <w:cnfStyle w:val="000000000000" w:firstRow="0" w:lastRow="0" w:firstColumn="0" w:lastColumn="0" w:oddVBand="0" w:evenVBand="0" w:oddHBand="0" w:evenHBand="0" w:firstRowFirstColumn="0" w:firstRowLastColumn="0" w:lastRowFirstColumn="0" w:lastRowLastColumn="0"/>
            </w:pPr>
            <w:r w:rsidRPr="00361BCB">
              <w:t>D</w:t>
            </w:r>
            <w:r w:rsidR="00CF6CB7">
              <w:t>ECIMAL</w:t>
            </w:r>
          </w:p>
        </w:tc>
        <w:tc>
          <w:tcPr>
            <w:tcW w:w="1417" w:type="dxa"/>
          </w:tcPr>
          <w:p w14:paraId="3E99C37B"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r w:rsidRPr="00361BCB">
              <w:t>(8,2)</w:t>
            </w:r>
          </w:p>
        </w:tc>
        <w:tc>
          <w:tcPr>
            <w:tcW w:w="1843" w:type="dxa"/>
          </w:tcPr>
          <w:p w14:paraId="2BED0AFE" w14:textId="77777777" w:rsidR="00B80C35" w:rsidRPr="00361BCB" w:rsidRDefault="00B80C35" w:rsidP="00B80C35">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CHECK(</w:t>
            </w:r>
            <w:proofErr w:type="gramEnd"/>
            <w:r w:rsidRPr="00361BCB">
              <w:t>bookingTotalCoat&gt;0)</w:t>
            </w:r>
          </w:p>
        </w:tc>
      </w:tr>
      <w:tr w:rsidR="00DA59E8" w:rsidRPr="00045852" w14:paraId="7895A76C" w14:textId="77777777" w:rsidTr="00890D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EE4E50A" w14:textId="77777777" w:rsidR="00DA59E8" w:rsidRPr="00361BCB" w:rsidRDefault="005D2EC9" w:rsidP="00B80C35">
            <w:pPr>
              <w:pStyle w:val="Tabletext"/>
              <w:ind w:left="0"/>
              <w:rPr>
                <w:b w:val="0"/>
              </w:rPr>
            </w:pPr>
            <w:proofErr w:type="gramStart"/>
            <w:r w:rsidRPr="00361BCB">
              <w:rPr>
                <w:b w:val="0"/>
              </w:rPr>
              <w:t>c</w:t>
            </w:r>
            <w:r w:rsidR="00DA59E8" w:rsidRPr="00361BCB">
              <w:rPr>
                <w:b w:val="0"/>
              </w:rPr>
              <w:t>ustomerID</w:t>
            </w:r>
            <w:proofErr w:type="gramEnd"/>
          </w:p>
        </w:tc>
        <w:tc>
          <w:tcPr>
            <w:tcW w:w="645" w:type="dxa"/>
          </w:tcPr>
          <w:p w14:paraId="2E33B1A9" w14:textId="77777777" w:rsidR="00DA59E8" w:rsidRPr="00361BCB" w:rsidRDefault="00DA59E8"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198" w:type="dxa"/>
          </w:tcPr>
          <w:p w14:paraId="10337225" w14:textId="77777777" w:rsidR="00DA59E8" w:rsidRPr="00361BCB" w:rsidRDefault="00DA59E8"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C</w:t>
            </w:r>
            <w:r w:rsidR="00694877" w:rsidRPr="00361BCB">
              <w:t>ustomerA</w:t>
            </w:r>
            <w:r w:rsidRPr="00361BCB">
              <w:t>ccount</w:t>
            </w:r>
          </w:p>
        </w:tc>
        <w:tc>
          <w:tcPr>
            <w:tcW w:w="1134" w:type="dxa"/>
          </w:tcPr>
          <w:p w14:paraId="20AEAF70"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CustomerID</w:t>
            </w:r>
          </w:p>
        </w:tc>
        <w:tc>
          <w:tcPr>
            <w:tcW w:w="1134" w:type="dxa"/>
          </w:tcPr>
          <w:p w14:paraId="688D25CA" w14:textId="77777777" w:rsidR="00DA59E8" w:rsidRPr="00361BCB" w:rsidRDefault="00442F29"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417" w:type="dxa"/>
          </w:tcPr>
          <w:p w14:paraId="09EFA8E0"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843" w:type="dxa"/>
          </w:tcPr>
          <w:p w14:paraId="4A2E61D5" w14:textId="77777777" w:rsidR="00DA59E8"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p w14:paraId="706BF4A7" w14:textId="77777777" w:rsidR="00694877" w:rsidRPr="00361BCB" w:rsidRDefault="00694877" w:rsidP="00B80C35">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w:t>
            </w:r>
          </w:p>
        </w:tc>
      </w:tr>
    </w:tbl>
    <w:p w14:paraId="2044C4B6" w14:textId="77777777" w:rsidR="008A6436" w:rsidRDefault="008A6436" w:rsidP="008A6436">
      <w:pPr>
        <w:pStyle w:val="Tabletext"/>
        <w:rPr>
          <w:b/>
        </w:rPr>
      </w:pPr>
    </w:p>
    <w:tbl>
      <w:tblPr>
        <w:tblStyle w:val="GridTable5Dark-Accent21"/>
        <w:tblW w:w="0" w:type="auto"/>
        <w:tblLook w:val="04A0" w:firstRow="1" w:lastRow="0" w:firstColumn="1" w:lastColumn="0" w:noHBand="0" w:noVBand="1"/>
      </w:tblPr>
      <w:tblGrid>
        <w:gridCol w:w="2110"/>
        <w:gridCol w:w="771"/>
        <w:gridCol w:w="1596"/>
        <w:gridCol w:w="180"/>
        <w:gridCol w:w="1160"/>
        <w:gridCol w:w="1149"/>
        <w:gridCol w:w="1272"/>
        <w:gridCol w:w="1338"/>
      </w:tblGrid>
      <w:tr w:rsidR="008A6436" w:rsidRPr="00045852" w14:paraId="046A006B"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93B31F1" w14:textId="77777777" w:rsidR="008A6436" w:rsidRPr="00045852" w:rsidRDefault="008A6436" w:rsidP="006067E1">
            <w:pPr>
              <w:pStyle w:val="Tabletext"/>
              <w:ind w:left="0"/>
            </w:pPr>
            <w:r w:rsidRPr="00045852">
              <w:t>DATA DICTIONARY</w:t>
            </w:r>
            <w:r w:rsidR="005D2EC9">
              <w:t xml:space="preserve"> Attraction</w:t>
            </w:r>
            <w:r w:rsidRPr="008A6436">
              <w:t>Catalogue</w:t>
            </w:r>
          </w:p>
        </w:tc>
        <w:tc>
          <w:tcPr>
            <w:tcW w:w="807" w:type="dxa"/>
          </w:tcPr>
          <w:p w14:paraId="3EF7AA64"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3E508EE0"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33860B55"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386D7B32"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B1BF34C"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A51850C" w14:textId="77777777" w:rsidR="008A6436" w:rsidRPr="00045852" w:rsidRDefault="008A6436"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8A6436" w14:paraId="798CD43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19EC14A" w14:textId="77777777" w:rsidR="008A6436" w:rsidRPr="00361BCB" w:rsidRDefault="008A6436" w:rsidP="006067E1">
            <w:pPr>
              <w:ind w:left="0"/>
            </w:pPr>
            <w:r w:rsidRPr="00361BCB">
              <w:t>Attribute Name</w:t>
            </w:r>
          </w:p>
        </w:tc>
        <w:tc>
          <w:tcPr>
            <w:tcW w:w="807" w:type="dxa"/>
          </w:tcPr>
          <w:p w14:paraId="726A2B77"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6E127089"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54741ECC"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05CE48A9"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55C638FC"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3085013A" w14:textId="77777777" w:rsidR="008A6436" w:rsidRPr="00361BCB" w:rsidRDefault="008A6436"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8A6436" w:rsidRPr="00045852" w14:paraId="7F8D9B60"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AB5A955" w14:textId="77777777" w:rsidR="008A6436" w:rsidRPr="00361BCB" w:rsidRDefault="008A6436" w:rsidP="006067E1">
            <w:pPr>
              <w:pStyle w:val="Tabletext"/>
              <w:ind w:left="0"/>
              <w:rPr>
                <w:b w:val="0"/>
              </w:rPr>
            </w:pPr>
            <w:proofErr w:type="gramStart"/>
            <w:r w:rsidRPr="00361BCB">
              <w:rPr>
                <w:b w:val="0"/>
              </w:rPr>
              <w:t>attractionID</w:t>
            </w:r>
            <w:proofErr w:type="gramEnd"/>
          </w:p>
        </w:tc>
        <w:tc>
          <w:tcPr>
            <w:tcW w:w="807" w:type="dxa"/>
          </w:tcPr>
          <w:p w14:paraId="162DDEA6"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78C345B1"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76558AC3"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AB95798" w14:textId="77777777" w:rsidR="008A6436"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43624CB1"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2D25006A"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8A6436" w:rsidRPr="00045852" w14:paraId="5DEF1C91"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68EACE7" w14:textId="77777777" w:rsidR="008A6436" w:rsidRPr="00361BCB" w:rsidRDefault="005D2EC9" w:rsidP="006067E1">
            <w:pPr>
              <w:pStyle w:val="Tabletext"/>
              <w:ind w:left="0"/>
              <w:rPr>
                <w:b w:val="0"/>
              </w:rPr>
            </w:pPr>
            <w:proofErr w:type="gramStart"/>
            <w:r w:rsidRPr="00361BCB">
              <w:rPr>
                <w:b w:val="0"/>
              </w:rPr>
              <w:t>a</w:t>
            </w:r>
            <w:r w:rsidR="008A6436" w:rsidRPr="00361BCB">
              <w:rPr>
                <w:b w:val="0"/>
              </w:rPr>
              <w:t>ttName</w:t>
            </w:r>
            <w:proofErr w:type="gramEnd"/>
          </w:p>
        </w:tc>
        <w:tc>
          <w:tcPr>
            <w:tcW w:w="807" w:type="dxa"/>
          </w:tcPr>
          <w:p w14:paraId="5A8C2402"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D4E57F0"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51906BA7"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2C7EBADD"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14D377EB"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0FAC3EBA"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8A6436" w:rsidRPr="00045852" w14:paraId="64384DC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3927CCF4" w14:textId="77777777" w:rsidR="008A6436" w:rsidRPr="00361BCB" w:rsidRDefault="005D2EC9" w:rsidP="006067E1">
            <w:pPr>
              <w:pStyle w:val="Tabletext"/>
              <w:ind w:left="0"/>
              <w:rPr>
                <w:b w:val="0"/>
              </w:rPr>
            </w:pPr>
            <w:proofErr w:type="gramStart"/>
            <w:r w:rsidRPr="00361BCB">
              <w:rPr>
                <w:b w:val="0"/>
              </w:rPr>
              <w:t>a</w:t>
            </w:r>
            <w:r w:rsidR="008A6436" w:rsidRPr="00361BCB">
              <w:rPr>
                <w:b w:val="0"/>
              </w:rPr>
              <w:t>ttDescript</w:t>
            </w:r>
            <w:proofErr w:type="gramEnd"/>
          </w:p>
        </w:tc>
        <w:tc>
          <w:tcPr>
            <w:tcW w:w="807" w:type="dxa"/>
          </w:tcPr>
          <w:p w14:paraId="46EE842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4750D25D"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2A31FD7"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7093DB7"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489181AE"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500</w:t>
            </w:r>
          </w:p>
        </w:tc>
        <w:tc>
          <w:tcPr>
            <w:tcW w:w="1417" w:type="dxa"/>
          </w:tcPr>
          <w:p w14:paraId="1128C5C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043949" w:rsidRPr="00045852" w14:paraId="75A0DCA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F0C3650" w14:textId="77777777" w:rsidR="00043949" w:rsidRPr="00043949" w:rsidRDefault="00043949" w:rsidP="006067E1">
            <w:pPr>
              <w:pStyle w:val="Tabletext"/>
              <w:ind w:left="0"/>
              <w:rPr>
                <w:b w:val="0"/>
              </w:rPr>
            </w:pPr>
            <w:proofErr w:type="gramStart"/>
            <w:r w:rsidRPr="00043949">
              <w:rPr>
                <w:b w:val="0"/>
              </w:rPr>
              <w:t>att</w:t>
            </w:r>
            <w:r w:rsidR="00E34EA5">
              <w:rPr>
                <w:b w:val="0"/>
              </w:rPr>
              <w:t>Availabilit</w:t>
            </w:r>
            <w:r w:rsidRPr="00043949">
              <w:rPr>
                <w:b w:val="0"/>
              </w:rPr>
              <w:t>yCount</w:t>
            </w:r>
            <w:proofErr w:type="gramEnd"/>
          </w:p>
        </w:tc>
        <w:tc>
          <w:tcPr>
            <w:tcW w:w="807" w:type="dxa"/>
          </w:tcPr>
          <w:p w14:paraId="728C7A4B"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23C8A48"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3791A986"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6A214A73"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INT</w:t>
            </w:r>
          </w:p>
        </w:tc>
        <w:tc>
          <w:tcPr>
            <w:tcW w:w="1544" w:type="dxa"/>
          </w:tcPr>
          <w:p w14:paraId="1A3216A4"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20</w:t>
            </w:r>
          </w:p>
        </w:tc>
        <w:tc>
          <w:tcPr>
            <w:tcW w:w="1417" w:type="dxa"/>
          </w:tcPr>
          <w:p w14:paraId="0E9B4488" w14:textId="77777777" w:rsidR="00043949" w:rsidRPr="00361BCB" w:rsidRDefault="00043949" w:rsidP="006067E1">
            <w:pPr>
              <w:pStyle w:val="Tabletext"/>
              <w:ind w:left="0"/>
              <w:cnfStyle w:val="000000100000" w:firstRow="0" w:lastRow="0" w:firstColumn="0" w:lastColumn="0" w:oddVBand="0" w:evenVBand="0" w:oddHBand="1" w:evenHBand="0" w:firstRowFirstColumn="0" w:firstRowLastColumn="0" w:lastRowFirstColumn="0" w:lastRowLastColumn="0"/>
            </w:pPr>
            <w:r>
              <w:t>NOT NULL</w:t>
            </w:r>
          </w:p>
        </w:tc>
      </w:tr>
      <w:tr w:rsidR="008A6436" w:rsidRPr="00045852" w14:paraId="5C33255D"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373E35A2" w14:textId="77777777" w:rsidR="008A6436" w:rsidRPr="00361BCB" w:rsidRDefault="005D2EC9" w:rsidP="006067E1">
            <w:pPr>
              <w:pStyle w:val="Tabletext"/>
              <w:ind w:left="0"/>
              <w:rPr>
                <w:b w:val="0"/>
              </w:rPr>
            </w:pPr>
            <w:proofErr w:type="gramStart"/>
            <w:r w:rsidRPr="00361BCB">
              <w:rPr>
                <w:b w:val="0"/>
              </w:rPr>
              <w:t>att</w:t>
            </w:r>
            <w:r w:rsidR="008A6436" w:rsidRPr="00361BCB">
              <w:rPr>
                <w:b w:val="0"/>
              </w:rPr>
              <w:t>TypeID</w:t>
            </w:r>
            <w:proofErr w:type="gramEnd"/>
          </w:p>
        </w:tc>
        <w:tc>
          <w:tcPr>
            <w:tcW w:w="807" w:type="dxa"/>
          </w:tcPr>
          <w:p w14:paraId="689C539A"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993" w:type="dxa"/>
          </w:tcPr>
          <w:p w14:paraId="50402D49" w14:textId="77777777" w:rsidR="008A6436"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w:t>
            </w:r>
            <w:r w:rsidR="008A6436" w:rsidRPr="00361BCB">
              <w:t>Type</w:t>
            </w:r>
          </w:p>
        </w:tc>
        <w:tc>
          <w:tcPr>
            <w:tcW w:w="1417" w:type="dxa"/>
            <w:gridSpan w:val="2"/>
          </w:tcPr>
          <w:p w14:paraId="49162A67" w14:textId="77777777" w:rsidR="008A6436"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w:t>
            </w:r>
            <w:r w:rsidR="008A6436" w:rsidRPr="00361BCB">
              <w:t>TypeID</w:t>
            </w:r>
          </w:p>
        </w:tc>
        <w:tc>
          <w:tcPr>
            <w:tcW w:w="1149" w:type="dxa"/>
          </w:tcPr>
          <w:p w14:paraId="726585EF" w14:textId="77777777" w:rsidR="008A6436"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3BD01DD5"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3A153F88" w14:textId="77777777" w:rsidR="008A6436" w:rsidRPr="00361BCB" w:rsidRDefault="008A6436"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8A6436" w:rsidRPr="00045852" w14:paraId="3B1638D7"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312D3C46" w14:textId="77777777" w:rsidR="008A6436" w:rsidRPr="00361BCB" w:rsidRDefault="005D2EC9" w:rsidP="006067E1">
            <w:pPr>
              <w:pStyle w:val="Tabletext"/>
              <w:ind w:left="0"/>
              <w:rPr>
                <w:b w:val="0"/>
              </w:rPr>
            </w:pPr>
            <w:proofErr w:type="gramStart"/>
            <w:r w:rsidRPr="00361BCB">
              <w:rPr>
                <w:b w:val="0"/>
              </w:rPr>
              <w:t>l</w:t>
            </w:r>
            <w:r w:rsidR="008A6436" w:rsidRPr="00361BCB">
              <w:rPr>
                <w:b w:val="0"/>
              </w:rPr>
              <w:t>ocationID</w:t>
            </w:r>
            <w:proofErr w:type="gramEnd"/>
          </w:p>
        </w:tc>
        <w:tc>
          <w:tcPr>
            <w:tcW w:w="807" w:type="dxa"/>
          </w:tcPr>
          <w:p w14:paraId="2F6E1AF4"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FK</w:t>
            </w:r>
          </w:p>
        </w:tc>
        <w:tc>
          <w:tcPr>
            <w:tcW w:w="993" w:type="dxa"/>
          </w:tcPr>
          <w:p w14:paraId="2E0CCE18"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Location</w:t>
            </w:r>
          </w:p>
        </w:tc>
        <w:tc>
          <w:tcPr>
            <w:tcW w:w="1417" w:type="dxa"/>
            <w:gridSpan w:val="2"/>
          </w:tcPr>
          <w:p w14:paraId="3C4B4530"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LocationID</w:t>
            </w:r>
          </w:p>
        </w:tc>
        <w:tc>
          <w:tcPr>
            <w:tcW w:w="1149" w:type="dxa"/>
          </w:tcPr>
          <w:p w14:paraId="2EAA0D71" w14:textId="77777777" w:rsidR="008A6436"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44" w:type="dxa"/>
          </w:tcPr>
          <w:p w14:paraId="4CD27B12"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417" w:type="dxa"/>
          </w:tcPr>
          <w:p w14:paraId="41C84545" w14:textId="77777777" w:rsidR="008A6436"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tc>
      </w:tr>
      <w:tr w:rsidR="00CC6EC2" w:rsidRPr="00045852" w14:paraId="5C6559DE"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5E8F629A" w14:textId="77777777" w:rsidR="00CC6EC2" w:rsidRPr="00E5038D" w:rsidRDefault="00CC6EC2" w:rsidP="006067E1">
            <w:pPr>
              <w:pStyle w:val="Tabletext"/>
              <w:ind w:left="0"/>
              <w:rPr>
                <w:b w:val="0"/>
              </w:rPr>
            </w:pPr>
            <w:proofErr w:type="gramStart"/>
            <w:r w:rsidRPr="00E5038D">
              <w:rPr>
                <w:b w:val="0"/>
              </w:rPr>
              <w:t>attFullDescript</w:t>
            </w:r>
            <w:r w:rsidR="00E5038D" w:rsidRPr="00E5038D">
              <w:rPr>
                <w:b w:val="0"/>
              </w:rPr>
              <w:t>ion</w:t>
            </w:r>
            <w:proofErr w:type="gramEnd"/>
          </w:p>
        </w:tc>
        <w:tc>
          <w:tcPr>
            <w:tcW w:w="807" w:type="dxa"/>
          </w:tcPr>
          <w:p w14:paraId="3DC68743"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043FDC9A"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0FEA975"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64B7B91B"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VARCHAR</w:t>
            </w:r>
          </w:p>
        </w:tc>
        <w:tc>
          <w:tcPr>
            <w:tcW w:w="1544" w:type="dxa"/>
          </w:tcPr>
          <w:p w14:paraId="77452536"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1000</w:t>
            </w:r>
          </w:p>
        </w:tc>
        <w:tc>
          <w:tcPr>
            <w:tcW w:w="1417" w:type="dxa"/>
          </w:tcPr>
          <w:p w14:paraId="32B171BE" w14:textId="77777777" w:rsidR="00CC6EC2" w:rsidRPr="00361BCB" w:rsidRDefault="00CC6EC2" w:rsidP="006067E1">
            <w:pPr>
              <w:pStyle w:val="Tabletext"/>
              <w:ind w:left="0"/>
              <w:cnfStyle w:val="000000000000" w:firstRow="0" w:lastRow="0" w:firstColumn="0" w:lastColumn="0" w:oddVBand="0" w:evenVBand="0" w:oddHBand="0" w:evenHBand="0" w:firstRowFirstColumn="0" w:firstRowLastColumn="0" w:lastRowFirstColumn="0" w:lastRowLastColumn="0"/>
            </w:pPr>
            <w:r>
              <w:t>NOT NULL</w:t>
            </w:r>
          </w:p>
        </w:tc>
      </w:tr>
    </w:tbl>
    <w:p w14:paraId="37357D4E" w14:textId="77777777" w:rsidR="00A550FA" w:rsidRDefault="00A550FA" w:rsidP="00A550FA">
      <w:pPr>
        <w:pStyle w:val="Tabletext"/>
        <w:ind w:left="0"/>
        <w:rPr>
          <w:b/>
        </w:rPr>
      </w:pPr>
    </w:p>
    <w:tbl>
      <w:tblPr>
        <w:tblStyle w:val="GridTable5Dark-Accent21"/>
        <w:tblW w:w="9351" w:type="dxa"/>
        <w:tblLayout w:type="fixed"/>
        <w:tblLook w:val="04A0" w:firstRow="1" w:lastRow="0" w:firstColumn="1" w:lastColumn="0" w:noHBand="0" w:noVBand="1"/>
      </w:tblPr>
      <w:tblGrid>
        <w:gridCol w:w="1980"/>
        <w:gridCol w:w="850"/>
        <w:gridCol w:w="1134"/>
        <w:gridCol w:w="1276"/>
        <w:gridCol w:w="851"/>
        <w:gridCol w:w="1559"/>
        <w:gridCol w:w="1701"/>
      </w:tblGrid>
      <w:tr w:rsidR="009D0B4E" w:rsidRPr="00045852" w14:paraId="6F5EF672" w14:textId="77777777" w:rsidTr="005D2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14E325" w14:textId="77777777" w:rsidR="009D0B4E" w:rsidRPr="00045852" w:rsidRDefault="009D0B4E" w:rsidP="006067E1">
            <w:pPr>
              <w:pStyle w:val="Tabletext"/>
              <w:ind w:left="0"/>
            </w:pPr>
            <w:r>
              <w:t xml:space="preserve">DATA </w:t>
            </w:r>
            <w:r w:rsidRPr="00045852">
              <w:t>DICTIONARY</w:t>
            </w:r>
            <w:r>
              <w:t xml:space="preserve"> TicketsOn</w:t>
            </w:r>
            <w:r w:rsidRPr="009D0B4E">
              <w:t>Booking</w:t>
            </w:r>
          </w:p>
        </w:tc>
        <w:tc>
          <w:tcPr>
            <w:tcW w:w="850" w:type="dxa"/>
          </w:tcPr>
          <w:p w14:paraId="2E5AB2B2"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34" w:type="dxa"/>
          </w:tcPr>
          <w:p w14:paraId="68862F9A"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76" w:type="dxa"/>
          </w:tcPr>
          <w:p w14:paraId="7EDD1815"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851" w:type="dxa"/>
          </w:tcPr>
          <w:p w14:paraId="02F1E87A"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59" w:type="dxa"/>
          </w:tcPr>
          <w:p w14:paraId="157033C4"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701" w:type="dxa"/>
          </w:tcPr>
          <w:p w14:paraId="0C7E9676" w14:textId="77777777" w:rsidR="009D0B4E" w:rsidRPr="00045852" w:rsidRDefault="009D0B4E"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9D0B4E" w14:paraId="3E05FA7C"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9215B7E" w14:textId="77777777" w:rsidR="009D0B4E" w:rsidRPr="00361BCB" w:rsidRDefault="009D0B4E" w:rsidP="006067E1">
            <w:pPr>
              <w:ind w:left="0"/>
            </w:pPr>
            <w:r w:rsidRPr="00361BCB">
              <w:t>Attribute Name</w:t>
            </w:r>
          </w:p>
        </w:tc>
        <w:tc>
          <w:tcPr>
            <w:tcW w:w="850" w:type="dxa"/>
          </w:tcPr>
          <w:p w14:paraId="7FBFAFC9"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134" w:type="dxa"/>
          </w:tcPr>
          <w:p w14:paraId="77C7A901"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276" w:type="dxa"/>
          </w:tcPr>
          <w:p w14:paraId="41AB7649"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851" w:type="dxa"/>
          </w:tcPr>
          <w:p w14:paraId="69E5B026"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59" w:type="dxa"/>
          </w:tcPr>
          <w:p w14:paraId="2BA395A5"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701" w:type="dxa"/>
          </w:tcPr>
          <w:p w14:paraId="3DB0ADBD" w14:textId="77777777" w:rsidR="009D0B4E" w:rsidRPr="00361BCB" w:rsidRDefault="009D0B4E"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9D0B4E" w:rsidRPr="00045852" w14:paraId="4F9C9A4A"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06674430" w14:textId="77777777" w:rsidR="009D0B4E" w:rsidRPr="00361BCB" w:rsidRDefault="005D2EC9" w:rsidP="006067E1">
            <w:pPr>
              <w:pStyle w:val="Tabletext"/>
              <w:ind w:left="0"/>
              <w:rPr>
                <w:b w:val="0"/>
              </w:rPr>
            </w:pPr>
            <w:proofErr w:type="gramStart"/>
            <w:r w:rsidRPr="00361BCB">
              <w:rPr>
                <w:b w:val="0"/>
              </w:rPr>
              <w:t>b</w:t>
            </w:r>
            <w:r w:rsidR="009D0B4E" w:rsidRPr="00361BCB">
              <w:rPr>
                <w:b w:val="0"/>
              </w:rPr>
              <w:t>ookingID</w:t>
            </w:r>
            <w:proofErr w:type="gramEnd"/>
          </w:p>
        </w:tc>
        <w:tc>
          <w:tcPr>
            <w:tcW w:w="850" w:type="dxa"/>
          </w:tcPr>
          <w:p w14:paraId="42AF9072"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 FK</w:t>
            </w:r>
          </w:p>
        </w:tc>
        <w:tc>
          <w:tcPr>
            <w:tcW w:w="1134" w:type="dxa"/>
          </w:tcPr>
          <w:p w14:paraId="6445494B" w14:textId="77777777" w:rsidR="009D0B4E"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Bookin</w:t>
            </w:r>
            <w:r w:rsidR="009D0B4E" w:rsidRPr="00361BCB">
              <w:t>Details</w:t>
            </w:r>
          </w:p>
        </w:tc>
        <w:tc>
          <w:tcPr>
            <w:tcW w:w="1276" w:type="dxa"/>
          </w:tcPr>
          <w:p w14:paraId="5119A0F4"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BookingID</w:t>
            </w:r>
          </w:p>
        </w:tc>
        <w:tc>
          <w:tcPr>
            <w:tcW w:w="851" w:type="dxa"/>
          </w:tcPr>
          <w:p w14:paraId="5F40A142" w14:textId="77777777" w:rsidR="009D0B4E"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4D773B0A"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7220D535"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 xml:space="preserve">PRIMARY KEY, </w:t>
            </w:r>
          </w:p>
          <w:p w14:paraId="70A045A4"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9D0B4E" w:rsidRPr="00045852" w14:paraId="2461276F"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5D7F082" w14:textId="77777777" w:rsidR="009D0B4E" w:rsidRPr="00361BCB" w:rsidRDefault="005D2EC9" w:rsidP="006067E1">
            <w:pPr>
              <w:pStyle w:val="Tabletext"/>
              <w:ind w:left="0"/>
              <w:rPr>
                <w:b w:val="0"/>
              </w:rPr>
            </w:pPr>
            <w:proofErr w:type="gramStart"/>
            <w:r w:rsidRPr="00361BCB">
              <w:rPr>
                <w:b w:val="0"/>
              </w:rPr>
              <w:t>a</w:t>
            </w:r>
            <w:r w:rsidR="008A6436" w:rsidRPr="00361BCB">
              <w:rPr>
                <w:b w:val="0"/>
              </w:rPr>
              <w:t>ttraction</w:t>
            </w:r>
            <w:r w:rsidR="009D0B4E" w:rsidRPr="00361BCB">
              <w:rPr>
                <w:b w:val="0"/>
              </w:rPr>
              <w:t>ID</w:t>
            </w:r>
            <w:proofErr w:type="gramEnd"/>
          </w:p>
        </w:tc>
        <w:tc>
          <w:tcPr>
            <w:tcW w:w="850" w:type="dxa"/>
          </w:tcPr>
          <w:p w14:paraId="08328D16"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134" w:type="dxa"/>
          </w:tcPr>
          <w:p w14:paraId="165B4103" w14:textId="77777777" w:rsidR="009D0B4E"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Att</w:t>
            </w:r>
            <w:r w:rsidR="005D2EC9" w:rsidRPr="00361BCB">
              <w:t>actio</w:t>
            </w:r>
            <w:r w:rsidRPr="00361BCB">
              <w:t>Catalogue</w:t>
            </w:r>
          </w:p>
        </w:tc>
        <w:tc>
          <w:tcPr>
            <w:tcW w:w="1276" w:type="dxa"/>
          </w:tcPr>
          <w:p w14:paraId="45D9D686" w14:textId="77777777" w:rsidR="009D0B4E" w:rsidRPr="00361BCB" w:rsidRDefault="008A6436"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attractionID</w:t>
            </w:r>
            <w:proofErr w:type="gramEnd"/>
          </w:p>
        </w:tc>
        <w:tc>
          <w:tcPr>
            <w:tcW w:w="851" w:type="dxa"/>
          </w:tcPr>
          <w:p w14:paraId="5107A2A1" w14:textId="77777777" w:rsidR="009D0B4E"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59" w:type="dxa"/>
          </w:tcPr>
          <w:p w14:paraId="2CF6CD10"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701" w:type="dxa"/>
          </w:tcPr>
          <w:p w14:paraId="132598BC"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 FOREIGN KEY</w:t>
            </w:r>
          </w:p>
        </w:tc>
      </w:tr>
      <w:tr w:rsidR="009D0B4E" w:rsidRPr="00045852" w14:paraId="5CD763B1"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3E329D93" w14:textId="77777777" w:rsidR="009D0B4E" w:rsidRPr="00361BCB" w:rsidRDefault="005D2EC9" w:rsidP="006067E1">
            <w:pPr>
              <w:pStyle w:val="Tabletext"/>
              <w:ind w:left="0"/>
              <w:rPr>
                <w:b w:val="0"/>
              </w:rPr>
            </w:pPr>
            <w:proofErr w:type="gramStart"/>
            <w:r w:rsidRPr="00361BCB">
              <w:rPr>
                <w:b w:val="0"/>
              </w:rPr>
              <w:t>t</w:t>
            </w:r>
            <w:r w:rsidR="002332A7" w:rsidRPr="00361BCB">
              <w:rPr>
                <w:b w:val="0"/>
              </w:rPr>
              <w:t>kt</w:t>
            </w:r>
            <w:r w:rsidR="009D0B4E" w:rsidRPr="00361BCB">
              <w:rPr>
                <w:b w:val="0"/>
              </w:rPr>
              <w:t>TypeID</w:t>
            </w:r>
            <w:proofErr w:type="gramEnd"/>
          </w:p>
        </w:tc>
        <w:tc>
          <w:tcPr>
            <w:tcW w:w="850" w:type="dxa"/>
          </w:tcPr>
          <w:p w14:paraId="36D3D87C" w14:textId="77777777" w:rsidR="009D0B4E" w:rsidRPr="00361BCB" w:rsidRDefault="009D0B4E"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1134" w:type="dxa"/>
          </w:tcPr>
          <w:p w14:paraId="7824DCD8" w14:textId="77777777" w:rsidR="009D0B4E" w:rsidRPr="00361BCB" w:rsidRDefault="00BB635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Ticket</w:t>
            </w:r>
            <w:r w:rsidR="009D0B4E" w:rsidRPr="00361BCB">
              <w:t xml:space="preserve">Type </w:t>
            </w:r>
          </w:p>
        </w:tc>
        <w:tc>
          <w:tcPr>
            <w:tcW w:w="1276" w:type="dxa"/>
          </w:tcPr>
          <w:p w14:paraId="39393578" w14:textId="77777777" w:rsidR="009D0B4E"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proofErr w:type="gramStart"/>
            <w:r w:rsidRPr="00361BCB">
              <w:t>tkt</w:t>
            </w:r>
            <w:r w:rsidR="009D0B4E" w:rsidRPr="00361BCB">
              <w:t>TypeID</w:t>
            </w:r>
            <w:proofErr w:type="gramEnd"/>
          </w:p>
        </w:tc>
        <w:tc>
          <w:tcPr>
            <w:tcW w:w="851" w:type="dxa"/>
          </w:tcPr>
          <w:p w14:paraId="62C4FEC1" w14:textId="77777777" w:rsidR="009D0B4E"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3A6E1ADD" w14:textId="77777777" w:rsidR="009D0B4E"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2D096794" w14:textId="77777777" w:rsidR="009D0B4E"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9D0B4E" w:rsidRPr="00045852" w14:paraId="46E91524"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186FB7" w14:textId="77777777" w:rsidR="009D0B4E" w:rsidRPr="00361BCB" w:rsidRDefault="005D2EC9" w:rsidP="006067E1">
            <w:pPr>
              <w:pStyle w:val="Tabletext"/>
              <w:ind w:left="0"/>
              <w:rPr>
                <w:b w:val="0"/>
              </w:rPr>
            </w:pPr>
            <w:proofErr w:type="gramStart"/>
            <w:r w:rsidRPr="00361BCB">
              <w:rPr>
                <w:b w:val="0"/>
              </w:rPr>
              <w:t>t</w:t>
            </w:r>
            <w:r w:rsidR="00890D8A" w:rsidRPr="00361BCB">
              <w:rPr>
                <w:b w:val="0"/>
              </w:rPr>
              <w:t>icketDate</w:t>
            </w:r>
            <w:proofErr w:type="gramEnd"/>
          </w:p>
        </w:tc>
        <w:tc>
          <w:tcPr>
            <w:tcW w:w="850" w:type="dxa"/>
          </w:tcPr>
          <w:p w14:paraId="1A82A755"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215A3847"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276" w:type="dxa"/>
          </w:tcPr>
          <w:p w14:paraId="1D2DD1D0"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851" w:type="dxa"/>
          </w:tcPr>
          <w:p w14:paraId="01D6E020" w14:textId="77777777" w:rsidR="009D0B4E"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559" w:type="dxa"/>
          </w:tcPr>
          <w:p w14:paraId="2B60CAA6" w14:textId="77777777" w:rsidR="009D0B4E"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701" w:type="dxa"/>
          </w:tcPr>
          <w:p w14:paraId="3B4AFD6D" w14:textId="77777777" w:rsidR="009D0B4E" w:rsidRPr="00361BCB" w:rsidRDefault="009D0B4E" w:rsidP="006067E1">
            <w:pPr>
              <w:pStyle w:val="Tabletext"/>
              <w:ind w:left="0"/>
              <w:cnfStyle w:val="000000100000" w:firstRow="0" w:lastRow="0" w:firstColumn="0" w:lastColumn="0" w:oddVBand="0" w:evenVBand="0" w:oddHBand="1" w:evenHBand="0" w:firstRowFirstColumn="0" w:firstRowLastColumn="0" w:lastRowFirstColumn="0" w:lastRowLastColumn="0"/>
            </w:pPr>
          </w:p>
        </w:tc>
      </w:tr>
      <w:tr w:rsidR="00890D8A" w:rsidRPr="00045852" w14:paraId="48E6D08E" w14:textId="77777777" w:rsidTr="005D2EC9">
        <w:tc>
          <w:tcPr>
            <w:cnfStyle w:val="001000000000" w:firstRow="0" w:lastRow="0" w:firstColumn="1" w:lastColumn="0" w:oddVBand="0" w:evenVBand="0" w:oddHBand="0" w:evenHBand="0" w:firstRowFirstColumn="0" w:firstRowLastColumn="0" w:lastRowFirstColumn="0" w:lastRowLastColumn="0"/>
            <w:tcW w:w="1980" w:type="dxa"/>
          </w:tcPr>
          <w:p w14:paraId="76DCD80C" w14:textId="77777777" w:rsidR="00890D8A" w:rsidRPr="00361BCB" w:rsidRDefault="00890D8A" w:rsidP="006067E1">
            <w:pPr>
              <w:pStyle w:val="Tabletext"/>
              <w:ind w:left="0"/>
              <w:rPr>
                <w:b w:val="0"/>
              </w:rPr>
            </w:pPr>
            <w:proofErr w:type="gramStart"/>
            <w:r w:rsidRPr="00361BCB">
              <w:rPr>
                <w:b w:val="0"/>
              </w:rPr>
              <w:t>ticketQty</w:t>
            </w:r>
            <w:proofErr w:type="gramEnd"/>
          </w:p>
        </w:tc>
        <w:tc>
          <w:tcPr>
            <w:tcW w:w="850" w:type="dxa"/>
          </w:tcPr>
          <w:p w14:paraId="115939A0"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34" w:type="dxa"/>
          </w:tcPr>
          <w:p w14:paraId="27046CF1"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276" w:type="dxa"/>
          </w:tcPr>
          <w:p w14:paraId="6FD42DC5"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851" w:type="dxa"/>
          </w:tcPr>
          <w:p w14:paraId="39ECBEB3" w14:textId="77777777" w:rsidR="00890D8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59" w:type="dxa"/>
          </w:tcPr>
          <w:p w14:paraId="4A5CB4AA"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701" w:type="dxa"/>
          </w:tcPr>
          <w:p w14:paraId="618BBD37" w14:textId="77777777" w:rsidR="00890D8A" w:rsidRPr="00361BCB" w:rsidRDefault="00890D8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890D8A" w:rsidRPr="00045852" w14:paraId="2B82B679" w14:textId="77777777" w:rsidTr="005D2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9DBAECD" w14:textId="77777777" w:rsidR="00890D8A" w:rsidRPr="00361BCB" w:rsidRDefault="00890D8A" w:rsidP="006067E1">
            <w:pPr>
              <w:pStyle w:val="Tabletext"/>
              <w:ind w:left="0"/>
              <w:rPr>
                <w:b w:val="0"/>
              </w:rPr>
            </w:pPr>
            <w:proofErr w:type="gramStart"/>
            <w:r w:rsidRPr="00361BCB">
              <w:rPr>
                <w:b w:val="0"/>
              </w:rPr>
              <w:lastRenderedPageBreak/>
              <w:t>tktTotalCost</w:t>
            </w:r>
            <w:proofErr w:type="gramEnd"/>
          </w:p>
        </w:tc>
        <w:tc>
          <w:tcPr>
            <w:tcW w:w="850" w:type="dxa"/>
          </w:tcPr>
          <w:p w14:paraId="5BCDD8CB"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34" w:type="dxa"/>
          </w:tcPr>
          <w:p w14:paraId="0302DA49"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276" w:type="dxa"/>
          </w:tcPr>
          <w:p w14:paraId="1F7CE3A2"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851" w:type="dxa"/>
          </w:tcPr>
          <w:p w14:paraId="153591C7" w14:textId="77777777" w:rsidR="00890D8A" w:rsidRPr="00361BCB" w:rsidRDefault="00CF6CB7" w:rsidP="006067E1">
            <w:pPr>
              <w:pStyle w:val="Tabletext"/>
              <w:ind w:left="0"/>
              <w:cnfStyle w:val="000000100000" w:firstRow="0" w:lastRow="0" w:firstColumn="0" w:lastColumn="0" w:oddVBand="0" w:evenVBand="0" w:oddHBand="1" w:evenHBand="0" w:firstRowFirstColumn="0" w:firstRowLastColumn="0" w:lastRowFirstColumn="0" w:lastRowLastColumn="0"/>
            </w:pPr>
            <w:r>
              <w:t>DECIMAL</w:t>
            </w:r>
          </w:p>
        </w:tc>
        <w:tc>
          <w:tcPr>
            <w:tcW w:w="1559" w:type="dxa"/>
          </w:tcPr>
          <w:p w14:paraId="43263431"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(8,2)</w:t>
            </w:r>
          </w:p>
        </w:tc>
        <w:tc>
          <w:tcPr>
            <w:tcW w:w="1701" w:type="dxa"/>
          </w:tcPr>
          <w:p w14:paraId="2BAD1EC8" w14:textId="77777777" w:rsidR="00890D8A" w:rsidRPr="00361BCB" w:rsidRDefault="00890D8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CHECK (tktTotalCost &gt;0)</w:t>
            </w:r>
          </w:p>
        </w:tc>
      </w:tr>
    </w:tbl>
    <w:p w14:paraId="509F154D" w14:textId="77777777" w:rsidR="008C7BA6" w:rsidRDefault="008C7BA6" w:rsidP="009119C3">
      <w:pPr>
        <w:pStyle w:val="Tabletext"/>
        <w:ind w:left="0"/>
        <w:rPr>
          <w:b/>
        </w:rPr>
      </w:pPr>
    </w:p>
    <w:tbl>
      <w:tblPr>
        <w:tblStyle w:val="GridTable5Dark-Accent21"/>
        <w:tblW w:w="0" w:type="auto"/>
        <w:tblLayout w:type="fixed"/>
        <w:tblLook w:val="04A0" w:firstRow="1" w:lastRow="0" w:firstColumn="1" w:lastColumn="0" w:noHBand="0" w:noVBand="1"/>
      </w:tblPr>
      <w:tblGrid>
        <w:gridCol w:w="2073"/>
        <w:gridCol w:w="773"/>
        <w:gridCol w:w="1969"/>
        <w:gridCol w:w="1445"/>
        <w:gridCol w:w="1075"/>
        <w:gridCol w:w="859"/>
        <w:gridCol w:w="1156"/>
      </w:tblGrid>
      <w:tr w:rsidR="009119C3" w:rsidRPr="00045852" w14:paraId="4F875F80" w14:textId="77777777" w:rsidTr="00911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0201008B" w14:textId="77777777" w:rsidR="00A550FA" w:rsidRPr="00045852" w:rsidRDefault="00A550FA" w:rsidP="006067E1">
            <w:pPr>
              <w:pStyle w:val="Tabletext"/>
              <w:ind w:left="0"/>
            </w:pPr>
            <w:r w:rsidRPr="00045852">
              <w:t>DATA DICTIONARY</w:t>
            </w:r>
            <w:r>
              <w:t xml:space="preserve"> </w:t>
            </w:r>
            <w:r w:rsidR="006067E1">
              <w:t>AttractionPrice</w:t>
            </w:r>
            <w:r w:rsidR="009119C3" w:rsidRPr="009119C3">
              <w:t>List</w:t>
            </w:r>
          </w:p>
        </w:tc>
        <w:tc>
          <w:tcPr>
            <w:tcW w:w="773" w:type="dxa"/>
          </w:tcPr>
          <w:p w14:paraId="7B7E989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969" w:type="dxa"/>
          </w:tcPr>
          <w:p w14:paraId="42B1506C"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45" w:type="dxa"/>
          </w:tcPr>
          <w:p w14:paraId="27670F2F"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075" w:type="dxa"/>
          </w:tcPr>
          <w:p w14:paraId="37BE50A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859" w:type="dxa"/>
          </w:tcPr>
          <w:p w14:paraId="1B28AA3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56" w:type="dxa"/>
          </w:tcPr>
          <w:p w14:paraId="02173636"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9119C3" w14:paraId="16487D30" w14:textId="77777777" w:rsidTr="0091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7679FF3" w14:textId="77777777" w:rsidR="00A550FA" w:rsidRPr="00361BCB" w:rsidRDefault="00A550FA" w:rsidP="006067E1">
            <w:pPr>
              <w:ind w:left="0"/>
            </w:pPr>
            <w:r w:rsidRPr="00361BCB">
              <w:t>Attribute Name</w:t>
            </w:r>
          </w:p>
        </w:tc>
        <w:tc>
          <w:tcPr>
            <w:tcW w:w="773" w:type="dxa"/>
          </w:tcPr>
          <w:p w14:paraId="7D6FEDB6"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1969" w:type="dxa"/>
          </w:tcPr>
          <w:p w14:paraId="49FF6769"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45" w:type="dxa"/>
          </w:tcPr>
          <w:p w14:paraId="662F1091"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075" w:type="dxa"/>
          </w:tcPr>
          <w:p w14:paraId="369B7A5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859" w:type="dxa"/>
          </w:tcPr>
          <w:p w14:paraId="05B067FF"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156" w:type="dxa"/>
          </w:tcPr>
          <w:p w14:paraId="5B924AB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9119C3" w:rsidRPr="00045852" w14:paraId="0BE304D3" w14:textId="77777777" w:rsidTr="009119C3">
        <w:tc>
          <w:tcPr>
            <w:cnfStyle w:val="001000000000" w:firstRow="0" w:lastRow="0" w:firstColumn="1" w:lastColumn="0" w:oddVBand="0" w:evenVBand="0" w:oddHBand="0" w:evenHBand="0" w:firstRowFirstColumn="0" w:firstRowLastColumn="0" w:lastRowFirstColumn="0" w:lastRowLastColumn="0"/>
            <w:tcW w:w="2073" w:type="dxa"/>
          </w:tcPr>
          <w:p w14:paraId="75F74AD7" w14:textId="77777777" w:rsidR="00A550FA" w:rsidRPr="00361BCB" w:rsidRDefault="005D2EC9" w:rsidP="006067E1">
            <w:pPr>
              <w:pStyle w:val="Tabletext"/>
              <w:ind w:left="0"/>
              <w:rPr>
                <w:b w:val="0"/>
              </w:rPr>
            </w:pPr>
            <w:proofErr w:type="gramStart"/>
            <w:r w:rsidRPr="00361BCB">
              <w:rPr>
                <w:b w:val="0"/>
              </w:rPr>
              <w:t>a</w:t>
            </w:r>
            <w:r w:rsidR="009119C3" w:rsidRPr="00361BCB">
              <w:rPr>
                <w:b w:val="0"/>
              </w:rPr>
              <w:t>ttractionID</w:t>
            </w:r>
            <w:proofErr w:type="gramEnd"/>
          </w:p>
        </w:tc>
        <w:tc>
          <w:tcPr>
            <w:tcW w:w="773" w:type="dxa"/>
          </w:tcPr>
          <w:p w14:paraId="2AFF00FC"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roofErr w:type="gramStart"/>
            <w:r w:rsidR="009119C3" w:rsidRPr="00361BCB">
              <w:t>,FK</w:t>
            </w:r>
            <w:proofErr w:type="gramEnd"/>
          </w:p>
        </w:tc>
        <w:tc>
          <w:tcPr>
            <w:tcW w:w="1969" w:type="dxa"/>
          </w:tcPr>
          <w:p w14:paraId="13D58629" w14:textId="77777777" w:rsidR="00A550FA" w:rsidRPr="00361BCB" w:rsidRDefault="005D2EC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w:t>
            </w:r>
            <w:r w:rsidR="009119C3" w:rsidRPr="00361BCB">
              <w:t>Catalogue</w:t>
            </w:r>
          </w:p>
        </w:tc>
        <w:tc>
          <w:tcPr>
            <w:tcW w:w="1445" w:type="dxa"/>
          </w:tcPr>
          <w:p w14:paraId="018898BB"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AttractionID</w:t>
            </w:r>
          </w:p>
        </w:tc>
        <w:tc>
          <w:tcPr>
            <w:tcW w:w="1075" w:type="dxa"/>
          </w:tcPr>
          <w:p w14:paraId="7057FC7F"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859" w:type="dxa"/>
          </w:tcPr>
          <w:p w14:paraId="7A7E87AD"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156" w:type="dxa"/>
          </w:tcPr>
          <w:p w14:paraId="6327E0AC"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 FOREIGN KEY</w:t>
            </w:r>
          </w:p>
        </w:tc>
      </w:tr>
      <w:tr w:rsidR="009119C3" w:rsidRPr="00045852" w14:paraId="4FB4DC7E" w14:textId="77777777" w:rsidTr="00911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1F3CBA11" w14:textId="77777777" w:rsidR="00A550FA" w:rsidRPr="00361BCB" w:rsidRDefault="005D2EC9" w:rsidP="006067E1">
            <w:pPr>
              <w:pStyle w:val="Tabletext"/>
              <w:ind w:left="0"/>
              <w:rPr>
                <w:b w:val="0"/>
              </w:rPr>
            </w:pPr>
            <w:proofErr w:type="gramStart"/>
            <w:r w:rsidRPr="00361BCB">
              <w:rPr>
                <w:b w:val="0"/>
              </w:rPr>
              <w:t>tkt</w:t>
            </w:r>
            <w:r w:rsidR="009119C3" w:rsidRPr="00361BCB">
              <w:rPr>
                <w:b w:val="0"/>
              </w:rPr>
              <w:t>TypeID</w:t>
            </w:r>
            <w:proofErr w:type="gramEnd"/>
          </w:p>
        </w:tc>
        <w:tc>
          <w:tcPr>
            <w:tcW w:w="773" w:type="dxa"/>
          </w:tcPr>
          <w:p w14:paraId="77BAE67A"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PK</w:t>
            </w:r>
            <w:proofErr w:type="gramStart"/>
            <w:r w:rsidRPr="00361BCB">
              <w:t>,FK</w:t>
            </w:r>
            <w:proofErr w:type="gramEnd"/>
          </w:p>
        </w:tc>
        <w:tc>
          <w:tcPr>
            <w:tcW w:w="1969" w:type="dxa"/>
          </w:tcPr>
          <w:p w14:paraId="5828E163" w14:textId="77777777" w:rsidR="00A550FA" w:rsidRPr="00361BCB" w:rsidRDefault="005D2EC9" w:rsidP="005D2EC9">
            <w:pPr>
              <w:ind w:left="0"/>
              <w:cnfStyle w:val="000000100000" w:firstRow="0" w:lastRow="0" w:firstColumn="0" w:lastColumn="0" w:oddVBand="0" w:evenVBand="0" w:oddHBand="1" w:evenHBand="0" w:firstRowFirstColumn="0" w:firstRowLastColumn="0" w:lastRowFirstColumn="0" w:lastRowLastColumn="0"/>
            </w:pPr>
            <w:r w:rsidRPr="00361BCB">
              <w:t>Ticket</w:t>
            </w:r>
            <w:r w:rsidR="009119C3" w:rsidRPr="00361BCB">
              <w:t>Type</w:t>
            </w:r>
          </w:p>
        </w:tc>
        <w:tc>
          <w:tcPr>
            <w:tcW w:w="1445" w:type="dxa"/>
          </w:tcPr>
          <w:p w14:paraId="335B719A" w14:textId="77777777" w:rsidR="00A550FA" w:rsidRPr="00361BCB" w:rsidRDefault="005D2EC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Tkt</w:t>
            </w:r>
            <w:r w:rsidR="009119C3" w:rsidRPr="00361BCB">
              <w:t>TypeID</w:t>
            </w:r>
          </w:p>
        </w:tc>
        <w:tc>
          <w:tcPr>
            <w:tcW w:w="1075" w:type="dxa"/>
          </w:tcPr>
          <w:p w14:paraId="5621E43B" w14:textId="77777777" w:rsidR="00A550FA"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859" w:type="dxa"/>
          </w:tcPr>
          <w:p w14:paraId="6D3D899E"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156" w:type="dxa"/>
          </w:tcPr>
          <w:p w14:paraId="6CD55899" w14:textId="77777777" w:rsidR="00A550FA" w:rsidRPr="00361BCB" w:rsidRDefault="009119C3"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PRIMARY KEY, FOREIGN KEY</w:t>
            </w:r>
          </w:p>
        </w:tc>
      </w:tr>
      <w:tr w:rsidR="009119C3" w:rsidRPr="00045852" w14:paraId="6F431531" w14:textId="77777777" w:rsidTr="009119C3">
        <w:tc>
          <w:tcPr>
            <w:cnfStyle w:val="001000000000" w:firstRow="0" w:lastRow="0" w:firstColumn="1" w:lastColumn="0" w:oddVBand="0" w:evenVBand="0" w:oddHBand="0" w:evenHBand="0" w:firstRowFirstColumn="0" w:firstRowLastColumn="0" w:lastRowFirstColumn="0" w:lastRowLastColumn="0"/>
            <w:tcW w:w="2073" w:type="dxa"/>
          </w:tcPr>
          <w:p w14:paraId="687BB1CD" w14:textId="77777777" w:rsidR="00A550FA" w:rsidRPr="00361BCB" w:rsidRDefault="005D2EC9" w:rsidP="006067E1">
            <w:pPr>
              <w:pStyle w:val="Tabletext"/>
              <w:ind w:left="0"/>
              <w:rPr>
                <w:b w:val="0"/>
              </w:rPr>
            </w:pPr>
            <w:proofErr w:type="gramStart"/>
            <w:r w:rsidRPr="00361BCB">
              <w:rPr>
                <w:b w:val="0"/>
              </w:rPr>
              <w:t>ticket</w:t>
            </w:r>
            <w:r w:rsidR="009119C3" w:rsidRPr="00361BCB">
              <w:rPr>
                <w:b w:val="0"/>
              </w:rPr>
              <w:t>Price</w:t>
            </w:r>
            <w:proofErr w:type="gramEnd"/>
          </w:p>
        </w:tc>
        <w:tc>
          <w:tcPr>
            <w:tcW w:w="773" w:type="dxa"/>
          </w:tcPr>
          <w:p w14:paraId="6C60F21E"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969" w:type="dxa"/>
          </w:tcPr>
          <w:p w14:paraId="5E35514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45" w:type="dxa"/>
          </w:tcPr>
          <w:p w14:paraId="3E7BC551" w14:textId="77777777" w:rsidR="00A550FA" w:rsidRPr="00361BCB" w:rsidRDefault="00A550FA" w:rsidP="009119C3">
            <w:pPr>
              <w:pStyle w:val="Tabletext"/>
              <w:ind w:left="0"/>
              <w:jc w:val="center"/>
              <w:cnfStyle w:val="000000000000" w:firstRow="0" w:lastRow="0" w:firstColumn="0" w:lastColumn="0" w:oddVBand="0" w:evenVBand="0" w:oddHBand="0" w:evenHBand="0" w:firstRowFirstColumn="0" w:firstRowLastColumn="0" w:lastRowFirstColumn="0" w:lastRowLastColumn="0"/>
            </w:pPr>
          </w:p>
        </w:tc>
        <w:tc>
          <w:tcPr>
            <w:tcW w:w="1075" w:type="dxa"/>
          </w:tcPr>
          <w:p w14:paraId="2D4D9AEE" w14:textId="77777777" w:rsidR="00A550FA" w:rsidRPr="00361BCB" w:rsidRDefault="00442F29" w:rsidP="00CF6CB7">
            <w:pPr>
              <w:pStyle w:val="Tabletext"/>
              <w:ind w:left="0"/>
              <w:cnfStyle w:val="000000000000" w:firstRow="0" w:lastRow="0" w:firstColumn="0" w:lastColumn="0" w:oddVBand="0" w:evenVBand="0" w:oddHBand="0" w:evenHBand="0" w:firstRowFirstColumn="0" w:firstRowLastColumn="0" w:lastRowFirstColumn="0" w:lastRowLastColumn="0"/>
            </w:pPr>
            <w:r w:rsidRPr="00361BCB">
              <w:t>D</w:t>
            </w:r>
            <w:r w:rsidR="00CF6CB7">
              <w:t>ECIMAL</w:t>
            </w:r>
          </w:p>
        </w:tc>
        <w:tc>
          <w:tcPr>
            <w:tcW w:w="859" w:type="dxa"/>
          </w:tcPr>
          <w:p w14:paraId="153D6286" w14:textId="77777777" w:rsidR="00A550FA" w:rsidRPr="00361BCB" w:rsidRDefault="009119C3"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(8,2)</w:t>
            </w:r>
          </w:p>
        </w:tc>
        <w:tc>
          <w:tcPr>
            <w:tcW w:w="1156" w:type="dxa"/>
          </w:tcPr>
          <w:p w14:paraId="6EF95BC9"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bl>
    <w:p w14:paraId="7B90FDA5" w14:textId="77777777" w:rsidR="00243ABC" w:rsidRDefault="00243ABC" w:rsidP="00243ABC">
      <w:pPr>
        <w:pStyle w:val="Tabletext"/>
        <w:ind w:left="0"/>
        <w:rPr>
          <w:b/>
        </w:rPr>
      </w:pPr>
    </w:p>
    <w:tbl>
      <w:tblPr>
        <w:tblStyle w:val="GridTable5Dark-Accent21"/>
        <w:tblW w:w="0" w:type="auto"/>
        <w:tblLook w:val="04A0" w:firstRow="1" w:lastRow="0" w:firstColumn="1" w:lastColumn="0" w:noHBand="0" w:noVBand="1"/>
      </w:tblPr>
      <w:tblGrid>
        <w:gridCol w:w="1928"/>
        <w:gridCol w:w="757"/>
        <w:gridCol w:w="1899"/>
        <w:gridCol w:w="183"/>
        <w:gridCol w:w="1199"/>
        <w:gridCol w:w="1149"/>
        <w:gridCol w:w="1157"/>
        <w:gridCol w:w="1304"/>
      </w:tblGrid>
      <w:tr w:rsidR="00243ABC" w:rsidRPr="00045852" w14:paraId="57339A5C"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045FA519" w14:textId="77777777" w:rsidR="005D2EC9" w:rsidRDefault="005D2EC9" w:rsidP="005D2EC9">
            <w:pPr>
              <w:pStyle w:val="Tabletext"/>
              <w:ind w:left="0" w:right="-55"/>
            </w:pPr>
            <w:r>
              <w:t>DATA DICTIONARY</w:t>
            </w:r>
          </w:p>
          <w:p w14:paraId="644D50D3" w14:textId="77777777" w:rsidR="00A550FA" w:rsidRPr="00045852" w:rsidRDefault="005D2EC9" w:rsidP="006067E1">
            <w:pPr>
              <w:pStyle w:val="Tabletext"/>
              <w:ind w:left="0"/>
            </w:pPr>
            <w:r>
              <w:t>Customer</w:t>
            </w:r>
            <w:r w:rsidR="009119C3" w:rsidRPr="009119C3">
              <w:t>Enquiry</w:t>
            </w:r>
          </w:p>
        </w:tc>
        <w:tc>
          <w:tcPr>
            <w:tcW w:w="807" w:type="dxa"/>
          </w:tcPr>
          <w:p w14:paraId="052296F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1B05E27D"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4BCE92B3"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4EDECD32"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472CDC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34D4A9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243ABC" w14:paraId="361703FC"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71B59FE6" w14:textId="77777777" w:rsidR="00A550FA" w:rsidRPr="00361BCB" w:rsidRDefault="00A550FA" w:rsidP="006067E1">
            <w:pPr>
              <w:ind w:left="0"/>
            </w:pPr>
            <w:r w:rsidRPr="00361BCB">
              <w:t>Attribute Name</w:t>
            </w:r>
          </w:p>
        </w:tc>
        <w:tc>
          <w:tcPr>
            <w:tcW w:w="807" w:type="dxa"/>
          </w:tcPr>
          <w:p w14:paraId="5FC42AA5"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03A4F1F5"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69E2FAB3"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43B895CB"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1B5774C0"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0526A1BA"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243ABC" w:rsidRPr="00045852" w14:paraId="1DD57686"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2C00A2DB" w14:textId="77777777" w:rsidR="00A550FA" w:rsidRPr="00361BCB" w:rsidRDefault="005D2EC9" w:rsidP="006067E1">
            <w:pPr>
              <w:pStyle w:val="Tabletext"/>
              <w:ind w:left="0"/>
              <w:rPr>
                <w:b w:val="0"/>
              </w:rPr>
            </w:pPr>
            <w:proofErr w:type="gramStart"/>
            <w:r w:rsidRPr="00361BCB">
              <w:rPr>
                <w:b w:val="0"/>
              </w:rPr>
              <w:t>e</w:t>
            </w:r>
            <w:r w:rsidR="00243ABC" w:rsidRPr="00361BCB">
              <w:rPr>
                <w:b w:val="0"/>
              </w:rPr>
              <w:t>nqu</w:t>
            </w:r>
            <w:r w:rsidRPr="00361BCB">
              <w:rPr>
                <w:b w:val="0"/>
              </w:rPr>
              <w:t>i</w:t>
            </w:r>
            <w:r w:rsidR="00243ABC" w:rsidRPr="00361BCB">
              <w:rPr>
                <w:b w:val="0"/>
              </w:rPr>
              <w:t>ry</w:t>
            </w:r>
            <w:r w:rsidR="00A550FA" w:rsidRPr="00361BCB">
              <w:rPr>
                <w:b w:val="0"/>
              </w:rPr>
              <w:t>ID</w:t>
            </w:r>
            <w:proofErr w:type="gramEnd"/>
          </w:p>
        </w:tc>
        <w:tc>
          <w:tcPr>
            <w:tcW w:w="807" w:type="dxa"/>
          </w:tcPr>
          <w:p w14:paraId="2F7469E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200F7B31"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CF5CA1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C568C2D"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2F4C808D"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24EC71C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243ABC" w:rsidRPr="00045852" w14:paraId="65E0E08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2130B1FF" w14:textId="77777777" w:rsidR="00A550FA" w:rsidRPr="00361BCB" w:rsidRDefault="00243ABC" w:rsidP="006067E1">
            <w:pPr>
              <w:pStyle w:val="Tabletext"/>
              <w:ind w:left="0"/>
              <w:rPr>
                <w:b w:val="0"/>
              </w:rPr>
            </w:pPr>
            <w:proofErr w:type="gramStart"/>
            <w:r w:rsidRPr="00361BCB">
              <w:rPr>
                <w:b w:val="0"/>
              </w:rPr>
              <w:t>eqyDescription</w:t>
            </w:r>
            <w:proofErr w:type="gramEnd"/>
          </w:p>
        </w:tc>
        <w:tc>
          <w:tcPr>
            <w:tcW w:w="807" w:type="dxa"/>
          </w:tcPr>
          <w:p w14:paraId="642949C5"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1EFFE502"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5A013A6B"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7C2AF9A7"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17B87342" w14:textId="77777777" w:rsidR="00A550FA"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500</w:t>
            </w:r>
          </w:p>
        </w:tc>
        <w:tc>
          <w:tcPr>
            <w:tcW w:w="1417" w:type="dxa"/>
          </w:tcPr>
          <w:p w14:paraId="1A2A5A8F"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243ABC" w:rsidRPr="00045852" w14:paraId="0E39CA99"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7F12D7A2" w14:textId="77777777" w:rsidR="00A550FA" w:rsidRPr="00361BCB" w:rsidRDefault="00243ABC" w:rsidP="006067E1">
            <w:pPr>
              <w:pStyle w:val="Tabletext"/>
              <w:ind w:left="0"/>
              <w:rPr>
                <w:b w:val="0"/>
              </w:rPr>
            </w:pPr>
            <w:proofErr w:type="gramStart"/>
            <w:r w:rsidRPr="00361BCB">
              <w:rPr>
                <w:b w:val="0"/>
              </w:rPr>
              <w:t>eqyNote</w:t>
            </w:r>
            <w:proofErr w:type="gramEnd"/>
          </w:p>
        </w:tc>
        <w:tc>
          <w:tcPr>
            <w:tcW w:w="807" w:type="dxa"/>
          </w:tcPr>
          <w:p w14:paraId="10E76953"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18C0583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2604FF43"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8C1798B"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216098EC" w14:textId="77777777" w:rsidR="00A550FA"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500</w:t>
            </w:r>
          </w:p>
        </w:tc>
        <w:tc>
          <w:tcPr>
            <w:tcW w:w="1417" w:type="dxa"/>
          </w:tcPr>
          <w:p w14:paraId="11D75DE5"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r>
      <w:tr w:rsidR="00243ABC" w:rsidRPr="00045852" w14:paraId="77F20FB3"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A1E1018" w14:textId="77777777" w:rsidR="00243ABC" w:rsidRPr="00361BCB" w:rsidRDefault="00243ABC" w:rsidP="006067E1">
            <w:pPr>
              <w:pStyle w:val="Tabletext"/>
              <w:ind w:left="0"/>
              <w:rPr>
                <w:b w:val="0"/>
              </w:rPr>
            </w:pPr>
            <w:proofErr w:type="gramStart"/>
            <w:r w:rsidRPr="00361BCB">
              <w:rPr>
                <w:b w:val="0"/>
              </w:rPr>
              <w:t>eqyDate</w:t>
            </w:r>
            <w:proofErr w:type="gramEnd"/>
          </w:p>
        </w:tc>
        <w:tc>
          <w:tcPr>
            <w:tcW w:w="807" w:type="dxa"/>
          </w:tcPr>
          <w:p w14:paraId="4E5C519E"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6B3FFA0"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0262862E"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18C23927"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DATE</w:t>
            </w:r>
          </w:p>
        </w:tc>
        <w:tc>
          <w:tcPr>
            <w:tcW w:w="1544" w:type="dxa"/>
          </w:tcPr>
          <w:p w14:paraId="6E17479D"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roofErr w:type="gramStart"/>
            <w:r w:rsidRPr="00361BCB">
              <w:t>dd</w:t>
            </w:r>
            <w:proofErr w:type="gramEnd"/>
            <w:r w:rsidRPr="00361BCB">
              <w:t>-mm-yyyy</w:t>
            </w:r>
          </w:p>
        </w:tc>
        <w:tc>
          <w:tcPr>
            <w:tcW w:w="1417" w:type="dxa"/>
          </w:tcPr>
          <w:p w14:paraId="0E233698"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r>
      <w:tr w:rsidR="00243ABC" w:rsidRPr="00045852" w14:paraId="613043F4"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1C5145DC" w14:textId="77777777" w:rsidR="00243ABC" w:rsidRPr="00361BCB" w:rsidRDefault="005D2EC9" w:rsidP="006067E1">
            <w:pPr>
              <w:pStyle w:val="Tabletext"/>
              <w:ind w:left="0"/>
              <w:rPr>
                <w:b w:val="0"/>
              </w:rPr>
            </w:pPr>
            <w:proofErr w:type="gramStart"/>
            <w:r w:rsidRPr="00361BCB">
              <w:rPr>
                <w:b w:val="0"/>
              </w:rPr>
              <w:t>c</w:t>
            </w:r>
            <w:r w:rsidR="00243ABC" w:rsidRPr="00361BCB">
              <w:rPr>
                <w:b w:val="0"/>
              </w:rPr>
              <w:t>ustomerID</w:t>
            </w:r>
            <w:proofErr w:type="gramEnd"/>
          </w:p>
        </w:tc>
        <w:tc>
          <w:tcPr>
            <w:tcW w:w="807" w:type="dxa"/>
          </w:tcPr>
          <w:p w14:paraId="74F1B7E6"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FK</w:t>
            </w:r>
          </w:p>
        </w:tc>
        <w:tc>
          <w:tcPr>
            <w:tcW w:w="993" w:type="dxa"/>
          </w:tcPr>
          <w:p w14:paraId="7828EE7C"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CustomerAccount</w:t>
            </w:r>
          </w:p>
        </w:tc>
        <w:tc>
          <w:tcPr>
            <w:tcW w:w="1417" w:type="dxa"/>
            <w:gridSpan w:val="2"/>
          </w:tcPr>
          <w:p w14:paraId="5551F5AB"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CustomerID</w:t>
            </w:r>
          </w:p>
        </w:tc>
        <w:tc>
          <w:tcPr>
            <w:tcW w:w="1149" w:type="dxa"/>
          </w:tcPr>
          <w:p w14:paraId="444A8D3E" w14:textId="77777777" w:rsidR="00243ABC"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7B19617B"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17BDA359" w14:textId="77777777" w:rsidR="00243ABC"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FOREIGN KEY</w:t>
            </w:r>
          </w:p>
        </w:tc>
      </w:tr>
      <w:tr w:rsidR="00243ABC" w:rsidRPr="00045852" w14:paraId="5C46E21E"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3ABD171" w14:textId="77777777" w:rsidR="00243ABC" w:rsidRPr="00361BCB" w:rsidRDefault="005D2EC9" w:rsidP="006067E1">
            <w:pPr>
              <w:pStyle w:val="Tabletext"/>
              <w:ind w:left="0"/>
              <w:rPr>
                <w:b w:val="0"/>
              </w:rPr>
            </w:pPr>
            <w:proofErr w:type="gramStart"/>
            <w:r w:rsidRPr="00361BCB">
              <w:rPr>
                <w:b w:val="0"/>
              </w:rPr>
              <w:t>e</w:t>
            </w:r>
            <w:r w:rsidR="00243ABC" w:rsidRPr="00361BCB">
              <w:rPr>
                <w:b w:val="0"/>
              </w:rPr>
              <w:t>mployeeID</w:t>
            </w:r>
            <w:proofErr w:type="gramEnd"/>
          </w:p>
        </w:tc>
        <w:tc>
          <w:tcPr>
            <w:tcW w:w="807" w:type="dxa"/>
          </w:tcPr>
          <w:p w14:paraId="418EA1CF"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FK</w:t>
            </w:r>
          </w:p>
        </w:tc>
        <w:tc>
          <w:tcPr>
            <w:tcW w:w="993" w:type="dxa"/>
          </w:tcPr>
          <w:p w14:paraId="17E2602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Employee</w:t>
            </w:r>
            <w:r w:rsidR="006067E1" w:rsidRPr="00361BCB">
              <w:t>Account</w:t>
            </w:r>
          </w:p>
        </w:tc>
        <w:tc>
          <w:tcPr>
            <w:tcW w:w="1417" w:type="dxa"/>
            <w:gridSpan w:val="2"/>
          </w:tcPr>
          <w:p w14:paraId="628FD63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EmployeeID</w:t>
            </w:r>
          </w:p>
        </w:tc>
        <w:tc>
          <w:tcPr>
            <w:tcW w:w="1149" w:type="dxa"/>
          </w:tcPr>
          <w:p w14:paraId="4318F2B6" w14:textId="77777777" w:rsidR="00243ABC" w:rsidRPr="00361BCB" w:rsidRDefault="00442F29"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INT</w:t>
            </w:r>
          </w:p>
        </w:tc>
        <w:tc>
          <w:tcPr>
            <w:tcW w:w="1544" w:type="dxa"/>
          </w:tcPr>
          <w:p w14:paraId="2F2412F3"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10</w:t>
            </w:r>
          </w:p>
        </w:tc>
        <w:tc>
          <w:tcPr>
            <w:tcW w:w="1417" w:type="dxa"/>
          </w:tcPr>
          <w:p w14:paraId="15F7BE2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FOREIGN KEY</w:t>
            </w:r>
          </w:p>
        </w:tc>
      </w:tr>
    </w:tbl>
    <w:p w14:paraId="265D6DB8" w14:textId="77777777" w:rsidR="008C7BA6" w:rsidRPr="00045852" w:rsidRDefault="008C7BA6" w:rsidP="00243ABC">
      <w:pPr>
        <w:pStyle w:val="Tabletext"/>
        <w:ind w:left="0"/>
        <w:rPr>
          <w:b/>
        </w:rPr>
      </w:pPr>
    </w:p>
    <w:tbl>
      <w:tblPr>
        <w:tblStyle w:val="GridTable5Dark-Accent21"/>
        <w:tblW w:w="0" w:type="auto"/>
        <w:tblLook w:val="04A0" w:firstRow="1" w:lastRow="0" w:firstColumn="1" w:lastColumn="0" w:noHBand="0" w:noVBand="1"/>
      </w:tblPr>
      <w:tblGrid>
        <w:gridCol w:w="2023"/>
        <w:gridCol w:w="807"/>
        <w:gridCol w:w="993"/>
        <w:gridCol w:w="183"/>
        <w:gridCol w:w="1234"/>
        <w:gridCol w:w="1149"/>
        <w:gridCol w:w="1544"/>
        <w:gridCol w:w="1417"/>
      </w:tblGrid>
      <w:tr w:rsidR="00A550FA" w:rsidRPr="00045852" w14:paraId="4E0440D5" w14:textId="77777777" w:rsidTr="006067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6946F6FF" w14:textId="77777777" w:rsidR="00A550FA" w:rsidRPr="00045852" w:rsidRDefault="00A550FA" w:rsidP="00243ABC">
            <w:pPr>
              <w:pStyle w:val="Tabletext"/>
              <w:ind w:left="0"/>
            </w:pPr>
            <w:r w:rsidRPr="00045852">
              <w:t>DATA DICTIONARY</w:t>
            </w:r>
            <w:r>
              <w:t xml:space="preserve"> L</w:t>
            </w:r>
            <w:r w:rsidR="00243ABC">
              <w:t>ogin</w:t>
            </w:r>
          </w:p>
        </w:tc>
        <w:tc>
          <w:tcPr>
            <w:tcW w:w="807" w:type="dxa"/>
          </w:tcPr>
          <w:p w14:paraId="627E7598"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76" w:type="dxa"/>
            <w:gridSpan w:val="2"/>
          </w:tcPr>
          <w:p w14:paraId="287223B5"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234" w:type="dxa"/>
          </w:tcPr>
          <w:p w14:paraId="3DD0A847"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149" w:type="dxa"/>
          </w:tcPr>
          <w:p w14:paraId="08D47740"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544" w:type="dxa"/>
          </w:tcPr>
          <w:p w14:paraId="59EF825A"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c>
          <w:tcPr>
            <w:tcW w:w="1417" w:type="dxa"/>
          </w:tcPr>
          <w:p w14:paraId="5468A810" w14:textId="77777777" w:rsidR="00A550FA" w:rsidRPr="00045852" w:rsidRDefault="00A550FA" w:rsidP="006067E1">
            <w:pPr>
              <w:pStyle w:val="Tabletext"/>
              <w:ind w:left="0"/>
              <w:cnfStyle w:val="100000000000" w:firstRow="1" w:lastRow="0" w:firstColumn="0" w:lastColumn="0" w:oddVBand="0" w:evenVBand="0" w:oddHBand="0" w:evenHBand="0" w:firstRowFirstColumn="0" w:firstRowLastColumn="0" w:lastRowFirstColumn="0" w:lastRowLastColumn="0"/>
            </w:pPr>
          </w:p>
        </w:tc>
      </w:tr>
      <w:tr w:rsidR="00A550FA" w14:paraId="143A0CDA"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14380F1D" w14:textId="77777777" w:rsidR="00A550FA" w:rsidRPr="00361BCB" w:rsidRDefault="00A550FA" w:rsidP="006067E1">
            <w:pPr>
              <w:ind w:left="0"/>
            </w:pPr>
            <w:r w:rsidRPr="00361BCB">
              <w:t>Attribute Name</w:t>
            </w:r>
          </w:p>
        </w:tc>
        <w:tc>
          <w:tcPr>
            <w:tcW w:w="807" w:type="dxa"/>
          </w:tcPr>
          <w:p w14:paraId="45A875F2"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Key Type</w:t>
            </w:r>
          </w:p>
        </w:tc>
        <w:tc>
          <w:tcPr>
            <w:tcW w:w="993" w:type="dxa"/>
          </w:tcPr>
          <w:p w14:paraId="6AC19768"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Table</w:t>
            </w:r>
          </w:p>
        </w:tc>
        <w:tc>
          <w:tcPr>
            <w:tcW w:w="1417" w:type="dxa"/>
            <w:gridSpan w:val="2"/>
          </w:tcPr>
          <w:p w14:paraId="1FDA7076"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FK Column</w:t>
            </w:r>
          </w:p>
        </w:tc>
        <w:tc>
          <w:tcPr>
            <w:tcW w:w="1149" w:type="dxa"/>
          </w:tcPr>
          <w:p w14:paraId="1A192620"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Data Type</w:t>
            </w:r>
          </w:p>
        </w:tc>
        <w:tc>
          <w:tcPr>
            <w:tcW w:w="1544" w:type="dxa"/>
          </w:tcPr>
          <w:p w14:paraId="51D8697F"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Length</w:t>
            </w:r>
          </w:p>
        </w:tc>
        <w:tc>
          <w:tcPr>
            <w:tcW w:w="1417" w:type="dxa"/>
          </w:tcPr>
          <w:p w14:paraId="76541F1A" w14:textId="77777777" w:rsidR="00A550FA" w:rsidRPr="00361BCB" w:rsidRDefault="00A550FA" w:rsidP="006067E1">
            <w:pPr>
              <w:ind w:left="0"/>
              <w:cnfStyle w:val="000000100000" w:firstRow="0" w:lastRow="0" w:firstColumn="0" w:lastColumn="0" w:oddVBand="0" w:evenVBand="0" w:oddHBand="1" w:evenHBand="0" w:firstRowFirstColumn="0" w:firstRowLastColumn="0" w:lastRowFirstColumn="0" w:lastRowLastColumn="0"/>
              <w:rPr>
                <w:b/>
              </w:rPr>
            </w:pPr>
            <w:r w:rsidRPr="00361BCB">
              <w:rPr>
                <w:b/>
              </w:rPr>
              <w:t>Constraint</w:t>
            </w:r>
          </w:p>
        </w:tc>
      </w:tr>
      <w:tr w:rsidR="00A550FA" w:rsidRPr="00045852" w14:paraId="25FF5DE8"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120BC9F6" w14:textId="77777777" w:rsidR="00A550FA" w:rsidRPr="00361BCB" w:rsidRDefault="005D2EC9" w:rsidP="006067E1">
            <w:pPr>
              <w:pStyle w:val="Tabletext"/>
              <w:ind w:left="0"/>
              <w:rPr>
                <w:b w:val="0"/>
              </w:rPr>
            </w:pPr>
            <w:proofErr w:type="gramStart"/>
            <w:r w:rsidRPr="00361BCB">
              <w:rPr>
                <w:b w:val="0"/>
              </w:rPr>
              <w:lastRenderedPageBreak/>
              <w:t>l</w:t>
            </w:r>
            <w:r w:rsidR="00243ABC" w:rsidRPr="00361BCB">
              <w:rPr>
                <w:b w:val="0"/>
              </w:rPr>
              <w:t>ogin</w:t>
            </w:r>
            <w:r w:rsidR="00A550FA" w:rsidRPr="00361BCB">
              <w:rPr>
                <w:b w:val="0"/>
              </w:rPr>
              <w:t>ID</w:t>
            </w:r>
            <w:proofErr w:type="gramEnd"/>
          </w:p>
        </w:tc>
        <w:tc>
          <w:tcPr>
            <w:tcW w:w="807" w:type="dxa"/>
          </w:tcPr>
          <w:p w14:paraId="694F8FC6"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PK</w:t>
            </w:r>
          </w:p>
        </w:tc>
        <w:tc>
          <w:tcPr>
            <w:tcW w:w="993" w:type="dxa"/>
          </w:tcPr>
          <w:p w14:paraId="2C4B7B9E"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66D22A52" w14:textId="77777777" w:rsidR="00A550FA" w:rsidRPr="00361BCB" w:rsidRDefault="00A550FA" w:rsidP="006D47D7">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27AE8866" w14:textId="77777777" w:rsidR="00A550FA" w:rsidRPr="00361BCB" w:rsidRDefault="00442F29"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INT</w:t>
            </w:r>
          </w:p>
        </w:tc>
        <w:tc>
          <w:tcPr>
            <w:tcW w:w="1544" w:type="dxa"/>
          </w:tcPr>
          <w:p w14:paraId="6DB36727"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10</w:t>
            </w:r>
          </w:p>
        </w:tc>
        <w:tc>
          <w:tcPr>
            <w:tcW w:w="1417" w:type="dxa"/>
          </w:tcPr>
          <w:p w14:paraId="1689228E" w14:textId="77777777" w:rsidR="0050564F" w:rsidRPr="00361BCB" w:rsidRDefault="00A550FA" w:rsidP="006D47D7">
            <w:pPr>
              <w:pStyle w:val="Tabletext"/>
              <w:ind w:left="0"/>
              <w:cnfStyle w:val="000000000000" w:firstRow="0" w:lastRow="0" w:firstColumn="0" w:lastColumn="0" w:oddVBand="0" w:evenVBand="0" w:oddHBand="0" w:evenHBand="0" w:firstRowFirstColumn="0" w:firstRowLastColumn="0" w:lastRowFirstColumn="0" w:lastRowLastColumn="0"/>
            </w:pPr>
            <w:r w:rsidRPr="00361BCB">
              <w:t>PRIMARY KEY</w:t>
            </w:r>
          </w:p>
        </w:tc>
      </w:tr>
      <w:tr w:rsidR="00A550FA" w:rsidRPr="00045852" w14:paraId="0412FFD6"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50C24939" w14:textId="77777777" w:rsidR="00A550FA" w:rsidRPr="00361BCB" w:rsidRDefault="005D2EC9" w:rsidP="006067E1">
            <w:pPr>
              <w:pStyle w:val="Tabletext"/>
              <w:ind w:left="0"/>
              <w:rPr>
                <w:b w:val="0"/>
              </w:rPr>
            </w:pPr>
            <w:proofErr w:type="gramStart"/>
            <w:r w:rsidRPr="00361BCB">
              <w:rPr>
                <w:b w:val="0"/>
              </w:rPr>
              <w:t>l</w:t>
            </w:r>
            <w:r w:rsidR="00243ABC" w:rsidRPr="00361BCB">
              <w:rPr>
                <w:b w:val="0"/>
              </w:rPr>
              <w:t>oginUsername</w:t>
            </w:r>
            <w:proofErr w:type="gramEnd"/>
          </w:p>
        </w:tc>
        <w:tc>
          <w:tcPr>
            <w:tcW w:w="807" w:type="dxa"/>
          </w:tcPr>
          <w:p w14:paraId="487FF589"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6FFB5CD6"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1925764E"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D384BDA"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3C2C8E9" w14:textId="77777777" w:rsidR="00A550FA"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50</w:t>
            </w:r>
          </w:p>
        </w:tc>
        <w:tc>
          <w:tcPr>
            <w:tcW w:w="1417" w:type="dxa"/>
          </w:tcPr>
          <w:p w14:paraId="62A23689" w14:textId="77777777" w:rsidR="00A550FA" w:rsidRPr="00361BCB" w:rsidRDefault="00A550FA"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r w:rsidR="00A550FA" w:rsidRPr="00045852" w14:paraId="0FFBD6EE" w14:textId="77777777" w:rsidTr="006067E1">
        <w:tc>
          <w:tcPr>
            <w:cnfStyle w:val="001000000000" w:firstRow="0" w:lastRow="0" w:firstColumn="1" w:lastColumn="0" w:oddVBand="0" w:evenVBand="0" w:oddHBand="0" w:evenHBand="0" w:firstRowFirstColumn="0" w:firstRowLastColumn="0" w:lastRowFirstColumn="0" w:lastRowLastColumn="0"/>
            <w:tcW w:w="2023" w:type="dxa"/>
          </w:tcPr>
          <w:p w14:paraId="67ED74F4" w14:textId="77777777" w:rsidR="00A550FA" w:rsidRPr="00361BCB" w:rsidRDefault="005D2EC9" w:rsidP="006067E1">
            <w:pPr>
              <w:pStyle w:val="Tabletext"/>
              <w:ind w:left="0"/>
              <w:rPr>
                <w:b w:val="0"/>
              </w:rPr>
            </w:pPr>
            <w:proofErr w:type="gramStart"/>
            <w:r w:rsidRPr="00361BCB">
              <w:rPr>
                <w:b w:val="0"/>
              </w:rPr>
              <w:t>l</w:t>
            </w:r>
            <w:r w:rsidR="00243ABC" w:rsidRPr="00361BCB">
              <w:rPr>
                <w:b w:val="0"/>
              </w:rPr>
              <w:t>oginPassword</w:t>
            </w:r>
            <w:proofErr w:type="gramEnd"/>
          </w:p>
        </w:tc>
        <w:tc>
          <w:tcPr>
            <w:tcW w:w="807" w:type="dxa"/>
          </w:tcPr>
          <w:p w14:paraId="1BACA808"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993" w:type="dxa"/>
          </w:tcPr>
          <w:p w14:paraId="49B70A41"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417" w:type="dxa"/>
            <w:gridSpan w:val="2"/>
          </w:tcPr>
          <w:p w14:paraId="0E11472B"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p>
        </w:tc>
        <w:tc>
          <w:tcPr>
            <w:tcW w:w="1149" w:type="dxa"/>
          </w:tcPr>
          <w:p w14:paraId="47E3F125" w14:textId="77777777" w:rsidR="00A550FA"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VARCHAR</w:t>
            </w:r>
          </w:p>
        </w:tc>
        <w:tc>
          <w:tcPr>
            <w:tcW w:w="1544" w:type="dxa"/>
          </w:tcPr>
          <w:p w14:paraId="0EA6FEF2" w14:textId="77777777" w:rsidR="00A550FA" w:rsidRPr="00361BCB" w:rsidRDefault="00243ABC"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15</w:t>
            </w:r>
          </w:p>
        </w:tc>
        <w:tc>
          <w:tcPr>
            <w:tcW w:w="1417" w:type="dxa"/>
          </w:tcPr>
          <w:p w14:paraId="378F4FF9" w14:textId="77777777" w:rsidR="00243ABC" w:rsidRPr="00361BCB" w:rsidRDefault="00A550FA" w:rsidP="006067E1">
            <w:pPr>
              <w:pStyle w:val="Tabletext"/>
              <w:ind w:left="0"/>
              <w:cnfStyle w:val="000000000000" w:firstRow="0" w:lastRow="0" w:firstColumn="0" w:lastColumn="0" w:oddVBand="0" w:evenVBand="0" w:oddHBand="0" w:evenHBand="0" w:firstRowFirstColumn="0" w:firstRowLastColumn="0" w:lastRowFirstColumn="0" w:lastRowLastColumn="0"/>
            </w:pPr>
            <w:r w:rsidRPr="00361BCB">
              <w:t>NOT NULL</w:t>
            </w:r>
          </w:p>
        </w:tc>
      </w:tr>
      <w:tr w:rsidR="00243ABC" w:rsidRPr="00045852" w14:paraId="0ABCC469" w14:textId="77777777" w:rsidTr="006067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3" w:type="dxa"/>
          </w:tcPr>
          <w:p w14:paraId="4B712946" w14:textId="77777777" w:rsidR="00243ABC" w:rsidRPr="00361BCB" w:rsidRDefault="005D2EC9" w:rsidP="006067E1">
            <w:pPr>
              <w:pStyle w:val="Tabletext"/>
              <w:ind w:left="0"/>
              <w:rPr>
                <w:b w:val="0"/>
              </w:rPr>
            </w:pPr>
            <w:proofErr w:type="gramStart"/>
            <w:r w:rsidRPr="00361BCB">
              <w:rPr>
                <w:b w:val="0"/>
              </w:rPr>
              <w:t>l</w:t>
            </w:r>
            <w:r w:rsidR="00243ABC" w:rsidRPr="00361BCB">
              <w:rPr>
                <w:b w:val="0"/>
              </w:rPr>
              <w:t>oginUserType</w:t>
            </w:r>
            <w:proofErr w:type="gramEnd"/>
          </w:p>
        </w:tc>
        <w:tc>
          <w:tcPr>
            <w:tcW w:w="807" w:type="dxa"/>
          </w:tcPr>
          <w:p w14:paraId="4F4940D7"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993" w:type="dxa"/>
          </w:tcPr>
          <w:p w14:paraId="48494CD9"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417" w:type="dxa"/>
            <w:gridSpan w:val="2"/>
          </w:tcPr>
          <w:p w14:paraId="3F160B6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p>
        </w:tc>
        <w:tc>
          <w:tcPr>
            <w:tcW w:w="1149" w:type="dxa"/>
          </w:tcPr>
          <w:p w14:paraId="4BBF6D51"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VARCHAR</w:t>
            </w:r>
          </w:p>
        </w:tc>
        <w:tc>
          <w:tcPr>
            <w:tcW w:w="1544" w:type="dxa"/>
          </w:tcPr>
          <w:p w14:paraId="09D1978B"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30</w:t>
            </w:r>
          </w:p>
        </w:tc>
        <w:tc>
          <w:tcPr>
            <w:tcW w:w="1417" w:type="dxa"/>
          </w:tcPr>
          <w:p w14:paraId="48AF5E2D" w14:textId="77777777" w:rsidR="00243ABC" w:rsidRPr="00361BCB" w:rsidRDefault="00243ABC" w:rsidP="006067E1">
            <w:pPr>
              <w:pStyle w:val="Tabletext"/>
              <w:ind w:left="0"/>
              <w:cnfStyle w:val="000000100000" w:firstRow="0" w:lastRow="0" w:firstColumn="0" w:lastColumn="0" w:oddVBand="0" w:evenVBand="0" w:oddHBand="1" w:evenHBand="0" w:firstRowFirstColumn="0" w:firstRowLastColumn="0" w:lastRowFirstColumn="0" w:lastRowLastColumn="0"/>
            </w:pPr>
            <w:r w:rsidRPr="00361BCB">
              <w:t>NOT NULL</w:t>
            </w:r>
          </w:p>
        </w:tc>
      </w:tr>
    </w:tbl>
    <w:p w14:paraId="7F3AD13B" w14:textId="77777777" w:rsidR="00725B79" w:rsidRDefault="00725B79" w:rsidP="007D7149">
      <w:pPr>
        <w:tabs>
          <w:tab w:val="right" w:pos="9288"/>
        </w:tabs>
        <w:ind w:left="0"/>
        <w:rPr>
          <w:color w:val="DD8047" w:themeColor="accent2"/>
          <w:u w:val="single"/>
        </w:rPr>
      </w:pPr>
    </w:p>
    <w:p w14:paraId="65278401" w14:textId="2C5752B3" w:rsidR="00725B79" w:rsidRPr="007D7149" w:rsidRDefault="00725B79" w:rsidP="007D7149">
      <w:pPr>
        <w:tabs>
          <w:tab w:val="right" w:pos="9288"/>
        </w:tabs>
        <w:rPr>
          <w:color w:val="DD8047" w:themeColor="accent2"/>
          <w:u w:val="single"/>
        </w:rPr>
      </w:pPr>
      <w:r>
        <w:rPr>
          <w:color w:val="DD8047" w:themeColor="accent2"/>
          <w:u w:val="single"/>
        </w:rPr>
        <w:t>10.0 SQL Documentations</w:t>
      </w:r>
      <w:r w:rsidRPr="00240B43">
        <w:rPr>
          <w:color w:val="DD8047" w:themeColor="accent2"/>
          <w:u w:val="single"/>
        </w:rPr>
        <w:tab/>
      </w:r>
    </w:p>
    <w:p w14:paraId="6F713742" w14:textId="77777777" w:rsidR="00725B79" w:rsidRDefault="00725B79" w:rsidP="007D7149">
      <w:pPr>
        <w:tabs>
          <w:tab w:val="right" w:pos="9288"/>
        </w:tabs>
        <w:ind w:left="0"/>
        <w:rPr>
          <w:color w:val="DD8047" w:themeColor="accent2"/>
          <w:u w:val="single"/>
        </w:rPr>
      </w:pPr>
    </w:p>
    <w:p w14:paraId="2575EDAF" w14:textId="7601EBA9" w:rsidR="00F80682" w:rsidRDefault="00F80682" w:rsidP="007D7149">
      <w:pPr>
        <w:tabs>
          <w:tab w:val="right" w:pos="9288"/>
        </w:tabs>
        <w:ind w:left="0"/>
        <w:rPr>
          <w:color w:val="DD8047" w:themeColor="accent2"/>
          <w:u w:val="single"/>
        </w:rPr>
      </w:pPr>
      <w:r>
        <w:rPr>
          <w:noProof/>
          <w:color w:val="DD8047" w:themeColor="accent2"/>
          <w:u w:val="single"/>
          <w:lang w:val="en-US" w:eastAsia="en-US"/>
        </w:rPr>
        <w:drawing>
          <wp:anchor distT="0" distB="0" distL="114300" distR="114300" simplePos="0" relativeHeight="251673600" behindDoc="0" locked="0" layoutInCell="1" allowOverlap="1" wp14:anchorId="09090B23" wp14:editId="422017C5">
            <wp:simplePos x="0" y="0"/>
            <wp:positionH relativeFrom="column">
              <wp:align>left</wp:align>
            </wp:positionH>
            <wp:positionV relativeFrom="paragraph">
              <wp:align>top</wp:align>
            </wp:positionV>
            <wp:extent cx="3657600" cy="3785870"/>
            <wp:effectExtent l="0" t="0" r="0" b="0"/>
            <wp:wrapSquare wrapText="bothSides"/>
            <wp:docPr id="2" name="Picture 2" descr="Macintosh HD:Users:preciousigbinosun:Desktop:Screen Shot 2015-05-29 at 20.2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eciousigbinosun:Desktop:Screen Shot 2015-05-29 at 20.27.3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978" r="57141" b="28418"/>
                    <a:stretch/>
                  </pic:blipFill>
                  <pic:spPr bwMode="auto">
                    <a:xfrm>
                      <a:off x="0" y="0"/>
                      <a:ext cx="3657600" cy="3785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DD8047" w:themeColor="accent2"/>
          <w:u w:val="single"/>
        </w:rPr>
        <w:br w:type="textWrapping" w:clear="all"/>
      </w:r>
    </w:p>
    <w:p w14:paraId="46539710" w14:textId="45520246" w:rsidR="00F80682" w:rsidRDefault="008717AE" w:rsidP="007D7149">
      <w:pPr>
        <w:tabs>
          <w:tab w:val="right" w:pos="9288"/>
        </w:tabs>
        <w:ind w:left="0"/>
        <w:rPr>
          <w:color w:val="DD8047" w:themeColor="accent2"/>
          <w:u w:val="single"/>
        </w:rPr>
      </w:pPr>
      <w:r>
        <w:rPr>
          <w:noProof/>
          <w:color w:val="DD8047" w:themeColor="accent2"/>
          <w:u w:val="single"/>
          <w:lang w:val="en-US" w:eastAsia="en-US"/>
        </w:rPr>
        <w:lastRenderedPageBreak/>
        <w:drawing>
          <wp:inline distT="0" distB="0" distL="0" distR="0" wp14:anchorId="59B94BC0" wp14:editId="04D6F855">
            <wp:extent cx="3860390" cy="3457575"/>
            <wp:effectExtent l="0" t="0" r="635" b="0"/>
            <wp:docPr id="3" name="Picture 3" descr="Macintosh HD:Users:preciousigbinosun:Desktop:Screen Shot 2015-05-30 at 10.0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eciousigbinosun:Desktop:Screen Shot 2015-05-30 at 10.08.59.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4766" t="19088" r="31177"/>
                    <a:stretch/>
                  </pic:blipFill>
                  <pic:spPr bwMode="auto">
                    <a:xfrm>
                      <a:off x="0" y="0"/>
                      <a:ext cx="3861261" cy="3458355"/>
                    </a:xfrm>
                    <a:prstGeom prst="rect">
                      <a:avLst/>
                    </a:prstGeom>
                    <a:noFill/>
                    <a:ln>
                      <a:noFill/>
                    </a:ln>
                    <a:extLst>
                      <a:ext uri="{53640926-AAD7-44d8-BBD7-CCE9431645EC}">
                        <a14:shadowObscured xmlns:a14="http://schemas.microsoft.com/office/drawing/2010/main"/>
                      </a:ext>
                    </a:extLst>
                  </pic:spPr>
                </pic:pic>
              </a:graphicData>
            </a:graphic>
          </wp:inline>
        </w:drawing>
      </w:r>
    </w:p>
    <w:p w14:paraId="0FD72C43" w14:textId="77777777" w:rsidR="00F80682" w:rsidRDefault="00F80682" w:rsidP="007D7149">
      <w:pPr>
        <w:tabs>
          <w:tab w:val="right" w:pos="9288"/>
        </w:tabs>
        <w:ind w:left="0"/>
        <w:rPr>
          <w:color w:val="DD8047" w:themeColor="accent2"/>
          <w:u w:val="single"/>
        </w:rPr>
      </w:pPr>
    </w:p>
    <w:p w14:paraId="6561D79C" w14:textId="1901B6C7" w:rsidR="00725B79" w:rsidRPr="003626BC" w:rsidRDefault="00725B79" w:rsidP="00725B79">
      <w:pPr>
        <w:tabs>
          <w:tab w:val="right" w:pos="9288"/>
        </w:tabs>
        <w:rPr>
          <w:color w:val="DD8047" w:themeColor="accent2"/>
          <w:u w:val="single"/>
        </w:rPr>
      </w:pPr>
      <w:r>
        <w:rPr>
          <w:color w:val="DD8047" w:themeColor="accent2"/>
          <w:u w:val="single"/>
        </w:rPr>
        <w:t xml:space="preserve">10.1 Commentary </w:t>
      </w:r>
      <w:r w:rsidRPr="00240B43">
        <w:rPr>
          <w:color w:val="DD8047" w:themeColor="accent2"/>
          <w:u w:val="single"/>
        </w:rPr>
        <w:tab/>
      </w:r>
    </w:p>
    <w:p w14:paraId="5F296A4A" w14:textId="40CDA59D" w:rsidR="00725B79" w:rsidRDefault="000C5AFE" w:rsidP="000C5AFE">
      <w:r>
        <w:t xml:space="preserve">As can be seen from </w:t>
      </w:r>
      <w:r w:rsidR="007D7149">
        <w:t>the website created</w:t>
      </w:r>
      <w:r>
        <w:t>, the create queries, update queries, alter queries and select queries are all functioning correctly and have been used to implement to database for the dynamic website we have created.</w:t>
      </w:r>
    </w:p>
    <w:p w14:paraId="71CDB6F3" w14:textId="77777777" w:rsidR="00725B79" w:rsidRDefault="00725B79" w:rsidP="00725B79">
      <w:pPr>
        <w:tabs>
          <w:tab w:val="center" w:pos="5670"/>
        </w:tabs>
        <w:rPr>
          <w:color w:val="355D7E" w:themeColor="accent1" w:themeShade="80"/>
        </w:rPr>
      </w:pPr>
    </w:p>
    <w:p w14:paraId="7BF06D21" w14:textId="77777777" w:rsidR="00725B79" w:rsidRDefault="00725B79" w:rsidP="00725B79">
      <w:pPr>
        <w:tabs>
          <w:tab w:val="center" w:pos="5670"/>
        </w:tabs>
        <w:rPr>
          <w:color w:val="355D7E" w:themeColor="accent1" w:themeShade="80"/>
        </w:rPr>
      </w:pPr>
    </w:p>
    <w:p w14:paraId="519777B5" w14:textId="77777777" w:rsidR="00725B79" w:rsidRDefault="00725B79" w:rsidP="00725B79">
      <w:pPr>
        <w:tabs>
          <w:tab w:val="center" w:pos="5670"/>
        </w:tabs>
        <w:rPr>
          <w:color w:val="355D7E" w:themeColor="accent1" w:themeShade="80"/>
        </w:rPr>
      </w:pPr>
    </w:p>
    <w:p w14:paraId="3AD84A2C" w14:textId="77777777" w:rsidR="00725B79" w:rsidRDefault="00725B79" w:rsidP="00725B79">
      <w:pPr>
        <w:tabs>
          <w:tab w:val="center" w:pos="5670"/>
        </w:tabs>
        <w:rPr>
          <w:color w:val="355D7E" w:themeColor="accent1" w:themeShade="80"/>
        </w:rPr>
      </w:pPr>
    </w:p>
    <w:p w14:paraId="16A257A6" w14:textId="77777777" w:rsidR="00725B79" w:rsidRDefault="00725B79" w:rsidP="00725B79">
      <w:pPr>
        <w:tabs>
          <w:tab w:val="center" w:pos="5670"/>
        </w:tabs>
        <w:rPr>
          <w:color w:val="355D7E" w:themeColor="accent1" w:themeShade="80"/>
        </w:rPr>
      </w:pPr>
    </w:p>
    <w:p w14:paraId="6D0930BA" w14:textId="77777777" w:rsidR="00725B79" w:rsidRDefault="00725B79" w:rsidP="00725B79">
      <w:pPr>
        <w:tabs>
          <w:tab w:val="center" w:pos="5670"/>
        </w:tabs>
        <w:rPr>
          <w:color w:val="355D7E" w:themeColor="accent1" w:themeShade="80"/>
        </w:rPr>
      </w:pPr>
    </w:p>
    <w:p w14:paraId="149F3CF8" w14:textId="77777777" w:rsidR="00725B79" w:rsidRDefault="00725B79" w:rsidP="00725B79">
      <w:pPr>
        <w:tabs>
          <w:tab w:val="center" w:pos="5670"/>
        </w:tabs>
        <w:rPr>
          <w:color w:val="355D7E" w:themeColor="accent1" w:themeShade="80"/>
        </w:rPr>
      </w:pPr>
    </w:p>
    <w:p w14:paraId="3BF2B110" w14:textId="77777777" w:rsidR="00725B79" w:rsidRDefault="00725B79" w:rsidP="00725B79">
      <w:pPr>
        <w:tabs>
          <w:tab w:val="center" w:pos="5670"/>
        </w:tabs>
        <w:rPr>
          <w:color w:val="355D7E" w:themeColor="accent1" w:themeShade="80"/>
        </w:rPr>
      </w:pPr>
    </w:p>
    <w:p w14:paraId="687F8AC7" w14:textId="77777777" w:rsidR="00725B79" w:rsidRDefault="00725B79" w:rsidP="00725B79">
      <w:pPr>
        <w:tabs>
          <w:tab w:val="center" w:pos="5670"/>
        </w:tabs>
        <w:rPr>
          <w:color w:val="355D7E" w:themeColor="accent1" w:themeShade="80"/>
        </w:rPr>
      </w:pPr>
    </w:p>
    <w:p w14:paraId="7FFBD792" w14:textId="77777777" w:rsidR="00725B79" w:rsidRDefault="00725B79" w:rsidP="00725B79">
      <w:pPr>
        <w:tabs>
          <w:tab w:val="center" w:pos="5670"/>
        </w:tabs>
        <w:rPr>
          <w:color w:val="355D7E" w:themeColor="accent1" w:themeShade="80"/>
        </w:rPr>
      </w:pPr>
    </w:p>
    <w:p w14:paraId="7B89EFBA" w14:textId="77777777" w:rsidR="00725B79" w:rsidRDefault="00725B79" w:rsidP="00725B79">
      <w:pPr>
        <w:tabs>
          <w:tab w:val="center" w:pos="5670"/>
        </w:tabs>
        <w:rPr>
          <w:color w:val="355D7E" w:themeColor="accent1" w:themeShade="80"/>
        </w:rPr>
      </w:pPr>
    </w:p>
    <w:p w14:paraId="75BE9DCA" w14:textId="77777777" w:rsidR="00725B79" w:rsidRDefault="00725B79" w:rsidP="00725B79">
      <w:pPr>
        <w:tabs>
          <w:tab w:val="center" w:pos="5670"/>
        </w:tabs>
        <w:rPr>
          <w:color w:val="355D7E" w:themeColor="accent1" w:themeShade="80"/>
        </w:rPr>
      </w:pPr>
    </w:p>
    <w:p w14:paraId="2CB84BE4" w14:textId="77777777" w:rsidR="00725B79" w:rsidRDefault="00725B79" w:rsidP="00725B79">
      <w:pPr>
        <w:tabs>
          <w:tab w:val="center" w:pos="5670"/>
        </w:tabs>
        <w:rPr>
          <w:color w:val="355D7E" w:themeColor="accent1" w:themeShade="80"/>
        </w:rPr>
      </w:pPr>
    </w:p>
    <w:p w14:paraId="354426E5" w14:textId="77777777" w:rsidR="00725B79" w:rsidRDefault="00725B79" w:rsidP="00725B79">
      <w:pPr>
        <w:tabs>
          <w:tab w:val="center" w:pos="5670"/>
        </w:tabs>
        <w:rPr>
          <w:color w:val="355D7E" w:themeColor="accent1" w:themeShade="80"/>
        </w:rPr>
      </w:pPr>
    </w:p>
    <w:p w14:paraId="1294FA75" w14:textId="77777777" w:rsidR="00725B79" w:rsidRDefault="00725B79" w:rsidP="00725B79">
      <w:pPr>
        <w:tabs>
          <w:tab w:val="center" w:pos="5670"/>
        </w:tabs>
        <w:rPr>
          <w:color w:val="355D7E" w:themeColor="accent1" w:themeShade="80"/>
        </w:rPr>
      </w:pPr>
    </w:p>
    <w:p w14:paraId="7859171E" w14:textId="77777777" w:rsidR="00725B79" w:rsidRDefault="00725B79" w:rsidP="00725B79">
      <w:pPr>
        <w:tabs>
          <w:tab w:val="center" w:pos="5670"/>
        </w:tabs>
        <w:rPr>
          <w:color w:val="355D7E" w:themeColor="accent1" w:themeShade="80"/>
        </w:rPr>
      </w:pPr>
    </w:p>
    <w:p w14:paraId="0CD8D815" w14:textId="77777777" w:rsidR="00725B79" w:rsidRDefault="00725B79" w:rsidP="00725B79">
      <w:pPr>
        <w:tabs>
          <w:tab w:val="center" w:pos="5670"/>
        </w:tabs>
        <w:rPr>
          <w:color w:val="355D7E" w:themeColor="accent1" w:themeShade="80"/>
        </w:rPr>
      </w:pPr>
    </w:p>
    <w:p w14:paraId="75E64C9B" w14:textId="77777777" w:rsidR="00725B79" w:rsidRDefault="00725B79" w:rsidP="00725B79">
      <w:pPr>
        <w:tabs>
          <w:tab w:val="center" w:pos="5670"/>
        </w:tabs>
        <w:rPr>
          <w:color w:val="355D7E" w:themeColor="accent1" w:themeShade="80"/>
        </w:rPr>
      </w:pPr>
    </w:p>
    <w:p w14:paraId="78F727A5" w14:textId="77777777" w:rsidR="00725B79" w:rsidRDefault="00725B79" w:rsidP="00725B79">
      <w:pPr>
        <w:pStyle w:val="Heading1"/>
        <w:ind w:left="0"/>
        <w:rPr>
          <w:rFonts w:asciiTheme="minorHAnsi" w:eastAsiaTheme="minorEastAsia" w:hAnsiTheme="minorHAnsi" w:cstheme="minorBidi"/>
          <w:caps w:val="0"/>
          <w:color w:val="355D7E" w:themeColor="accent1" w:themeShade="80"/>
          <w:sz w:val="22"/>
          <w:szCs w:val="22"/>
        </w:rPr>
      </w:pPr>
    </w:p>
    <w:p w14:paraId="2CF8215A" w14:textId="77777777" w:rsidR="007D7149" w:rsidRPr="007D7149" w:rsidRDefault="007D7149" w:rsidP="007D7149"/>
    <w:p w14:paraId="19837B0F" w14:textId="77777777" w:rsidR="000C5AFE" w:rsidRPr="000C5AFE" w:rsidRDefault="000C5AFE" w:rsidP="000C5AFE"/>
    <w:p w14:paraId="0B751289" w14:textId="65943299" w:rsidR="00DB1740" w:rsidRPr="00E4353A" w:rsidRDefault="00E4353A" w:rsidP="00725B79">
      <w:pPr>
        <w:pStyle w:val="Heading1"/>
        <w:ind w:left="0"/>
        <w:rPr>
          <w:color w:val="DD8047" w:themeColor="accent2"/>
        </w:rPr>
      </w:pPr>
      <w:r>
        <w:rPr>
          <w:color w:val="DD8047" w:themeColor="accent2"/>
        </w:rPr>
        <w:t xml:space="preserve">Part 4 </w:t>
      </w:r>
      <w:r w:rsidR="001729AC">
        <w:rPr>
          <w:color w:val="DD8047" w:themeColor="accent2"/>
        </w:rPr>
        <w:t xml:space="preserve">user interface development </w:t>
      </w:r>
    </w:p>
    <w:p w14:paraId="2DF3FEA1" w14:textId="77777777" w:rsidR="00725B79" w:rsidRDefault="00725B79" w:rsidP="007D7149">
      <w:pPr>
        <w:tabs>
          <w:tab w:val="right" w:pos="9288"/>
        </w:tabs>
        <w:ind w:left="0"/>
        <w:rPr>
          <w:color w:val="DD8047" w:themeColor="accent2"/>
          <w:u w:val="single"/>
        </w:rPr>
      </w:pPr>
    </w:p>
    <w:p w14:paraId="047C249C" w14:textId="315372C0" w:rsidR="00725B79" w:rsidRPr="003626BC" w:rsidRDefault="00725B79" w:rsidP="00725B79">
      <w:pPr>
        <w:tabs>
          <w:tab w:val="right" w:pos="9288"/>
        </w:tabs>
        <w:rPr>
          <w:color w:val="DD8047" w:themeColor="accent2"/>
          <w:u w:val="single"/>
        </w:rPr>
      </w:pPr>
      <w:r>
        <w:rPr>
          <w:color w:val="DD8047" w:themeColor="accent2"/>
          <w:u w:val="single"/>
        </w:rPr>
        <w:t>11.0 User Interface</w:t>
      </w:r>
      <w:r w:rsidRPr="00240B43">
        <w:rPr>
          <w:color w:val="DD8047" w:themeColor="accent2"/>
          <w:u w:val="single"/>
        </w:rPr>
        <w:tab/>
      </w:r>
    </w:p>
    <w:p w14:paraId="47FD1A40" w14:textId="0470186F" w:rsidR="00725B79" w:rsidRPr="007D7149" w:rsidRDefault="000C5AFE" w:rsidP="007D7149">
      <w:r>
        <w:t xml:space="preserve">For the project, we have used Java EE, HTML, CSS, JavaScript and Tomcat Server to create a JSP dynamic website, which connects the database to the web interface and provides functionality for the users on the website. </w:t>
      </w:r>
      <w:r w:rsidR="00AE7C55">
        <w:t xml:space="preserve">We decided to use Java instead of PHP because we already had the required knowledge of how to use Java to create dynamic websites and we believed that this meant that there was more potential to implement more advanced functions compared to if we were to learn PHP from scratch. </w:t>
      </w:r>
    </w:p>
    <w:p w14:paraId="53E4E4BD" w14:textId="0872D53E" w:rsidR="00725B79" w:rsidRPr="003626BC" w:rsidRDefault="00725B79" w:rsidP="00725B79">
      <w:pPr>
        <w:tabs>
          <w:tab w:val="right" w:pos="9288"/>
        </w:tabs>
        <w:rPr>
          <w:color w:val="DD8047" w:themeColor="accent2"/>
          <w:u w:val="single"/>
        </w:rPr>
      </w:pPr>
      <w:r>
        <w:rPr>
          <w:color w:val="DD8047" w:themeColor="accent2"/>
          <w:u w:val="single"/>
        </w:rPr>
        <w:t>11.1 Connection Point</w:t>
      </w:r>
      <w:r w:rsidRPr="00240B43">
        <w:rPr>
          <w:color w:val="DD8047" w:themeColor="accent2"/>
          <w:u w:val="single"/>
        </w:rPr>
        <w:tab/>
      </w:r>
    </w:p>
    <w:p w14:paraId="0757D5D9" w14:textId="77777777" w:rsidR="00725B79" w:rsidRDefault="00725B79" w:rsidP="00725B79">
      <w:pPr>
        <w:tabs>
          <w:tab w:val="center" w:pos="4680"/>
          <w:tab w:val="left" w:pos="7797"/>
        </w:tabs>
        <w:rPr>
          <w:b/>
          <w:color w:val="355D7E" w:themeColor="accent1" w:themeShade="80"/>
          <w:u w:val="dotted"/>
        </w:rPr>
      </w:pPr>
    </w:p>
    <w:p w14:paraId="386B68E4" w14:textId="77777777" w:rsidR="00725B79" w:rsidRDefault="00725B79" w:rsidP="00725B79">
      <w:pPr>
        <w:tabs>
          <w:tab w:val="center" w:pos="4680"/>
          <w:tab w:val="left" w:pos="7797"/>
        </w:tabs>
        <w:rPr>
          <w:b/>
          <w:color w:val="355D7E" w:themeColor="accent1" w:themeShade="80"/>
          <w:u w:val="dotted"/>
        </w:rPr>
      </w:pPr>
    </w:p>
    <w:p w14:paraId="0BA3C39B" w14:textId="77777777" w:rsidR="00725B79" w:rsidRDefault="00725B79" w:rsidP="00725B79">
      <w:pPr>
        <w:tabs>
          <w:tab w:val="center" w:pos="4680"/>
          <w:tab w:val="left" w:pos="7797"/>
        </w:tabs>
        <w:rPr>
          <w:b/>
          <w:color w:val="355D7E" w:themeColor="accent1" w:themeShade="80"/>
          <w:u w:val="dotted"/>
        </w:rPr>
      </w:pPr>
    </w:p>
    <w:p w14:paraId="2493BD72" w14:textId="77777777" w:rsidR="00725B79" w:rsidRDefault="00725B79" w:rsidP="00725B79">
      <w:pPr>
        <w:tabs>
          <w:tab w:val="center" w:pos="4680"/>
          <w:tab w:val="left" w:pos="7797"/>
        </w:tabs>
        <w:rPr>
          <w:b/>
          <w:color w:val="355D7E" w:themeColor="accent1" w:themeShade="80"/>
          <w:u w:val="dotted"/>
        </w:rPr>
      </w:pPr>
    </w:p>
    <w:p w14:paraId="52D7715D" w14:textId="77777777" w:rsidR="00725B79" w:rsidRDefault="00725B79" w:rsidP="00725B79">
      <w:pPr>
        <w:tabs>
          <w:tab w:val="center" w:pos="4680"/>
          <w:tab w:val="left" w:pos="7797"/>
        </w:tabs>
        <w:rPr>
          <w:b/>
          <w:color w:val="355D7E" w:themeColor="accent1" w:themeShade="80"/>
          <w:u w:val="dotted"/>
        </w:rPr>
      </w:pPr>
    </w:p>
    <w:p w14:paraId="2E24EA68" w14:textId="77777777" w:rsidR="00725B79" w:rsidRDefault="00725B79" w:rsidP="00725B79">
      <w:pPr>
        <w:tabs>
          <w:tab w:val="center" w:pos="4680"/>
          <w:tab w:val="left" w:pos="7797"/>
        </w:tabs>
        <w:rPr>
          <w:b/>
          <w:color w:val="355D7E" w:themeColor="accent1" w:themeShade="80"/>
          <w:u w:val="dotted"/>
        </w:rPr>
      </w:pPr>
    </w:p>
    <w:p w14:paraId="594167A7" w14:textId="77777777" w:rsidR="00725B79" w:rsidRDefault="00725B79" w:rsidP="00725B79">
      <w:pPr>
        <w:tabs>
          <w:tab w:val="center" w:pos="4680"/>
          <w:tab w:val="left" w:pos="7797"/>
        </w:tabs>
        <w:rPr>
          <w:b/>
          <w:color w:val="355D7E" w:themeColor="accent1" w:themeShade="80"/>
          <w:u w:val="dotted"/>
        </w:rPr>
      </w:pPr>
    </w:p>
    <w:p w14:paraId="3D3263A2" w14:textId="77777777" w:rsidR="00725B79" w:rsidRDefault="00725B79" w:rsidP="00725B79">
      <w:pPr>
        <w:tabs>
          <w:tab w:val="center" w:pos="4680"/>
          <w:tab w:val="left" w:pos="7797"/>
        </w:tabs>
        <w:rPr>
          <w:b/>
          <w:color w:val="355D7E" w:themeColor="accent1" w:themeShade="80"/>
          <w:u w:val="dotted"/>
        </w:rPr>
      </w:pPr>
    </w:p>
    <w:p w14:paraId="51252241" w14:textId="77777777" w:rsidR="00725B79" w:rsidRDefault="00725B79" w:rsidP="00725B79">
      <w:pPr>
        <w:tabs>
          <w:tab w:val="center" w:pos="4680"/>
          <w:tab w:val="left" w:pos="7797"/>
        </w:tabs>
        <w:rPr>
          <w:b/>
          <w:color w:val="355D7E" w:themeColor="accent1" w:themeShade="80"/>
          <w:u w:val="dotted"/>
        </w:rPr>
      </w:pPr>
    </w:p>
    <w:p w14:paraId="18A000BE" w14:textId="77777777" w:rsidR="00725B79" w:rsidRDefault="00725B79" w:rsidP="00725B79">
      <w:pPr>
        <w:tabs>
          <w:tab w:val="center" w:pos="4680"/>
          <w:tab w:val="left" w:pos="7797"/>
        </w:tabs>
        <w:rPr>
          <w:b/>
          <w:color w:val="355D7E" w:themeColor="accent1" w:themeShade="80"/>
          <w:u w:val="dotted"/>
        </w:rPr>
      </w:pPr>
    </w:p>
    <w:p w14:paraId="4D49266E" w14:textId="77777777" w:rsidR="00725B79" w:rsidRDefault="00725B79" w:rsidP="00725B79">
      <w:pPr>
        <w:tabs>
          <w:tab w:val="center" w:pos="4680"/>
          <w:tab w:val="left" w:pos="7797"/>
        </w:tabs>
        <w:rPr>
          <w:b/>
          <w:color w:val="355D7E" w:themeColor="accent1" w:themeShade="80"/>
          <w:u w:val="dotted"/>
        </w:rPr>
      </w:pPr>
    </w:p>
    <w:p w14:paraId="0A5426A7" w14:textId="77777777" w:rsidR="00725B79" w:rsidRDefault="00725B79" w:rsidP="00725B79">
      <w:pPr>
        <w:tabs>
          <w:tab w:val="center" w:pos="4680"/>
          <w:tab w:val="left" w:pos="7797"/>
        </w:tabs>
        <w:rPr>
          <w:b/>
          <w:color w:val="355D7E" w:themeColor="accent1" w:themeShade="80"/>
          <w:u w:val="dotted"/>
        </w:rPr>
      </w:pPr>
    </w:p>
    <w:p w14:paraId="595B7C3B" w14:textId="77777777" w:rsidR="00725B79" w:rsidRDefault="00725B79" w:rsidP="00725B79">
      <w:pPr>
        <w:tabs>
          <w:tab w:val="center" w:pos="4680"/>
          <w:tab w:val="left" w:pos="7797"/>
        </w:tabs>
        <w:rPr>
          <w:b/>
          <w:color w:val="355D7E" w:themeColor="accent1" w:themeShade="80"/>
          <w:u w:val="dotted"/>
        </w:rPr>
      </w:pPr>
    </w:p>
    <w:p w14:paraId="25B9B9AE" w14:textId="77777777" w:rsidR="00725B79" w:rsidRDefault="00725B79" w:rsidP="00725B79">
      <w:pPr>
        <w:tabs>
          <w:tab w:val="center" w:pos="4680"/>
          <w:tab w:val="left" w:pos="7797"/>
        </w:tabs>
        <w:rPr>
          <w:b/>
          <w:color w:val="355D7E" w:themeColor="accent1" w:themeShade="80"/>
          <w:u w:val="dotted"/>
        </w:rPr>
      </w:pPr>
    </w:p>
    <w:p w14:paraId="6114FE4F" w14:textId="77777777" w:rsidR="00725B79" w:rsidRDefault="00725B79" w:rsidP="00725B79">
      <w:pPr>
        <w:tabs>
          <w:tab w:val="center" w:pos="4680"/>
          <w:tab w:val="left" w:pos="7797"/>
        </w:tabs>
        <w:rPr>
          <w:b/>
          <w:color w:val="355D7E" w:themeColor="accent1" w:themeShade="80"/>
          <w:u w:val="dotted"/>
        </w:rPr>
      </w:pPr>
    </w:p>
    <w:p w14:paraId="7D6CFC14" w14:textId="77777777" w:rsidR="00725B79" w:rsidRDefault="00725B79" w:rsidP="00725B79">
      <w:pPr>
        <w:tabs>
          <w:tab w:val="center" w:pos="4680"/>
          <w:tab w:val="left" w:pos="7797"/>
        </w:tabs>
        <w:rPr>
          <w:b/>
          <w:color w:val="355D7E" w:themeColor="accent1" w:themeShade="80"/>
          <w:u w:val="dotted"/>
        </w:rPr>
      </w:pPr>
    </w:p>
    <w:p w14:paraId="590F943C" w14:textId="77777777" w:rsidR="00725B79" w:rsidRDefault="00725B79" w:rsidP="00725B79">
      <w:pPr>
        <w:tabs>
          <w:tab w:val="center" w:pos="4680"/>
          <w:tab w:val="left" w:pos="7797"/>
        </w:tabs>
        <w:rPr>
          <w:b/>
          <w:color w:val="355D7E" w:themeColor="accent1" w:themeShade="80"/>
          <w:u w:val="dotted"/>
        </w:rPr>
      </w:pPr>
    </w:p>
    <w:p w14:paraId="45B69D22" w14:textId="77777777" w:rsidR="00725B79" w:rsidRDefault="00725B79" w:rsidP="00725B79">
      <w:pPr>
        <w:tabs>
          <w:tab w:val="center" w:pos="4680"/>
          <w:tab w:val="left" w:pos="7797"/>
        </w:tabs>
        <w:rPr>
          <w:b/>
          <w:color w:val="355D7E" w:themeColor="accent1" w:themeShade="80"/>
          <w:u w:val="dotted"/>
        </w:rPr>
      </w:pPr>
    </w:p>
    <w:p w14:paraId="09B70B4E" w14:textId="77777777" w:rsidR="00725B79" w:rsidRDefault="00725B79" w:rsidP="00725B79">
      <w:pPr>
        <w:tabs>
          <w:tab w:val="center" w:pos="4680"/>
          <w:tab w:val="left" w:pos="7797"/>
        </w:tabs>
        <w:rPr>
          <w:b/>
          <w:color w:val="355D7E" w:themeColor="accent1" w:themeShade="80"/>
          <w:u w:val="dotted"/>
        </w:rPr>
      </w:pPr>
    </w:p>
    <w:p w14:paraId="4E395CAB" w14:textId="77777777" w:rsidR="00725B79" w:rsidRDefault="00725B79" w:rsidP="00725B79">
      <w:pPr>
        <w:tabs>
          <w:tab w:val="center" w:pos="4680"/>
          <w:tab w:val="left" w:pos="7797"/>
        </w:tabs>
        <w:rPr>
          <w:b/>
          <w:color w:val="355D7E" w:themeColor="accent1" w:themeShade="80"/>
          <w:u w:val="dotted"/>
        </w:rPr>
      </w:pPr>
    </w:p>
    <w:p w14:paraId="09A4E1D8" w14:textId="77777777" w:rsidR="00725B79" w:rsidRDefault="00725B79" w:rsidP="00725B79">
      <w:pPr>
        <w:tabs>
          <w:tab w:val="center" w:pos="4680"/>
          <w:tab w:val="left" w:pos="7797"/>
        </w:tabs>
        <w:rPr>
          <w:b/>
          <w:color w:val="355D7E" w:themeColor="accent1" w:themeShade="80"/>
          <w:u w:val="dotted"/>
        </w:rPr>
      </w:pPr>
    </w:p>
    <w:p w14:paraId="1578C728" w14:textId="77777777" w:rsidR="00725B79" w:rsidRDefault="00725B79" w:rsidP="00725B79">
      <w:pPr>
        <w:tabs>
          <w:tab w:val="center" w:pos="4680"/>
          <w:tab w:val="left" w:pos="7797"/>
        </w:tabs>
        <w:rPr>
          <w:b/>
          <w:color w:val="355D7E" w:themeColor="accent1" w:themeShade="80"/>
          <w:u w:val="dotted"/>
        </w:rPr>
      </w:pPr>
    </w:p>
    <w:p w14:paraId="557CF909" w14:textId="77777777" w:rsidR="00725B79" w:rsidRDefault="00725B79" w:rsidP="00725B79">
      <w:pPr>
        <w:tabs>
          <w:tab w:val="center" w:pos="4680"/>
          <w:tab w:val="left" w:pos="7797"/>
        </w:tabs>
        <w:rPr>
          <w:b/>
          <w:color w:val="355D7E" w:themeColor="accent1" w:themeShade="80"/>
          <w:u w:val="dotted"/>
        </w:rPr>
      </w:pPr>
    </w:p>
    <w:p w14:paraId="366AAE41" w14:textId="77777777" w:rsidR="00725B79" w:rsidRDefault="00725B79" w:rsidP="00725B79">
      <w:pPr>
        <w:tabs>
          <w:tab w:val="center" w:pos="4680"/>
          <w:tab w:val="left" w:pos="7797"/>
        </w:tabs>
        <w:rPr>
          <w:b/>
          <w:color w:val="355D7E" w:themeColor="accent1" w:themeShade="80"/>
          <w:u w:val="dotted"/>
        </w:rPr>
      </w:pPr>
    </w:p>
    <w:p w14:paraId="4F95FF66" w14:textId="77777777" w:rsidR="00725B79" w:rsidRDefault="00725B79" w:rsidP="007D7149">
      <w:pPr>
        <w:tabs>
          <w:tab w:val="right" w:pos="9288"/>
        </w:tabs>
        <w:ind w:left="0"/>
        <w:rPr>
          <w:color w:val="DD8047" w:themeColor="accent2"/>
          <w:u w:val="single"/>
        </w:rPr>
      </w:pPr>
    </w:p>
    <w:p w14:paraId="4873B975" w14:textId="40A6FD9D" w:rsidR="00725B79" w:rsidRPr="003626BC" w:rsidRDefault="00725B79" w:rsidP="00725B79">
      <w:pPr>
        <w:tabs>
          <w:tab w:val="right" w:pos="9288"/>
        </w:tabs>
        <w:rPr>
          <w:color w:val="DD8047" w:themeColor="accent2"/>
          <w:u w:val="single"/>
        </w:rPr>
      </w:pPr>
      <w:r>
        <w:rPr>
          <w:color w:val="DD8047" w:themeColor="accent2"/>
          <w:u w:val="single"/>
        </w:rPr>
        <w:t>12.0 Co</w:t>
      </w:r>
      <w:r w:rsidR="00327535">
        <w:rPr>
          <w:color w:val="DD8047" w:themeColor="accent2"/>
          <w:u w:val="single"/>
        </w:rPr>
        <w:t>n</w:t>
      </w:r>
      <w:r>
        <w:rPr>
          <w:color w:val="DD8047" w:themeColor="accent2"/>
          <w:u w:val="single"/>
        </w:rPr>
        <w:t>clusion</w:t>
      </w:r>
      <w:r w:rsidRPr="00240B43">
        <w:rPr>
          <w:color w:val="DD8047" w:themeColor="accent2"/>
          <w:u w:val="single"/>
        </w:rPr>
        <w:tab/>
      </w:r>
    </w:p>
    <w:p w14:paraId="2CCFE4F2" w14:textId="498DAEDD" w:rsidR="00327535" w:rsidRDefault="00A35E78" w:rsidP="00725B79">
      <w:pPr>
        <w:tabs>
          <w:tab w:val="center" w:pos="5670"/>
        </w:tabs>
        <w:rPr>
          <w:color w:val="355D7E" w:themeColor="accent1" w:themeShade="80"/>
        </w:rPr>
      </w:pPr>
      <w:r>
        <w:rPr>
          <w:color w:val="355D7E" w:themeColor="accent1" w:themeShade="80"/>
        </w:rPr>
        <w:t xml:space="preserve">During this project, we have learnt a lot about system development and database design. We have learnt about different ways to represent data and information essential for designing the system. These include use case diagrams, class diagrams and entity relationship diagrams. One of the most important skills we have learnt, as part of the process is normalising data based on converting written information to a database. </w:t>
      </w:r>
    </w:p>
    <w:p w14:paraId="51AE9613" w14:textId="0FE0B84F" w:rsidR="00A35E78" w:rsidRDefault="00A35E78" w:rsidP="00725B79">
      <w:pPr>
        <w:tabs>
          <w:tab w:val="center" w:pos="5670"/>
        </w:tabs>
        <w:rPr>
          <w:color w:val="355D7E" w:themeColor="accent1" w:themeShade="80"/>
        </w:rPr>
      </w:pPr>
      <w:r>
        <w:rPr>
          <w:color w:val="355D7E" w:themeColor="accent1" w:themeShade="80"/>
        </w:rPr>
        <w:t>After designing the GUI and the database, we learnt a lot about how to use MySQL and Java dynamic websites. Also we have learnt about design of database with the use of data dictionaries and SQL create queries. After actually creating the database, I have learnt about using different functions to create management reports relevant to the project</w:t>
      </w:r>
      <w:r w:rsidR="00D16502">
        <w:rPr>
          <w:color w:val="355D7E" w:themeColor="accent1" w:themeShade="80"/>
        </w:rPr>
        <w:t>.</w:t>
      </w:r>
    </w:p>
    <w:p w14:paraId="43077357" w14:textId="1330A09D" w:rsidR="00D16502" w:rsidRDefault="00D16502" w:rsidP="00725B79">
      <w:pPr>
        <w:tabs>
          <w:tab w:val="center" w:pos="5670"/>
        </w:tabs>
        <w:rPr>
          <w:color w:val="355D7E" w:themeColor="accent1" w:themeShade="80"/>
        </w:rPr>
      </w:pPr>
      <w:r>
        <w:rPr>
          <w:color w:val="355D7E" w:themeColor="accent1" w:themeShade="80"/>
        </w:rPr>
        <w:t>Overall, we have found that the project has provided me with some essential skills and has made me more confident in designing and using databases within real like business examples.</w:t>
      </w:r>
    </w:p>
    <w:p w14:paraId="3E8EDB20" w14:textId="77777777" w:rsidR="00327535" w:rsidRDefault="00327535" w:rsidP="00725B79">
      <w:pPr>
        <w:tabs>
          <w:tab w:val="center" w:pos="5670"/>
        </w:tabs>
        <w:rPr>
          <w:color w:val="355D7E" w:themeColor="accent1" w:themeShade="80"/>
        </w:rPr>
      </w:pPr>
    </w:p>
    <w:p w14:paraId="097931D8" w14:textId="77777777" w:rsidR="00327535" w:rsidRDefault="00327535" w:rsidP="00725B79">
      <w:pPr>
        <w:tabs>
          <w:tab w:val="center" w:pos="5670"/>
        </w:tabs>
        <w:rPr>
          <w:color w:val="355D7E" w:themeColor="accent1" w:themeShade="80"/>
        </w:rPr>
      </w:pPr>
    </w:p>
    <w:p w14:paraId="0979EF6F" w14:textId="77777777" w:rsidR="00327535" w:rsidRDefault="00327535" w:rsidP="00725B79">
      <w:pPr>
        <w:tabs>
          <w:tab w:val="center" w:pos="5670"/>
        </w:tabs>
        <w:rPr>
          <w:color w:val="355D7E" w:themeColor="accent1" w:themeShade="80"/>
        </w:rPr>
      </w:pPr>
    </w:p>
    <w:p w14:paraId="25E31F23" w14:textId="77777777" w:rsidR="00327535" w:rsidRDefault="00327535" w:rsidP="00725B79">
      <w:pPr>
        <w:tabs>
          <w:tab w:val="center" w:pos="5670"/>
        </w:tabs>
        <w:rPr>
          <w:color w:val="355D7E" w:themeColor="accent1" w:themeShade="80"/>
        </w:rPr>
      </w:pPr>
    </w:p>
    <w:p w14:paraId="152E42D5" w14:textId="77777777" w:rsidR="00327535" w:rsidRDefault="00327535" w:rsidP="00725B79">
      <w:pPr>
        <w:tabs>
          <w:tab w:val="center" w:pos="5670"/>
        </w:tabs>
        <w:rPr>
          <w:color w:val="355D7E" w:themeColor="accent1" w:themeShade="80"/>
        </w:rPr>
      </w:pPr>
    </w:p>
    <w:p w14:paraId="2AC692F0" w14:textId="77777777" w:rsidR="00327535" w:rsidRDefault="00327535" w:rsidP="00725B79">
      <w:pPr>
        <w:tabs>
          <w:tab w:val="center" w:pos="5670"/>
        </w:tabs>
        <w:rPr>
          <w:color w:val="355D7E" w:themeColor="accent1" w:themeShade="80"/>
        </w:rPr>
      </w:pPr>
    </w:p>
    <w:p w14:paraId="1EFFC573" w14:textId="77777777" w:rsidR="00327535" w:rsidRDefault="00327535" w:rsidP="00725B79">
      <w:pPr>
        <w:tabs>
          <w:tab w:val="center" w:pos="5670"/>
        </w:tabs>
        <w:rPr>
          <w:color w:val="355D7E" w:themeColor="accent1" w:themeShade="80"/>
        </w:rPr>
      </w:pPr>
    </w:p>
    <w:p w14:paraId="55469276" w14:textId="77777777" w:rsidR="00327535" w:rsidRDefault="00327535" w:rsidP="00725B79">
      <w:pPr>
        <w:tabs>
          <w:tab w:val="center" w:pos="5670"/>
        </w:tabs>
        <w:rPr>
          <w:color w:val="355D7E" w:themeColor="accent1" w:themeShade="80"/>
        </w:rPr>
      </w:pPr>
    </w:p>
    <w:p w14:paraId="0F6D8FDD" w14:textId="77777777" w:rsidR="00327535" w:rsidRDefault="00327535" w:rsidP="00725B79">
      <w:pPr>
        <w:tabs>
          <w:tab w:val="center" w:pos="5670"/>
        </w:tabs>
        <w:rPr>
          <w:color w:val="355D7E" w:themeColor="accent1" w:themeShade="80"/>
        </w:rPr>
      </w:pPr>
    </w:p>
    <w:p w14:paraId="7934C056" w14:textId="77777777" w:rsidR="00327535" w:rsidRDefault="00327535" w:rsidP="00725B79">
      <w:pPr>
        <w:tabs>
          <w:tab w:val="center" w:pos="5670"/>
        </w:tabs>
        <w:rPr>
          <w:color w:val="355D7E" w:themeColor="accent1" w:themeShade="80"/>
        </w:rPr>
      </w:pPr>
    </w:p>
    <w:p w14:paraId="77C3A624" w14:textId="77777777" w:rsidR="00327535" w:rsidRDefault="00327535" w:rsidP="00725B79">
      <w:pPr>
        <w:tabs>
          <w:tab w:val="center" w:pos="5670"/>
        </w:tabs>
        <w:rPr>
          <w:color w:val="355D7E" w:themeColor="accent1" w:themeShade="80"/>
        </w:rPr>
      </w:pPr>
    </w:p>
    <w:p w14:paraId="27C99982" w14:textId="77777777" w:rsidR="00327535" w:rsidRDefault="00327535" w:rsidP="00725B79">
      <w:pPr>
        <w:tabs>
          <w:tab w:val="center" w:pos="5670"/>
        </w:tabs>
        <w:rPr>
          <w:color w:val="355D7E" w:themeColor="accent1" w:themeShade="80"/>
        </w:rPr>
      </w:pPr>
    </w:p>
    <w:p w14:paraId="7C12CF63" w14:textId="77777777" w:rsidR="00327535" w:rsidRDefault="00327535" w:rsidP="00725B79">
      <w:pPr>
        <w:tabs>
          <w:tab w:val="center" w:pos="5670"/>
        </w:tabs>
        <w:rPr>
          <w:color w:val="355D7E" w:themeColor="accent1" w:themeShade="80"/>
        </w:rPr>
      </w:pPr>
    </w:p>
    <w:p w14:paraId="78AB0DE2" w14:textId="77777777" w:rsidR="00327535" w:rsidRDefault="00327535" w:rsidP="00725B79">
      <w:pPr>
        <w:tabs>
          <w:tab w:val="center" w:pos="5670"/>
        </w:tabs>
        <w:rPr>
          <w:color w:val="355D7E" w:themeColor="accent1" w:themeShade="80"/>
        </w:rPr>
      </w:pPr>
    </w:p>
    <w:p w14:paraId="5540A04B" w14:textId="77777777" w:rsidR="00327535" w:rsidRDefault="00327535" w:rsidP="00725B79">
      <w:pPr>
        <w:tabs>
          <w:tab w:val="center" w:pos="5670"/>
        </w:tabs>
        <w:rPr>
          <w:color w:val="355D7E" w:themeColor="accent1" w:themeShade="80"/>
        </w:rPr>
      </w:pPr>
    </w:p>
    <w:p w14:paraId="2B524D91" w14:textId="77777777" w:rsidR="00327535" w:rsidRDefault="00327535" w:rsidP="00725B79">
      <w:pPr>
        <w:tabs>
          <w:tab w:val="center" w:pos="5670"/>
        </w:tabs>
        <w:rPr>
          <w:color w:val="355D7E" w:themeColor="accent1" w:themeShade="80"/>
        </w:rPr>
      </w:pPr>
    </w:p>
    <w:p w14:paraId="0F7671DF" w14:textId="77777777" w:rsidR="00327535" w:rsidRDefault="00327535" w:rsidP="00725B79">
      <w:pPr>
        <w:tabs>
          <w:tab w:val="center" w:pos="5670"/>
        </w:tabs>
        <w:rPr>
          <w:color w:val="355D7E" w:themeColor="accent1" w:themeShade="80"/>
        </w:rPr>
      </w:pPr>
    </w:p>
    <w:p w14:paraId="4DFB2258" w14:textId="77777777" w:rsidR="00327535" w:rsidRDefault="00327535" w:rsidP="00725B79">
      <w:pPr>
        <w:tabs>
          <w:tab w:val="center" w:pos="5670"/>
        </w:tabs>
        <w:rPr>
          <w:color w:val="355D7E" w:themeColor="accent1" w:themeShade="80"/>
        </w:rPr>
      </w:pPr>
    </w:p>
    <w:p w14:paraId="36617BDC" w14:textId="77777777" w:rsidR="00327535" w:rsidRDefault="00327535" w:rsidP="00725B79">
      <w:pPr>
        <w:tabs>
          <w:tab w:val="center" w:pos="5670"/>
        </w:tabs>
        <w:rPr>
          <w:color w:val="355D7E" w:themeColor="accent1" w:themeShade="80"/>
        </w:rPr>
      </w:pPr>
    </w:p>
    <w:p w14:paraId="54D9845B" w14:textId="77777777" w:rsidR="00327535" w:rsidRDefault="00327535" w:rsidP="00725B79">
      <w:pPr>
        <w:tabs>
          <w:tab w:val="center" w:pos="5670"/>
        </w:tabs>
        <w:rPr>
          <w:color w:val="355D7E" w:themeColor="accent1" w:themeShade="80"/>
        </w:rPr>
      </w:pPr>
    </w:p>
    <w:p w14:paraId="37B7844E" w14:textId="77777777" w:rsidR="00327535" w:rsidRDefault="00327535" w:rsidP="00725B79">
      <w:pPr>
        <w:tabs>
          <w:tab w:val="center" w:pos="5670"/>
        </w:tabs>
        <w:rPr>
          <w:color w:val="355D7E" w:themeColor="accent1" w:themeShade="80"/>
        </w:rPr>
      </w:pPr>
    </w:p>
    <w:p w14:paraId="165B77BC" w14:textId="77777777" w:rsidR="00327535" w:rsidRDefault="00327535" w:rsidP="00725B79">
      <w:pPr>
        <w:tabs>
          <w:tab w:val="center" w:pos="5670"/>
        </w:tabs>
        <w:rPr>
          <w:color w:val="355D7E" w:themeColor="accent1" w:themeShade="80"/>
        </w:rPr>
      </w:pPr>
    </w:p>
    <w:p w14:paraId="4E0D2124" w14:textId="77777777" w:rsidR="00327535" w:rsidRDefault="00327535" w:rsidP="00725B79">
      <w:pPr>
        <w:tabs>
          <w:tab w:val="center" w:pos="5670"/>
        </w:tabs>
        <w:rPr>
          <w:color w:val="355D7E" w:themeColor="accent1" w:themeShade="80"/>
        </w:rPr>
      </w:pPr>
    </w:p>
    <w:p w14:paraId="68BD449B" w14:textId="77777777" w:rsidR="00327535" w:rsidRDefault="00327535" w:rsidP="00725B79">
      <w:pPr>
        <w:tabs>
          <w:tab w:val="center" w:pos="5670"/>
        </w:tabs>
        <w:rPr>
          <w:color w:val="355D7E" w:themeColor="accent1" w:themeShade="80"/>
        </w:rPr>
      </w:pPr>
    </w:p>
    <w:p w14:paraId="3FFDE90B" w14:textId="77777777" w:rsidR="00327535" w:rsidRDefault="00327535" w:rsidP="00725B79">
      <w:pPr>
        <w:tabs>
          <w:tab w:val="center" w:pos="5670"/>
        </w:tabs>
        <w:rPr>
          <w:color w:val="355D7E" w:themeColor="accent1" w:themeShade="80"/>
        </w:rPr>
      </w:pPr>
    </w:p>
    <w:p w14:paraId="0AE212B5" w14:textId="77777777" w:rsidR="00327535" w:rsidRDefault="00327535" w:rsidP="00725B79">
      <w:pPr>
        <w:tabs>
          <w:tab w:val="center" w:pos="5670"/>
        </w:tabs>
        <w:rPr>
          <w:color w:val="355D7E" w:themeColor="accent1" w:themeShade="80"/>
        </w:rPr>
      </w:pPr>
    </w:p>
    <w:p w14:paraId="1DF456B7" w14:textId="77777777" w:rsidR="00327535" w:rsidRDefault="00327535" w:rsidP="00725B79">
      <w:pPr>
        <w:tabs>
          <w:tab w:val="center" w:pos="5670"/>
        </w:tabs>
        <w:rPr>
          <w:color w:val="355D7E" w:themeColor="accent1" w:themeShade="80"/>
        </w:rPr>
      </w:pPr>
    </w:p>
    <w:p w14:paraId="41AF5D5B" w14:textId="77777777" w:rsidR="00327535" w:rsidRDefault="00327535" w:rsidP="00725B79">
      <w:pPr>
        <w:tabs>
          <w:tab w:val="center" w:pos="5670"/>
        </w:tabs>
        <w:rPr>
          <w:color w:val="355D7E" w:themeColor="accent1" w:themeShade="80"/>
        </w:rPr>
      </w:pPr>
    </w:p>
    <w:p w14:paraId="7F9D52B5" w14:textId="77777777" w:rsidR="00327535" w:rsidRDefault="00327535" w:rsidP="00327535">
      <w:pPr>
        <w:tabs>
          <w:tab w:val="right" w:pos="9288"/>
        </w:tabs>
        <w:rPr>
          <w:color w:val="DD8047" w:themeColor="accent2"/>
          <w:u w:val="single"/>
        </w:rPr>
      </w:pPr>
    </w:p>
    <w:p w14:paraId="517AE41C" w14:textId="6EDF98B0" w:rsidR="00327535" w:rsidRPr="003626BC" w:rsidRDefault="00327535" w:rsidP="00327535">
      <w:pPr>
        <w:tabs>
          <w:tab w:val="right" w:pos="9288"/>
        </w:tabs>
        <w:rPr>
          <w:color w:val="DD8047" w:themeColor="accent2"/>
          <w:u w:val="single"/>
        </w:rPr>
      </w:pPr>
      <w:r>
        <w:rPr>
          <w:color w:val="DD8047" w:themeColor="accent2"/>
          <w:u w:val="single"/>
        </w:rPr>
        <w:t>13.0 Reference</w:t>
      </w:r>
      <w:r w:rsidR="006A0EBB">
        <w:rPr>
          <w:color w:val="DD8047" w:themeColor="accent2"/>
          <w:u w:val="single"/>
        </w:rPr>
        <w:t>s</w:t>
      </w:r>
      <w:r>
        <w:rPr>
          <w:color w:val="DD8047" w:themeColor="accent2"/>
          <w:u w:val="single"/>
        </w:rPr>
        <w:t xml:space="preserve"> </w:t>
      </w:r>
      <w:r w:rsidRPr="00240B43">
        <w:rPr>
          <w:color w:val="DD8047" w:themeColor="accent2"/>
          <w:u w:val="single"/>
        </w:rPr>
        <w:tab/>
      </w:r>
    </w:p>
    <w:p w14:paraId="52F084FB" w14:textId="77777777" w:rsidR="00DB1740" w:rsidRDefault="00DB1740" w:rsidP="004B1EB7">
      <w:pPr>
        <w:rPr>
          <w:b/>
        </w:rPr>
      </w:pPr>
    </w:p>
    <w:p w14:paraId="702A847F" w14:textId="77777777" w:rsidR="00DB1740" w:rsidRDefault="00DB1740" w:rsidP="004B1EB7">
      <w:pPr>
        <w:rPr>
          <w:b/>
        </w:rPr>
      </w:pPr>
    </w:p>
    <w:p w14:paraId="2A29EAE2" w14:textId="77777777" w:rsidR="00DB1740" w:rsidRDefault="00DB1740" w:rsidP="004B1EB7">
      <w:pPr>
        <w:rPr>
          <w:b/>
        </w:rPr>
      </w:pPr>
    </w:p>
    <w:p w14:paraId="2524A590" w14:textId="77777777" w:rsidR="00DB1740" w:rsidRDefault="00DB1740" w:rsidP="004B1EB7">
      <w:pPr>
        <w:rPr>
          <w:b/>
        </w:rPr>
      </w:pPr>
    </w:p>
    <w:p w14:paraId="09F04767" w14:textId="77777777" w:rsidR="00DB1740" w:rsidRDefault="00DB1740" w:rsidP="004B1EB7">
      <w:pPr>
        <w:rPr>
          <w:b/>
        </w:rPr>
      </w:pPr>
    </w:p>
    <w:p w14:paraId="61EFF5D6" w14:textId="77777777" w:rsidR="00DB1740" w:rsidRDefault="00DB1740" w:rsidP="004B1EB7">
      <w:pPr>
        <w:rPr>
          <w:b/>
        </w:rPr>
      </w:pPr>
    </w:p>
    <w:p w14:paraId="0FB56DA1" w14:textId="77777777" w:rsidR="00B2450F" w:rsidRDefault="00B2450F" w:rsidP="004B1EB7">
      <w:pPr>
        <w:rPr>
          <w:b/>
        </w:rPr>
      </w:pPr>
    </w:p>
    <w:p w14:paraId="3E3B7F8C" w14:textId="77777777" w:rsidR="00B2450F" w:rsidRDefault="00B2450F" w:rsidP="004B1EB7">
      <w:pPr>
        <w:rPr>
          <w:b/>
        </w:rPr>
      </w:pPr>
    </w:p>
    <w:p w14:paraId="0B98F155" w14:textId="77777777" w:rsidR="00B2450F" w:rsidRDefault="00B2450F" w:rsidP="004B1EB7">
      <w:pPr>
        <w:rPr>
          <w:b/>
        </w:rPr>
      </w:pPr>
    </w:p>
    <w:p w14:paraId="056F0AB2" w14:textId="77777777" w:rsidR="00B2450F" w:rsidRDefault="00B2450F" w:rsidP="004B1EB7">
      <w:pPr>
        <w:rPr>
          <w:b/>
        </w:rPr>
      </w:pPr>
    </w:p>
    <w:p w14:paraId="0FFA06B7" w14:textId="77777777" w:rsidR="00B2450F" w:rsidRDefault="00B2450F" w:rsidP="004B1EB7">
      <w:pPr>
        <w:rPr>
          <w:b/>
        </w:rPr>
      </w:pPr>
    </w:p>
    <w:p w14:paraId="05E048DD" w14:textId="77777777" w:rsidR="00B2450F" w:rsidRDefault="00B2450F" w:rsidP="004B1EB7">
      <w:pPr>
        <w:rPr>
          <w:b/>
        </w:rPr>
      </w:pPr>
    </w:p>
    <w:p w14:paraId="08580A79" w14:textId="77777777" w:rsidR="00B2450F" w:rsidRDefault="00B2450F" w:rsidP="004B1EB7">
      <w:pPr>
        <w:rPr>
          <w:b/>
        </w:rPr>
      </w:pPr>
    </w:p>
    <w:p w14:paraId="349682AC" w14:textId="77777777" w:rsidR="00B2450F" w:rsidRDefault="00B2450F" w:rsidP="004B1EB7">
      <w:pPr>
        <w:rPr>
          <w:b/>
        </w:rPr>
      </w:pPr>
    </w:p>
    <w:p w14:paraId="0D1FDB9A" w14:textId="77777777" w:rsidR="00B2450F" w:rsidRDefault="00B2450F" w:rsidP="004B1EB7">
      <w:pPr>
        <w:rPr>
          <w:b/>
        </w:rPr>
      </w:pPr>
    </w:p>
    <w:p w14:paraId="1A3851A1" w14:textId="77777777" w:rsidR="00B2450F" w:rsidRDefault="00B2450F" w:rsidP="004B1EB7">
      <w:pPr>
        <w:rPr>
          <w:b/>
        </w:rPr>
      </w:pPr>
    </w:p>
    <w:p w14:paraId="7DA0472E" w14:textId="77777777" w:rsidR="00B2450F" w:rsidRDefault="00B2450F" w:rsidP="004B1EB7">
      <w:pPr>
        <w:rPr>
          <w:b/>
        </w:rPr>
      </w:pPr>
    </w:p>
    <w:p w14:paraId="08D7AAAC" w14:textId="77777777" w:rsidR="00B2450F" w:rsidRDefault="00B2450F" w:rsidP="004B1EB7">
      <w:pPr>
        <w:rPr>
          <w:b/>
        </w:rPr>
      </w:pPr>
    </w:p>
    <w:p w14:paraId="54BB3ECE" w14:textId="77777777" w:rsidR="00B2450F" w:rsidRDefault="00B2450F" w:rsidP="004B1EB7">
      <w:pPr>
        <w:rPr>
          <w:b/>
        </w:rPr>
      </w:pPr>
    </w:p>
    <w:p w14:paraId="2E655920" w14:textId="77777777" w:rsidR="00B2450F" w:rsidRDefault="00B2450F" w:rsidP="004B1EB7">
      <w:pPr>
        <w:rPr>
          <w:b/>
        </w:rPr>
      </w:pPr>
    </w:p>
    <w:p w14:paraId="0118F6DF" w14:textId="77777777" w:rsidR="00B2450F" w:rsidRDefault="00B2450F" w:rsidP="004B1EB7">
      <w:pPr>
        <w:rPr>
          <w:b/>
        </w:rPr>
      </w:pPr>
    </w:p>
    <w:p w14:paraId="35C37F1C" w14:textId="77777777" w:rsidR="00B2450F" w:rsidRDefault="00B2450F" w:rsidP="004B1EB7">
      <w:pPr>
        <w:rPr>
          <w:b/>
        </w:rPr>
      </w:pPr>
    </w:p>
    <w:p w14:paraId="27F0348F" w14:textId="77777777" w:rsidR="00B2450F" w:rsidRDefault="00B2450F" w:rsidP="004B1EB7">
      <w:pPr>
        <w:rPr>
          <w:b/>
        </w:rPr>
      </w:pPr>
    </w:p>
    <w:p w14:paraId="451D19A8" w14:textId="77777777" w:rsidR="00B2450F" w:rsidRDefault="00B2450F" w:rsidP="004B1EB7">
      <w:pPr>
        <w:rPr>
          <w:b/>
        </w:rPr>
      </w:pPr>
    </w:p>
    <w:p w14:paraId="086E155B" w14:textId="77777777" w:rsidR="00B2450F" w:rsidRDefault="00B2450F" w:rsidP="004B1EB7">
      <w:pPr>
        <w:rPr>
          <w:b/>
        </w:rPr>
      </w:pPr>
    </w:p>
    <w:p w14:paraId="0235F6F0" w14:textId="77777777" w:rsidR="00B2450F" w:rsidRDefault="00B2450F" w:rsidP="004B1EB7">
      <w:pPr>
        <w:rPr>
          <w:b/>
        </w:rPr>
      </w:pPr>
    </w:p>
    <w:p w14:paraId="6B4F1579" w14:textId="77777777" w:rsidR="00B2450F" w:rsidRDefault="00B2450F" w:rsidP="004B1EB7">
      <w:pPr>
        <w:rPr>
          <w:b/>
        </w:rPr>
      </w:pPr>
    </w:p>
    <w:p w14:paraId="4DB6EE27" w14:textId="77777777" w:rsidR="00DB1740" w:rsidRDefault="00DB1740" w:rsidP="004B1EB7">
      <w:pPr>
        <w:rPr>
          <w:b/>
        </w:rPr>
      </w:pPr>
    </w:p>
    <w:p w14:paraId="0F47A809" w14:textId="77777777" w:rsidR="00327535" w:rsidRDefault="00327535" w:rsidP="004B1EB7">
      <w:pPr>
        <w:rPr>
          <w:b/>
        </w:rPr>
      </w:pPr>
    </w:p>
    <w:p w14:paraId="7DDB3F15" w14:textId="77777777" w:rsidR="00DB1740" w:rsidRDefault="00DB1740" w:rsidP="004B1EB7">
      <w:pPr>
        <w:rPr>
          <w:b/>
        </w:rPr>
      </w:pPr>
    </w:p>
    <w:p w14:paraId="03A5D6EC" w14:textId="0C64BB78" w:rsidR="00DB1740" w:rsidRPr="00240B43" w:rsidRDefault="00736BD2" w:rsidP="00DB1740">
      <w:pPr>
        <w:tabs>
          <w:tab w:val="right" w:pos="9288"/>
        </w:tabs>
        <w:rPr>
          <w:color w:val="DD8047" w:themeColor="accent2"/>
          <w:u w:val="single"/>
        </w:rPr>
      </w:pPr>
      <w:r>
        <w:rPr>
          <w:color w:val="DD8047" w:themeColor="accent2"/>
          <w:u w:val="single"/>
        </w:rPr>
        <w:t>APPENDIX -</w:t>
      </w:r>
      <w:r w:rsidR="00DB1740">
        <w:rPr>
          <w:color w:val="DD8047" w:themeColor="accent2"/>
          <w:u w:val="single"/>
        </w:rPr>
        <w:t xml:space="preserve"> SQL CODE</w:t>
      </w:r>
      <w:r w:rsidR="00DB1740" w:rsidRPr="00240B43">
        <w:rPr>
          <w:color w:val="DD8047" w:themeColor="accent2"/>
          <w:u w:val="single"/>
        </w:rPr>
        <w:tab/>
      </w:r>
    </w:p>
    <w:p w14:paraId="7530FAD7" w14:textId="77777777" w:rsidR="003D4D47" w:rsidRDefault="003D4D47" w:rsidP="003D4D47">
      <w:pPr>
        <w:rPr>
          <w:b/>
        </w:rPr>
      </w:pPr>
    </w:p>
    <w:p w14:paraId="1A112F54" w14:textId="73140968" w:rsidR="003D4D47" w:rsidRPr="003D4D47" w:rsidRDefault="003D4D47" w:rsidP="003D4D47">
      <w:pPr>
        <w:rPr>
          <w:b/>
        </w:rPr>
      </w:pPr>
      <w:r w:rsidRPr="003D4D47">
        <w:rPr>
          <w:b/>
        </w:rPr>
        <w:t xml:space="preserve">-- Drop statements </w:t>
      </w:r>
      <w:r>
        <w:rPr>
          <w:b/>
        </w:rPr>
        <w:t>---</w:t>
      </w:r>
    </w:p>
    <w:p w14:paraId="20515923" w14:textId="77777777" w:rsidR="003D4D47" w:rsidRPr="003D4D47" w:rsidRDefault="003D4D47" w:rsidP="003D4D47">
      <w:pPr>
        <w:rPr>
          <w:b/>
        </w:rPr>
      </w:pPr>
      <w:r w:rsidRPr="003D4D47">
        <w:rPr>
          <w:b/>
        </w:rPr>
        <w:t>DROP TABLE IF EXISTS global_customerEnquiry;</w:t>
      </w:r>
    </w:p>
    <w:p w14:paraId="6BD5449A" w14:textId="77777777" w:rsidR="003D4D47" w:rsidRPr="003D4D47" w:rsidRDefault="003D4D47" w:rsidP="003D4D47">
      <w:pPr>
        <w:rPr>
          <w:b/>
        </w:rPr>
      </w:pPr>
      <w:r w:rsidRPr="003D4D47">
        <w:rPr>
          <w:b/>
        </w:rPr>
        <w:t>DROP TABLE IF EXISTS global_attractionPriceList;</w:t>
      </w:r>
    </w:p>
    <w:p w14:paraId="6FB5C8EF" w14:textId="77777777" w:rsidR="003D4D47" w:rsidRPr="003D4D47" w:rsidRDefault="003D4D47" w:rsidP="003D4D47">
      <w:pPr>
        <w:rPr>
          <w:b/>
        </w:rPr>
      </w:pPr>
      <w:r w:rsidRPr="003D4D47">
        <w:rPr>
          <w:b/>
        </w:rPr>
        <w:t>DROP TABLE IF EXISTS global_ticketOnBooking;</w:t>
      </w:r>
    </w:p>
    <w:p w14:paraId="2BEA5A28" w14:textId="77777777" w:rsidR="003D4D47" w:rsidRPr="003D4D47" w:rsidRDefault="003D4D47" w:rsidP="003D4D47">
      <w:pPr>
        <w:rPr>
          <w:b/>
        </w:rPr>
      </w:pPr>
      <w:r w:rsidRPr="003D4D47">
        <w:rPr>
          <w:b/>
        </w:rPr>
        <w:t>DROP TABLE IF EXISTS global_attractionCatalogue;</w:t>
      </w:r>
    </w:p>
    <w:p w14:paraId="58918892" w14:textId="77777777" w:rsidR="003D4D47" w:rsidRPr="003D4D47" w:rsidRDefault="003D4D47" w:rsidP="003D4D47">
      <w:pPr>
        <w:rPr>
          <w:b/>
        </w:rPr>
      </w:pPr>
      <w:r w:rsidRPr="003D4D47">
        <w:rPr>
          <w:b/>
        </w:rPr>
        <w:t>DROP TABLE IF EXISTS global_bookingDetails;</w:t>
      </w:r>
    </w:p>
    <w:p w14:paraId="62313349" w14:textId="77777777" w:rsidR="003D4D47" w:rsidRPr="003D4D47" w:rsidRDefault="003D4D47" w:rsidP="003D4D47">
      <w:pPr>
        <w:rPr>
          <w:b/>
        </w:rPr>
      </w:pPr>
      <w:r w:rsidRPr="003D4D47">
        <w:rPr>
          <w:b/>
        </w:rPr>
        <w:t>DROP TABLE IF EXISTS global_attractionType;</w:t>
      </w:r>
    </w:p>
    <w:p w14:paraId="14896717" w14:textId="77777777" w:rsidR="003D4D47" w:rsidRPr="003D4D47" w:rsidRDefault="003D4D47" w:rsidP="003D4D47">
      <w:pPr>
        <w:rPr>
          <w:b/>
        </w:rPr>
      </w:pPr>
      <w:r w:rsidRPr="003D4D47">
        <w:rPr>
          <w:b/>
        </w:rPr>
        <w:t>DROP TABLE IF EXISTS global_customerAccount;</w:t>
      </w:r>
    </w:p>
    <w:p w14:paraId="7644A296" w14:textId="77777777" w:rsidR="003D4D47" w:rsidRPr="003D4D47" w:rsidRDefault="003D4D47" w:rsidP="003D4D47">
      <w:pPr>
        <w:rPr>
          <w:b/>
        </w:rPr>
      </w:pPr>
      <w:r w:rsidRPr="003D4D47">
        <w:rPr>
          <w:b/>
        </w:rPr>
        <w:t>DROP TABLE IF EXISTS global_ticketType;</w:t>
      </w:r>
    </w:p>
    <w:p w14:paraId="421E4E67" w14:textId="77777777" w:rsidR="003D4D47" w:rsidRPr="003D4D47" w:rsidRDefault="003D4D47" w:rsidP="003D4D47">
      <w:pPr>
        <w:rPr>
          <w:b/>
        </w:rPr>
      </w:pPr>
      <w:r w:rsidRPr="003D4D47">
        <w:rPr>
          <w:b/>
        </w:rPr>
        <w:t>DROP TABLE IF EXISTS global_employeeAccount;</w:t>
      </w:r>
    </w:p>
    <w:p w14:paraId="1FB28D47" w14:textId="77777777" w:rsidR="003D4D47" w:rsidRPr="003D4D47" w:rsidRDefault="003D4D47" w:rsidP="003D4D47">
      <w:pPr>
        <w:rPr>
          <w:b/>
        </w:rPr>
      </w:pPr>
      <w:r w:rsidRPr="003D4D47">
        <w:rPr>
          <w:b/>
        </w:rPr>
        <w:t>DROP TABLE IF EXISTS global_location;</w:t>
      </w:r>
    </w:p>
    <w:p w14:paraId="44F0B73A" w14:textId="0A415263" w:rsidR="003D4D47" w:rsidRPr="003D4D47" w:rsidRDefault="003D4D47" w:rsidP="00B90CD3">
      <w:pPr>
        <w:rPr>
          <w:b/>
        </w:rPr>
      </w:pPr>
      <w:r w:rsidRPr="003D4D47">
        <w:rPr>
          <w:b/>
        </w:rPr>
        <w:t>DROP TABLE IF EXISTS global_login;</w:t>
      </w:r>
    </w:p>
    <w:p w14:paraId="671ED16E" w14:textId="135D0871" w:rsidR="003D4D47" w:rsidRPr="003D4D47" w:rsidRDefault="003D4D47" w:rsidP="00B90CD3">
      <w:pPr>
        <w:rPr>
          <w:b/>
        </w:rPr>
      </w:pPr>
      <w:r w:rsidRPr="003D4D47">
        <w:rPr>
          <w:b/>
        </w:rPr>
        <w:tab/>
      </w:r>
    </w:p>
    <w:p w14:paraId="245561BF" w14:textId="373A3F53" w:rsidR="003D4D47" w:rsidRPr="003D4D47" w:rsidRDefault="003D4D47" w:rsidP="003D4D47">
      <w:pPr>
        <w:rPr>
          <w:b/>
        </w:rPr>
      </w:pPr>
      <w:r w:rsidRPr="003D4D47">
        <w:rPr>
          <w:b/>
        </w:rPr>
        <w:t xml:space="preserve">-- Create </w:t>
      </w:r>
      <w:proofErr w:type="gramStart"/>
      <w:r w:rsidRPr="003D4D47">
        <w:rPr>
          <w:b/>
        </w:rPr>
        <w:t>All</w:t>
      </w:r>
      <w:proofErr w:type="gramEnd"/>
      <w:r w:rsidRPr="003D4D47">
        <w:rPr>
          <w:b/>
        </w:rPr>
        <w:t xml:space="preserve"> tables</w:t>
      </w:r>
      <w:r w:rsidR="00B90CD3">
        <w:rPr>
          <w:b/>
        </w:rPr>
        <w:t xml:space="preserve"> ----</w:t>
      </w:r>
    </w:p>
    <w:p w14:paraId="7A93AEBB" w14:textId="77777777" w:rsidR="003D4D47" w:rsidRPr="003D4D47" w:rsidRDefault="003D4D47" w:rsidP="003D4D47">
      <w:pPr>
        <w:rPr>
          <w:b/>
        </w:rPr>
      </w:pPr>
    </w:p>
    <w:p w14:paraId="0EA32DAE"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attraction_type </w:t>
      </w:r>
    </w:p>
    <w:p w14:paraId="251C1580" w14:textId="77777777" w:rsidR="003D4D47" w:rsidRPr="003D4D47" w:rsidRDefault="003D4D47" w:rsidP="003D4D47">
      <w:pPr>
        <w:rPr>
          <w:b/>
        </w:rPr>
      </w:pPr>
      <w:r w:rsidRPr="003D4D47">
        <w:rPr>
          <w:b/>
        </w:rPr>
        <w:t>CREATE TABLE global_attractionType</w:t>
      </w:r>
    </w:p>
    <w:p w14:paraId="41718633" w14:textId="77777777" w:rsidR="003D4D47" w:rsidRPr="003D4D47" w:rsidRDefault="003D4D47" w:rsidP="003D4D47">
      <w:pPr>
        <w:rPr>
          <w:b/>
        </w:rPr>
      </w:pPr>
      <w:r w:rsidRPr="003D4D47">
        <w:rPr>
          <w:b/>
        </w:rPr>
        <w:t>(</w:t>
      </w:r>
    </w:p>
    <w:p w14:paraId="3B361CEF" w14:textId="77777777" w:rsidR="003D4D47" w:rsidRPr="003D4D47" w:rsidRDefault="003D4D47" w:rsidP="003D4D47">
      <w:pPr>
        <w:rPr>
          <w:b/>
        </w:rPr>
      </w:pPr>
      <w:proofErr w:type="gramStart"/>
      <w:r w:rsidRPr="003D4D47">
        <w:rPr>
          <w:b/>
        </w:rPr>
        <w:t>attTypeID</w:t>
      </w:r>
      <w:proofErr w:type="gramEnd"/>
      <w:r w:rsidRPr="003D4D47">
        <w:rPr>
          <w:b/>
        </w:rPr>
        <w:t xml:space="preserve"> INT (10) NOT NULL AUTO_INCREMENT,</w:t>
      </w:r>
    </w:p>
    <w:p w14:paraId="2600BE77" w14:textId="77777777" w:rsidR="003D4D47" w:rsidRPr="003D4D47" w:rsidRDefault="003D4D47" w:rsidP="003D4D47">
      <w:pPr>
        <w:rPr>
          <w:b/>
        </w:rPr>
      </w:pPr>
      <w:proofErr w:type="gramStart"/>
      <w:r w:rsidRPr="003D4D47">
        <w:rPr>
          <w:b/>
        </w:rPr>
        <w:t>attType</w:t>
      </w:r>
      <w:proofErr w:type="gramEnd"/>
      <w:r w:rsidRPr="003D4D47">
        <w:rPr>
          <w:b/>
        </w:rPr>
        <w:t xml:space="preserve"> VARCHAR  (50),</w:t>
      </w:r>
    </w:p>
    <w:p w14:paraId="05979335" w14:textId="77777777" w:rsidR="003D4D47" w:rsidRPr="003D4D47" w:rsidRDefault="003D4D47" w:rsidP="003D4D47">
      <w:pPr>
        <w:rPr>
          <w:b/>
        </w:rPr>
      </w:pPr>
      <w:r w:rsidRPr="003D4D47">
        <w:rPr>
          <w:b/>
        </w:rPr>
        <w:t>PRIMARY KEY (attTypeID)</w:t>
      </w:r>
    </w:p>
    <w:p w14:paraId="22F6FFAB" w14:textId="77777777" w:rsidR="003D4D47" w:rsidRPr="003D4D47" w:rsidRDefault="003D4D47" w:rsidP="003D4D47">
      <w:pPr>
        <w:rPr>
          <w:b/>
        </w:rPr>
      </w:pPr>
      <w:r w:rsidRPr="003D4D47">
        <w:rPr>
          <w:b/>
        </w:rPr>
        <w:lastRenderedPageBreak/>
        <w:t>);</w:t>
      </w:r>
    </w:p>
    <w:p w14:paraId="78BB0B6C" w14:textId="77777777" w:rsidR="003D4D47" w:rsidRPr="003D4D47" w:rsidRDefault="003D4D47" w:rsidP="003D4D47">
      <w:pPr>
        <w:rPr>
          <w:b/>
        </w:rPr>
      </w:pPr>
    </w:p>
    <w:p w14:paraId="3AB2394D"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customerAccount </w:t>
      </w:r>
    </w:p>
    <w:p w14:paraId="624D1D9B" w14:textId="77777777" w:rsidR="003D4D47" w:rsidRPr="003D4D47" w:rsidRDefault="003D4D47" w:rsidP="003D4D47">
      <w:pPr>
        <w:rPr>
          <w:b/>
        </w:rPr>
      </w:pPr>
      <w:r w:rsidRPr="003D4D47">
        <w:rPr>
          <w:b/>
        </w:rPr>
        <w:t>CREATE TABLE global_customerAccount</w:t>
      </w:r>
    </w:p>
    <w:p w14:paraId="4375ACF5" w14:textId="77777777" w:rsidR="003D4D47" w:rsidRPr="003D4D47" w:rsidRDefault="003D4D47" w:rsidP="003D4D47">
      <w:pPr>
        <w:rPr>
          <w:b/>
        </w:rPr>
      </w:pPr>
      <w:r w:rsidRPr="003D4D47">
        <w:rPr>
          <w:b/>
        </w:rPr>
        <w:t>(</w:t>
      </w:r>
    </w:p>
    <w:p w14:paraId="14791131" w14:textId="77777777" w:rsidR="003D4D47" w:rsidRPr="003D4D47" w:rsidRDefault="003D4D47" w:rsidP="003D4D47">
      <w:pPr>
        <w:rPr>
          <w:b/>
        </w:rPr>
      </w:pPr>
      <w:proofErr w:type="gramStart"/>
      <w:r w:rsidRPr="003D4D47">
        <w:rPr>
          <w:b/>
        </w:rPr>
        <w:t>customerID</w:t>
      </w:r>
      <w:proofErr w:type="gramEnd"/>
      <w:r w:rsidRPr="003D4D47">
        <w:rPr>
          <w:b/>
        </w:rPr>
        <w:t xml:space="preserve"> INT (10) NOT NULL AUTO_INCREMENT,</w:t>
      </w:r>
    </w:p>
    <w:p w14:paraId="039544A5" w14:textId="77777777" w:rsidR="003D4D47" w:rsidRPr="003D4D47" w:rsidRDefault="003D4D47" w:rsidP="003D4D47">
      <w:pPr>
        <w:rPr>
          <w:b/>
        </w:rPr>
      </w:pPr>
      <w:proofErr w:type="gramStart"/>
      <w:r w:rsidRPr="003D4D47">
        <w:rPr>
          <w:b/>
        </w:rPr>
        <w:t>custFirstname</w:t>
      </w:r>
      <w:proofErr w:type="gramEnd"/>
      <w:r w:rsidRPr="003D4D47">
        <w:rPr>
          <w:b/>
        </w:rPr>
        <w:t xml:space="preserve"> VARCHAR (30) NOT NULL,</w:t>
      </w:r>
    </w:p>
    <w:p w14:paraId="10771821" w14:textId="77777777" w:rsidR="003D4D47" w:rsidRPr="003D4D47" w:rsidRDefault="003D4D47" w:rsidP="003D4D47">
      <w:pPr>
        <w:rPr>
          <w:b/>
        </w:rPr>
      </w:pPr>
      <w:proofErr w:type="gramStart"/>
      <w:r w:rsidRPr="003D4D47">
        <w:rPr>
          <w:b/>
        </w:rPr>
        <w:t>custOthername</w:t>
      </w:r>
      <w:proofErr w:type="gramEnd"/>
      <w:r w:rsidRPr="003D4D47">
        <w:rPr>
          <w:b/>
        </w:rPr>
        <w:t xml:space="preserve"> VARCHAR (30),</w:t>
      </w:r>
    </w:p>
    <w:p w14:paraId="43E56794" w14:textId="77777777" w:rsidR="003D4D47" w:rsidRPr="003D4D47" w:rsidRDefault="003D4D47" w:rsidP="003D4D47">
      <w:pPr>
        <w:rPr>
          <w:b/>
        </w:rPr>
      </w:pPr>
      <w:proofErr w:type="gramStart"/>
      <w:r w:rsidRPr="003D4D47">
        <w:rPr>
          <w:b/>
        </w:rPr>
        <w:t>custSurname</w:t>
      </w:r>
      <w:proofErr w:type="gramEnd"/>
      <w:r w:rsidRPr="003D4D47">
        <w:rPr>
          <w:b/>
        </w:rPr>
        <w:t xml:space="preserve"> VARCHAR (30) NOT NULL,</w:t>
      </w:r>
    </w:p>
    <w:p w14:paraId="52C37E71" w14:textId="77777777" w:rsidR="003D4D47" w:rsidRPr="003D4D47" w:rsidRDefault="003D4D47" w:rsidP="003D4D47">
      <w:pPr>
        <w:rPr>
          <w:b/>
        </w:rPr>
      </w:pPr>
      <w:proofErr w:type="gramStart"/>
      <w:r w:rsidRPr="003D4D47">
        <w:rPr>
          <w:b/>
        </w:rPr>
        <w:t>custAddress</w:t>
      </w:r>
      <w:proofErr w:type="gramEnd"/>
      <w:r w:rsidRPr="003D4D47">
        <w:rPr>
          <w:b/>
        </w:rPr>
        <w:t xml:space="preserve"> VARCHAR (50) NOT NULL,</w:t>
      </w:r>
    </w:p>
    <w:p w14:paraId="30D6A18C" w14:textId="77777777" w:rsidR="003D4D47" w:rsidRPr="003D4D47" w:rsidRDefault="003D4D47" w:rsidP="003D4D47">
      <w:pPr>
        <w:rPr>
          <w:b/>
        </w:rPr>
      </w:pPr>
      <w:proofErr w:type="gramStart"/>
      <w:r w:rsidRPr="003D4D47">
        <w:rPr>
          <w:b/>
        </w:rPr>
        <w:t>custPCode</w:t>
      </w:r>
      <w:proofErr w:type="gramEnd"/>
      <w:r w:rsidRPr="003D4D47">
        <w:rPr>
          <w:b/>
        </w:rPr>
        <w:t xml:space="preserve"> VARCHAR (8) NOT NULL,</w:t>
      </w:r>
    </w:p>
    <w:p w14:paraId="3500524C" w14:textId="77777777" w:rsidR="003D4D47" w:rsidRPr="003D4D47" w:rsidRDefault="003D4D47" w:rsidP="003D4D47">
      <w:pPr>
        <w:rPr>
          <w:b/>
        </w:rPr>
      </w:pPr>
      <w:proofErr w:type="gramStart"/>
      <w:r w:rsidRPr="003D4D47">
        <w:rPr>
          <w:b/>
        </w:rPr>
        <w:t>custCity</w:t>
      </w:r>
      <w:proofErr w:type="gramEnd"/>
      <w:r w:rsidRPr="003D4D47">
        <w:rPr>
          <w:b/>
        </w:rPr>
        <w:t xml:space="preserve"> VARCHAR (30),</w:t>
      </w:r>
    </w:p>
    <w:p w14:paraId="686210AA" w14:textId="77777777" w:rsidR="003D4D47" w:rsidRPr="003D4D47" w:rsidRDefault="003D4D47" w:rsidP="003D4D47">
      <w:pPr>
        <w:rPr>
          <w:b/>
        </w:rPr>
      </w:pPr>
      <w:proofErr w:type="gramStart"/>
      <w:r w:rsidRPr="003D4D47">
        <w:rPr>
          <w:b/>
        </w:rPr>
        <w:t>custCountry</w:t>
      </w:r>
      <w:proofErr w:type="gramEnd"/>
      <w:r w:rsidRPr="003D4D47">
        <w:rPr>
          <w:b/>
        </w:rPr>
        <w:t xml:space="preserve"> VARCHAR (100) NOT NULL,</w:t>
      </w:r>
    </w:p>
    <w:p w14:paraId="1526288C" w14:textId="77777777" w:rsidR="003D4D47" w:rsidRPr="003D4D47" w:rsidRDefault="003D4D47" w:rsidP="003D4D47">
      <w:pPr>
        <w:rPr>
          <w:b/>
        </w:rPr>
      </w:pPr>
      <w:proofErr w:type="gramStart"/>
      <w:r w:rsidRPr="003D4D47">
        <w:rPr>
          <w:b/>
        </w:rPr>
        <w:t>custDOB</w:t>
      </w:r>
      <w:proofErr w:type="gramEnd"/>
      <w:r w:rsidRPr="003D4D47">
        <w:rPr>
          <w:b/>
        </w:rPr>
        <w:t xml:space="preserve"> DATE,</w:t>
      </w:r>
    </w:p>
    <w:p w14:paraId="73EE2DB7" w14:textId="77777777" w:rsidR="003D4D47" w:rsidRPr="003D4D47" w:rsidRDefault="003D4D47" w:rsidP="003D4D47">
      <w:pPr>
        <w:rPr>
          <w:b/>
        </w:rPr>
      </w:pPr>
      <w:proofErr w:type="gramStart"/>
      <w:r w:rsidRPr="003D4D47">
        <w:rPr>
          <w:b/>
        </w:rPr>
        <w:t>custEmail</w:t>
      </w:r>
      <w:proofErr w:type="gramEnd"/>
      <w:r w:rsidRPr="003D4D47">
        <w:rPr>
          <w:b/>
        </w:rPr>
        <w:t xml:space="preserve"> VARCHAR (50) NOT NULL,</w:t>
      </w:r>
    </w:p>
    <w:p w14:paraId="135CC1CA" w14:textId="77777777" w:rsidR="003D4D47" w:rsidRPr="003D4D47" w:rsidRDefault="003D4D47" w:rsidP="003D4D47">
      <w:pPr>
        <w:rPr>
          <w:b/>
        </w:rPr>
      </w:pPr>
      <w:proofErr w:type="gramStart"/>
      <w:r w:rsidRPr="003D4D47">
        <w:rPr>
          <w:b/>
        </w:rPr>
        <w:t>custTel</w:t>
      </w:r>
      <w:proofErr w:type="gramEnd"/>
      <w:r w:rsidRPr="003D4D47">
        <w:rPr>
          <w:b/>
        </w:rPr>
        <w:t xml:space="preserve"> VARCHAR (11),</w:t>
      </w:r>
    </w:p>
    <w:p w14:paraId="6883230B" w14:textId="77777777" w:rsidR="003D4D47" w:rsidRPr="003D4D47" w:rsidRDefault="003D4D47" w:rsidP="003D4D47">
      <w:pPr>
        <w:rPr>
          <w:b/>
        </w:rPr>
      </w:pPr>
      <w:proofErr w:type="gramStart"/>
      <w:r w:rsidRPr="003D4D47">
        <w:rPr>
          <w:b/>
        </w:rPr>
        <w:t>custMob</w:t>
      </w:r>
      <w:proofErr w:type="gramEnd"/>
      <w:r w:rsidRPr="003D4D47">
        <w:rPr>
          <w:b/>
        </w:rPr>
        <w:t xml:space="preserve"> VARCHAR (11),</w:t>
      </w:r>
    </w:p>
    <w:p w14:paraId="09E453D6" w14:textId="77777777" w:rsidR="003D4D47" w:rsidRPr="003D4D47" w:rsidRDefault="003D4D47" w:rsidP="003D4D47">
      <w:pPr>
        <w:rPr>
          <w:b/>
        </w:rPr>
      </w:pPr>
      <w:r w:rsidRPr="003D4D47">
        <w:rPr>
          <w:b/>
        </w:rPr>
        <w:t>PRIMARY KEY (customerID)</w:t>
      </w:r>
    </w:p>
    <w:p w14:paraId="1770EF5E" w14:textId="77777777" w:rsidR="003D4D47" w:rsidRPr="003D4D47" w:rsidRDefault="003D4D47" w:rsidP="003D4D47">
      <w:pPr>
        <w:rPr>
          <w:b/>
        </w:rPr>
      </w:pPr>
      <w:r w:rsidRPr="003D4D47">
        <w:rPr>
          <w:b/>
        </w:rPr>
        <w:t>);</w:t>
      </w:r>
    </w:p>
    <w:p w14:paraId="629BAC95" w14:textId="77777777" w:rsidR="003D4D47" w:rsidRPr="003D4D47" w:rsidRDefault="003D4D47" w:rsidP="003D4D47">
      <w:pPr>
        <w:rPr>
          <w:b/>
        </w:rPr>
      </w:pPr>
      <w:r w:rsidRPr="003D4D47">
        <w:rPr>
          <w:b/>
        </w:rPr>
        <w:t>ALTER TABLE global_customeraccount AUTO_INCREMENT = 20000;</w:t>
      </w:r>
    </w:p>
    <w:p w14:paraId="0938BC41" w14:textId="77777777" w:rsidR="003D4D47" w:rsidRPr="003D4D47" w:rsidRDefault="003D4D47" w:rsidP="003D4D47">
      <w:pPr>
        <w:rPr>
          <w:b/>
        </w:rPr>
      </w:pPr>
    </w:p>
    <w:p w14:paraId="609AC135"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ticketType </w:t>
      </w:r>
    </w:p>
    <w:p w14:paraId="2BF305EA" w14:textId="77777777" w:rsidR="003D4D47" w:rsidRPr="003D4D47" w:rsidRDefault="003D4D47" w:rsidP="003D4D47">
      <w:pPr>
        <w:rPr>
          <w:b/>
        </w:rPr>
      </w:pPr>
      <w:r w:rsidRPr="003D4D47">
        <w:rPr>
          <w:b/>
        </w:rPr>
        <w:t xml:space="preserve">CREATE TABLE global_ticketType </w:t>
      </w:r>
    </w:p>
    <w:p w14:paraId="2536BEEC" w14:textId="77777777" w:rsidR="003D4D47" w:rsidRPr="003D4D47" w:rsidRDefault="003D4D47" w:rsidP="003D4D47">
      <w:pPr>
        <w:rPr>
          <w:b/>
        </w:rPr>
      </w:pPr>
      <w:r w:rsidRPr="003D4D47">
        <w:rPr>
          <w:b/>
        </w:rPr>
        <w:t>(</w:t>
      </w:r>
    </w:p>
    <w:p w14:paraId="40472034" w14:textId="77777777" w:rsidR="003D4D47" w:rsidRPr="003D4D47" w:rsidRDefault="003D4D47" w:rsidP="003D4D47">
      <w:pPr>
        <w:rPr>
          <w:b/>
        </w:rPr>
      </w:pPr>
      <w:proofErr w:type="gramStart"/>
      <w:r w:rsidRPr="003D4D47">
        <w:rPr>
          <w:b/>
        </w:rPr>
        <w:t>tktTypeID</w:t>
      </w:r>
      <w:proofErr w:type="gramEnd"/>
      <w:r w:rsidRPr="003D4D47">
        <w:rPr>
          <w:b/>
        </w:rPr>
        <w:t xml:space="preserve"> INT (10) NOT NULL AUTO_INCREMENT,</w:t>
      </w:r>
    </w:p>
    <w:p w14:paraId="03AB34C6" w14:textId="77777777" w:rsidR="003D4D47" w:rsidRPr="003D4D47" w:rsidRDefault="003D4D47" w:rsidP="003D4D47">
      <w:pPr>
        <w:rPr>
          <w:b/>
        </w:rPr>
      </w:pPr>
      <w:proofErr w:type="gramStart"/>
      <w:r w:rsidRPr="003D4D47">
        <w:rPr>
          <w:b/>
        </w:rPr>
        <w:t>tktType</w:t>
      </w:r>
      <w:proofErr w:type="gramEnd"/>
      <w:r w:rsidRPr="003D4D47">
        <w:rPr>
          <w:b/>
        </w:rPr>
        <w:t xml:space="preserve"> VARCHAR (50) NOT NULL,</w:t>
      </w:r>
    </w:p>
    <w:p w14:paraId="5A144727" w14:textId="77777777" w:rsidR="003D4D47" w:rsidRPr="003D4D47" w:rsidRDefault="003D4D47" w:rsidP="003D4D47">
      <w:pPr>
        <w:rPr>
          <w:b/>
        </w:rPr>
      </w:pPr>
      <w:r w:rsidRPr="003D4D47">
        <w:rPr>
          <w:b/>
        </w:rPr>
        <w:t>PRIMARY KEY (tktTypeID)</w:t>
      </w:r>
    </w:p>
    <w:p w14:paraId="56FA77FC" w14:textId="77777777" w:rsidR="003D4D47" w:rsidRPr="003D4D47" w:rsidRDefault="003D4D47" w:rsidP="003D4D47">
      <w:pPr>
        <w:rPr>
          <w:b/>
        </w:rPr>
      </w:pPr>
      <w:r w:rsidRPr="003D4D47">
        <w:rPr>
          <w:b/>
        </w:rPr>
        <w:t>);</w:t>
      </w:r>
    </w:p>
    <w:p w14:paraId="61D9F010" w14:textId="77777777" w:rsidR="003D4D47" w:rsidRPr="003D4D47" w:rsidRDefault="003D4D47" w:rsidP="003D4D47">
      <w:pPr>
        <w:rPr>
          <w:b/>
        </w:rPr>
      </w:pPr>
    </w:p>
    <w:p w14:paraId="00DB76C6"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employeeAccount</w:t>
      </w:r>
    </w:p>
    <w:p w14:paraId="7E683F0D" w14:textId="77777777" w:rsidR="003D4D47" w:rsidRPr="003D4D47" w:rsidRDefault="003D4D47" w:rsidP="003D4D47">
      <w:pPr>
        <w:rPr>
          <w:b/>
        </w:rPr>
      </w:pPr>
      <w:r w:rsidRPr="003D4D47">
        <w:rPr>
          <w:b/>
        </w:rPr>
        <w:t>CREATE TABLE global_employeeAccount</w:t>
      </w:r>
    </w:p>
    <w:p w14:paraId="0047CD9D" w14:textId="77777777" w:rsidR="003D4D47" w:rsidRPr="003D4D47" w:rsidRDefault="003D4D47" w:rsidP="003D4D47">
      <w:pPr>
        <w:rPr>
          <w:b/>
        </w:rPr>
      </w:pPr>
      <w:r w:rsidRPr="003D4D47">
        <w:rPr>
          <w:b/>
        </w:rPr>
        <w:t>(</w:t>
      </w:r>
    </w:p>
    <w:p w14:paraId="5DA7B0AA" w14:textId="77777777" w:rsidR="003D4D47" w:rsidRPr="003D4D47" w:rsidRDefault="003D4D47" w:rsidP="003D4D47">
      <w:pPr>
        <w:rPr>
          <w:b/>
        </w:rPr>
      </w:pPr>
      <w:proofErr w:type="gramStart"/>
      <w:r w:rsidRPr="003D4D47">
        <w:rPr>
          <w:b/>
        </w:rPr>
        <w:t>employeeID</w:t>
      </w:r>
      <w:proofErr w:type="gramEnd"/>
      <w:r w:rsidRPr="003D4D47">
        <w:rPr>
          <w:b/>
        </w:rPr>
        <w:t xml:space="preserve"> INT (10) NOT NULL AUTO_INCREMENT,</w:t>
      </w:r>
    </w:p>
    <w:p w14:paraId="05313F2E" w14:textId="77777777" w:rsidR="003D4D47" w:rsidRPr="003D4D47" w:rsidRDefault="003D4D47" w:rsidP="003D4D47">
      <w:pPr>
        <w:rPr>
          <w:b/>
        </w:rPr>
      </w:pPr>
      <w:proofErr w:type="gramStart"/>
      <w:r w:rsidRPr="003D4D47">
        <w:rPr>
          <w:b/>
        </w:rPr>
        <w:lastRenderedPageBreak/>
        <w:t>empFirstname</w:t>
      </w:r>
      <w:proofErr w:type="gramEnd"/>
      <w:r w:rsidRPr="003D4D47">
        <w:rPr>
          <w:b/>
        </w:rPr>
        <w:t xml:space="preserve"> VARCHAR (30) NOT NULL,</w:t>
      </w:r>
    </w:p>
    <w:p w14:paraId="4D518C45" w14:textId="77777777" w:rsidR="003D4D47" w:rsidRPr="003D4D47" w:rsidRDefault="003D4D47" w:rsidP="003D4D47">
      <w:pPr>
        <w:rPr>
          <w:b/>
        </w:rPr>
      </w:pPr>
      <w:proofErr w:type="gramStart"/>
      <w:r w:rsidRPr="003D4D47">
        <w:rPr>
          <w:b/>
        </w:rPr>
        <w:t>empOthername</w:t>
      </w:r>
      <w:proofErr w:type="gramEnd"/>
      <w:r w:rsidRPr="003D4D47">
        <w:rPr>
          <w:b/>
        </w:rPr>
        <w:t xml:space="preserve"> VARCHAR (30),</w:t>
      </w:r>
    </w:p>
    <w:p w14:paraId="4C7F149F" w14:textId="77777777" w:rsidR="003D4D47" w:rsidRPr="003D4D47" w:rsidRDefault="003D4D47" w:rsidP="003D4D47">
      <w:pPr>
        <w:rPr>
          <w:b/>
        </w:rPr>
      </w:pPr>
      <w:proofErr w:type="gramStart"/>
      <w:r w:rsidRPr="003D4D47">
        <w:rPr>
          <w:b/>
        </w:rPr>
        <w:t>empSurname</w:t>
      </w:r>
      <w:proofErr w:type="gramEnd"/>
      <w:r w:rsidRPr="003D4D47">
        <w:rPr>
          <w:b/>
        </w:rPr>
        <w:t xml:space="preserve"> VARCHAR (30) NOT NULL,</w:t>
      </w:r>
    </w:p>
    <w:p w14:paraId="424704A2" w14:textId="77777777" w:rsidR="003D4D47" w:rsidRPr="003D4D47" w:rsidRDefault="003D4D47" w:rsidP="003D4D47">
      <w:pPr>
        <w:rPr>
          <w:b/>
        </w:rPr>
      </w:pPr>
      <w:proofErr w:type="gramStart"/>
      <w:r w:rsidRPr="003D4D47">
        <w:rPr>
          <w:b/>
        </w:rPr>
        <w:t>empDOB</w:t>
      </w:r>
      <w:proofErr w:type="gramEnd"/>
      <w:r w:rsidRPr="003D4D47">
        <w:rPr>
          <w:b/>
        </w:rPr>
        <w:t xml:space="preserve"> DATE,</w:t>
      </w:r>
    </w:p>
    <w:p w14:paraId="398991C5" w14:textId="77777777" w:rsidR="003D4D47" w:rsidRPr="003D4D47" w:rsidRDefault="003D4D47" w:rsidP="003D4D47">
      <w:pPr>
        <w:rPr>
          <w:b/>
        </w:rPr>
      </w:pPr>
      <w:proofErr w:type="gramStart"/>
      <w:r w:rsidRPr="003D4D47">
        <w:rPr>
          <w:b/>
        </w:rPr>
        <w:t>empStartDate</w:t>
      </w:r>
      <w:proofErr w:type="gramEnd"/>
      <w:r w:rsidRPr="003D4D47">
        <w:rPr>
          <w:b/>
        </w:rPr>
        <w:t xml:space="preserve"> DATE,</w:t>
      </w:r>
    </w:p>
    <w:p w14:paraId="6DAA0104" w14:textId="77777777" w:rsidR="003D4D47" w:rsidRPr="003D4D47" w:rsidRDefault="003D4D47" w:rsidP="003D4D47">
      <w:pPr>
        <w:rPr>
          <w:b/>
        </w:rPr>
      </w:pPr>
      <w:proofErr w:type="gramStart"/>
      <w:r w:rsidRPr="003D4D47">
        <w:rPr>
          <w:b/>
        </w:rPr>
        <w:t>empRole</w:t>
      </w:r>
      <w:proofErr w:type="gramEnd"/>
      <w:r w:rsidRPr="003D4D47">
        <w:rPr>
          <w:b/>
        </w:rPr>
        <w:t xml:space="preserve"> VARCHAR (20),</w:t>
      </w:r>
    </w:p>
    <w:p w14:paraId="2DF5D71D" w14:textId="77777777" w:rsidR="003D4D47" w:rsidRPr="003D4D47" w:rsidRDefault="003D4D47" w:rsidP="003D4D47">
      <w:pPr>
        <w:rPr>
          <w:b/>
        </w:rPr>
      </w:pPr>
      <w:proofErr w:type="gramStart"/>
      <w:r w:rsidRPr="003D4D47">
        <w:rPr>
          <w:b/>
        </w:rPr>
        <w:t>empSalary</w:t>
      </w:r>
      <w:proofErr w:type="gramEnd"/>
      <w:r w:rsidRPr="003D4D47">
        <w:rPr>
          <w:b/>
        </w:rPr>
        <w:t xml:space="preserve"> DECIMAL (8,2) NOT NULL,</w:t>
      </w:r>
    </w:p>
    <w:p w14:paraId="4B4A334C" w14:textId="77777777" w:rsidR="003D4D47" w:rsidRPr="003D4D47" w:rsidRDefault="003D4D47" w:rsidP="003D4D47">
      <w:pPr>
        <w:rPr>
          <w:b/>
        </w:rPr>
      </w:pPr>
      <w:proofErr w:type="gramStart"/>
      <w:r w:rsidRPr="003D4D47">
        <w:rPr>
          <w:b/>
        </w:rPr>
        <w:t>empEmail</w:t>
      </w:r>
      <w:proofErr w:type="gramEnd"/>
      <w:r w:rsidRPr="003D4D47">
        <w:rPr>
          <w:b/>
        </w:rPr>
        <w:t xml:space="preserve"> VARCHAR  (50) NOT NULL,</w:t>
      </w:r>
    </w:p>
    <w:p w14:paraId="789EDA8D" w14:textId="77777777" w:rsidR="003D4D47" w:rsidRPr="003D4D47" w:rsidRDefault="003D4D47" w:rsidP="003D4D47">
      <w:pPr>
        <w:rPr>
          <w:b/>
        </w:rPr>
      </w:pPr>
      <w:proofErr w:type="gramStart"/>
      <w:r w:rsidRPr="003D4D47">
        <w:rPr>
          <w:b/>
        </w:rPr>
        <w:t>empTel</w:t>
      </w:r>
      <w:proofErr w:type="gramEnd"/>
      <w:r w:rsidRPr="003D4D47">
        <w:rPr>
          <w:b/>
        </w:rPr>
        <w:t xml:space="preserve"> VARCHAR  (11),</w:t>
      </w:r>
    </w:p>
    <w:p w14:paraId="01333B4D" w14:textId="77777777" w:rsidR="003D4D47" w:rsidRPr="003D4D47" w:rsidRDefault="003D4D47" w:rsidP="003D4D47">
      <w:pPr>
        <w:rPr>
          <w:b/>
        </w:rPr>
      </w:pPr>
      <w:proofErr w:type="gramStart"/>
      <w:r w:rsidRPr="003D4D47">
        <w:rPr>
          <w:b/>
        </w:rPr>
        <w:t>managerID</w:t>
      </w:r>
      <w:proofErr w:type="gramEnd"/>
      <w:r w:rsidRPr="003D4D47">
        <w:rPr>
          <w:b/>
        </w:rPr>
        <w:t xml:space="preserve"> INT (10),</w:t>
      </w:r>
    </w:p>
    <w:p w14:paraId="2576B7FD" w14:textId="77777777" w:rsidR="003D4D47" w:rsidRPr="003D4D47" w:rsidRDefault="003D4D47" w:rsidP="003D4D47">
      <w:pPr>
        <w:rPr>
          <w:b/>
        </w:rPr>
      </w:pPr>
      <w:r w:rsidRPr="003D4D47">
        <w:rPr>
          <w:b/>
        </w:rPr>
        <w:t>PRIMARY KEY (employeeID)</w:t>
      </w:r>
    </w:p>
    <w:p w14:paraId="567D3588" w14:textId="77777777" w:rsidR="003D4D47" w:rsidRDefault="003D4D47" w:rsidP="003D4D47">
      <w:pPr>
        <w:rPr>
          <w:b/>
        </w:rPr>
      </w:pPr>
      <w:r w:rsidRPr="003D4D47">
        <w:rPr>
          <w:b/>
        </w:rPr>
        <w:t>);</w:t>
      </w:r>
    </w:p>
    <w:p w14:paraId="4753C20E" w14:textId="77777777" w:rsidR="00B90CD3" w:rsidRPr="003D4D47" w:rsidRDefault="00B90CD3" w:rsidP="003D4D47">
      <w:pPr>
        <w:rPr>
          <w:b/>
        </w:rPr>
      </w:pPr>
    </w:p>
    <w:p w14:paraId="4CA2ED42" w14:textId="1E553EB7" w:rsidR="003D4D47" w:rsidRPr="003D4D47" w:rsidRDefault="003D4D47" w:rsidP="00B90CD3">
      <w:pPr>
        <w:rPr>
          <w:b/>
        </w:rPr>
      </w:pPr>
      <w:r w:rsidRPr="003D4D47">
        <w:rPr>
          <w:b/>
        </w:rPr>
        <w:t>ALTER TABLE global_employeeaccount AUTO_INCREMENT = 111;</w:t>
      </w:r>
    </w:p>
    <w:p w14:paraId="2174DA90" w14:textId="77777777" w:rsidR="003D4D47" w:rsidRPr="003D4D47" w:rsidRDefault="003D4D47" w:rsidP="003D4D47">
      <w:pPr>
        <w:rPr>
          <w:b/>
        </w:rPr>
      </w:pPr>
      <w:r w:rsidRPr="003D4D47">
        <w:rPr>
          <w:b/>
        </w:rPr>
        <w:t>ALTER TABLE global_employeeAccount</w:t>
      </w:r>
    </w:p>
    <w:p w14:paraId="1AF19B22" w14:textId="77777777" w:rsidR="003D4D47" w:rsidRPr="003D4D47" w:rsidRDefault="003D4D47" w:rsidP="003D4D47">
      <w:pPr>
        <w:rPr>
          <w:b/>
        </w:rPr>
      </w:pPr>
      <w:r w:rsidRPr="003D4D47">
        <w:rPr>
          <w:b/>
        </w:rPr>
        <w:t>ADD CONSTRAINT fk_global_employeeAccount FOREIGN KEY (managerID)</w:t>
      </w:r>
    </w:p>
    <w:p w14:paraId="5B4F61D0" w14:textId="509C34EF" w:rsidR="003D4D47" w:rsidRDefault="003D4D47" w:rsidP="00B90CD3">
      <w:pPr>
        <w:rPr>
          <w:b/>
        </w:rPr>
      </w:pPr>
      <w:r w:rsidRPr="003D4D47">
        <w:rPr>
          <w:b/>
        </w:rPr>
        <w:t>REFERENCES global_</w:t>
      </w:r>
      <w:proofErr w:type="gramStart"/>
      <w:r w:rsidRPr="003D4D47">
        <w:rPr>
          <w:b/>
        </w:rPr>
        <w:t>employeeAccount(</w:t>
      </w:r>
      <w:proofErr w:type="gramEnd"/>
      <w:r w:rsidRPr="003D4D47">
        <w:rPr>
          <w:b/>
        </w:rPr>
        <w:t>employeeID);</w:t>
      </w:r>
    </w:p>
    <w:p w14:paraId="13A7903D" w14:textId="77777777" w:rsidR="00B90CD3" w:rsidRPr="003D4D47" w:rsidRDefault="00B90CD3" w:rsidP="00B90CD3">
      <w:pPr>
        <w:rPr>
          <w:b/>
        </w:rPr>
      </w:pPr>
    </w:p>
    <w:p w14:paraId="0F685A62"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Location</w:t>
      </w:r>
    </w:p>
    <w:p w14:paraId="316011B5" w14:textId="77777777" w:rsidR="003D4D47" w:rsidRPr="003D4D47" w:rsidRDefault="003D4D47" w:rsidP="003D4D47">
      <w:pPr>
        <w:rPr>
          <w:b/>
        </w:rPr>
      </w:pPr>
      <w:r w:rsidRPr="003D4D47">
        <w:rPr>
          <w:b/>
        </w:rPr>
        <w:t xml:space="preserve">CREATE TABLE global_location </w:t>
      </w:r>
    </w:p>
    <w:p w14:paraId="4D9417C2" w14:textId="77777777" w:rsidR="003D4D47" w:rsidRPr="003D4D47" w:rsidRDefault="003D4D47" w:rsidP="003D4D47">
      <w:pPr>
        <w:rPr>
          <w:b/>
        </w:rPr>
      </w:pPr>
      <w:r w:rsidRPr="003D4D47">
        <w:rPr>
          <w:b/>
        </w:rPr>
        <w:t>(</w:t>
      </w:r>
    </w:p>
    <w:p w14:paraId="4560407F" w14:textId="77777777" w:rsidR="003D4D47" w:rsidRPr="003D4D47" w:rsidRDefault="003D4D47" w:rsidP="003D4D47">
      <w:pPr>
        <w:rPr>
          <w:b/>
        </w:rPr>
      </w:pPr>
      <w:proofErr w:type="gramStart"/>
      <w:r w:rsidRPr="003D4D47">
        <w:rPr>
          <w:b/>
        </w:rPr>
        <w:t>locationID</w:t>
      </w:r>
      <w:proofErr w:type="gramEnd"/>
      <w:r w:rsidRPr="003D4D47">
        <w:rPr>
          <w:b/>
        </w:rPr>
        <w:t xml:space="preserve"> INT (10) NOT NULL AUTO_INCREMENT,</w:t>
      </w:r>
    </w:p>
    <w:p w14:paraId="18972BDE" w14:textId="77777777" w:rsidR="003D4D47" w:rsidRPr="003D4D47" w:rsidRDefault="003D4D47" w:rsidP="003D4D47">
      <w:pPr>
        <w:rPr>
          <w:b/>
        </w:rPr>
      </w:pPr>
      <w:proofErr w:type="gramStart"/>
      <w:r w:rsidRPr="003D4D47">
        <w:rPr>
          <w:b/>
        </w:rPr>
        <w:t>city</w:t>
      </w:r>
      <w:proofErr w:type="gramEnd"/>
      <w:r w:rsidRPr="003D4D47">
        <w:rPr>
          <w:b/>
        </w:rPr>
        <w:t xml:space="preserve"> VARCHAR (50) NOT NULL,</w:t>
      </w:r>
    </w:p>
    <w:p w14:paraId="7A7AB46B" w14:textId="77777777" w:rsidR="003D4D47" w:rsidRPr="003D4D47" w:rsidRDefault="003D4D47" w:rsidP="003D4D47">
      <w:pPr>
        <w:rPr>
          <w:b/>
        </w:rPr>
      </w:pPr>
      <w:proofErr w:type="gramStart"/>
      <w:r w:rsidRPr="003D4D47">
        <w:rPr>
          <w:b/>
        </w:rPr>
        <w:t>country</w:t>
      </w:r>
      <w:proofErr w:type="gramEnd"/>
      <w:r w:rsidRPr="003D4D47">
        <w:rPr>
          <w:b/>
        </w:rPr>
        <w:t xml:space="preserve"> VARCHAR (50) NOT NULL,</w:t>
      </w:r>
    </w:p>
    <w:p w14:paraId="506865BB" w14:textId="77777777" w:rsidR="003D4D47" w:rsidRPr="003D4D47" w:rsidRDefault="003D4D47" w:rsidP="003D4D47">
      <w:pPr>
        <w:rPr>
          <w:b/>
        </w:rPr>
      </w:pPr>
      <w:r w:rsidRPr="003D4D47">
        <w:rPr>
          <w:b/>
        </w:rPr>
        <w:t>PRIMARY KEY (locationID)</w:t>
      </w:r>
    </w:p>
    <w:p w14:paraId="7326EAFD" w14:textId="7348692D" w:rsidR="003D4D47" w:rsidRDefault="003D4D47" w:rsidP="00B90CD3">
      <w:pPr>
        <w:rPr>
          <w:b/>
        </w:rPr>
      </w:pPr>
      <w:r w:rsidRPr="003D4D47">
        <w:rPr>
          <w:b/>
        </w:rPr>
        <w:t>);</w:t>
      </w:r>
    </w:p>
    <w:p w14:paraId="3BF7D83D" w14:textId="77777777" w:rsidR="00B90CD3" w:rsidRPr="003D4D47" w:rsidRDefault="00B90CD3" w:rsidP="00B90CD3">
      <w:pPr>
        <w:rPr>
          <w:b/>
        </w:rPr>
      </w:pPr>
    </w:p>
    <w:p w14:paraId="3711DE40"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bookingDetails</w:t>
      </w:r>
    </w:p>
    <w:p w14:paraId="43881E48" w14:textId="77777777" w:rsidR="003D4D47" w:rsidRPr="003D4D47" w:rsidRDefault="003D4D47" w:rsidP="003D4D47">
      <w:pPr>
        <w:rPr>
          <w:b/>
        </w:rPr>
      </w:pPr>
      <w:r w:rsidRPr="003D4D47">
        <w:rPr>
          <w:b/>
        </w:rPr>
        <w:t>CREATE TABLE global_bookingDetails</w:t>
      </w:r>
    </w:p>
    <w:p w14:paraId="57FE929C" w14:textId="77777777" w:rsidR="003D4D47" w:rsidRPr="003D4D47" w:rsidRDefault="003D4D47" w:rsidP="003D4D47">
      <w:pPr>
        <w:rPr>
          <w:b/>
        </w:rPr>
      </w:pPr>
      <w:r w:rsidRPr="003D4D47">
        <w:rPr>
          <w:b/>
        </w:rPr>
        <w:t>(</w:t>
      </w:r>
    </w:p>
    <w:p w14:paraId="5C4B5E6F" w14:textId="77777777" w:rsidR="003D4D47" w:rsidRPr="003D4D47" w:rsidRDefault="003D4D47" w:rsidP="003D4D47">
      <w:pPr>
        <w:rPr>
          <w:b/>
        </w:rPr>
      </w:pPr>
      <w:proofErr w:type="gramStart"/>
      <w:r w:rsidRPr="003D4D47">
        <w:rPr>
          <w:b/>
        </w:rPr>
        <w:t>bookingID</w:t>
      </w:r>
      <w:proofErr w:type="gramEnd"/>
      <w:r w:rsidRPr="003D4D47">
        <w:rPr>
          <w:b/>
        </w:rPr>
        <w:t xml:space="preserve"> INT (10) NOT NULL AUTO_INCREMENT,</w:t>
      </w:r>
    </w:p>
    <w:p w14:paraId="5272BA84" w14:textId="77777777" w:rsidR="003D4D47" w:rsidRPr="003D4D47" w:rsidRDefault="003D4D47" w:rsidP="003D4D47">
      <w:pPr>
        <w:rPr>
          <w:b/>
        </w:rPr>
      </w:pPr>
      <w:proofErr w:type="gramStart"/>
      <w:r w:rsidRPr="003D4D47">
        <w:rPr>
          <w:b/>
        </w:rPr>
        <w:t>bookingDate</w:t>
      </w:r>
      <w:proofErr w:type="gramEnd"/>
      <w:r w:rsidRPr="003D4D47">
        <w:rPr>
          <w:b/>
        </w:rPr>
        <w:t xml:space="preserve"> DATE,</w:t>
      </w:r>
    </w:p>
    <w:p w14:paraId="166A2CE7" w14:textId="77777777" w:rsidR="003D4D47" w:rsidRPr="003D4D47" w:rsidRDefault="003D4D47" w:rsidP="003D4D47">
      <w:pPr>
        <w:rPr>
          <w:b/>
        </w:rPr>
      </w:pPr>
      <w:proofErr w:type="gramStart"/>
      <w:r w:rsidRPr="003D4D47">
        <w:rPr>
          <w:b/>
        </w:rPr>
        <w:t>bookingTotalCost</w:t>
      </w:r>
      <w:proofErr w:type="gramEnd"/>
      <w:r w:rsidRPr="003D4D47">
        <w:rPr>
          <w:b/>
        </w:rPr>
        <w:t xml:space="preserve"> DECIMAL (8,2),</w:t>
      </w:r>
    </w:p>
    <w:p w14:paraId="02495052" w14:textId="77777777" w:rsidR="003D4D47" w:rsidRPr="003D4D47" w:rsidRDefault="003D4D47" w:rsidP="003D4D47">
      <w:pPr>
        <w:rPr>
          <w:b/>
        </w:rPr>
      </w:pPr>
      <w:proofErr w:type="gramStart"/>
      <w:r w:rsidRPr="003D4D47">
        <w:rPr>
          <w:b/>
        </w:rPr>
        <w:lastRenderedPageBreak/>
        <w:t>customerID</w:t>
      </w:r>
      <w:proofErr w:type="gramEnd"/>
      <w:r w:rsidRPr="003D4D47">
        <w:rPr>
          <w:b/>
        </w:rPr>
        <w:t xml:space="preserve"> INT (10),</w:t>
      </w:r>
    </w:p>
    <w:p w14:paraId="519B0852" w14:textId="77777777" w:rsidR="003D4D47" w:rsidRPr="003D4D47" w:rsidRDefault="003D4D47" w:rsidP="003D4D47">
      <w:pPr>
        <w:rPr>
          <w:b/>
        </w:rPr>
      </w:pPr>
      <w:r w:rsidRPr="003D4D47">
        <w:rPr>
          <w:b/>
        </w:rPr>
        <w:t>PRIMARY KEY (bookingID, customerID)</w:t>
      </w:r>
    </w:p>
    <w:p w14:paraId="439B03EA" w14:textId="77777777" w:rsidR="003D4D47" w:rsidRPr="003D4D47" w:rsidRDefault="003D4D47" w:rsidP="003D4D47">
      <w:pPr>
        <w:rPr>
          <w:b/>
        </w:rPr>
      </w:pPr>
      <w:r w:rsidRPr="003D4D47">
        <w:rPr>
          <w:b/>
        </w:rPr>
        <w:t>);</w:t>
      </w:r>
    </w:p>
    <w:p w14:paraId="2CF1F57C" w14:textId="77777777" w:rsidR="003D4D47" w:rsidRPr="003D4D47" w:rsidRDefault="003D4D47" w:rsidP="003D4D47">
      <w:pPr>
        <w:rPr>
          <w:b/>
        </w:rPr>
      </w:pPr>
      <w:r w:rsidRPr="003D4D47">
        <w:rPr>
          <w:b/>
        </w:rPr>
        <w:t>ALTER TABLE global_bookingDetails</w:t>
      </w:r>
    </w:p>
    <w:p w14:paraId="596368D7" w14:textId="77777777" w:rsidR="003D4D47" w:rsidRPr="003D4D47" w:rsidRDefault="003D4D47" w:rsidP="003D4D47">
      <w:pPr>
        <w:rPr>
          <w:b/>
        </w:rPr>
      </w:pPr>
      <w:r w:rsidRPr="003D4D47">
        <w:rPr>
          <w:b/>
        </w:rPr>
        <w:t>ADD CONSTRAINT fk_global_bookingDetails FOREIGN KEY (customerID)</w:t>
      </w:r>
    </w:p>
    <w:p w14:paraId="6A1FDA17" w14:textId="77777777" w:rsidR="00B90CD3" w:rsidRDefault="003D4D47" w:rsidP="00B90CD3">
      <w:pPr>
        <w:rPr>
          <w:b/>
        </w:rPr>
      </w:pPr>
      <w:r w:rsidRPr="003D4D47">
        <w:rPr>
          <w:b/>
        </w:rPr>
        <w:t>REFERENCES global_</w:t>
      </w:r>
      <w:proofErr w:type="gramStart"/>
      <w:r w:rsidRPr="003D4D47">
        <w:rPr>
          <w:b/>
        </w:rPr>
        <w:t>customerAccount(</w:t>
      </w:r>
      <w:proofErr w:type="gramEnd"/>
      <w:r w:rsidRPr="003D4D47">
        <w:rPr>
          <w:b/>
        </w:rPr>
        <w:t>customerID);</w:t>
      </w:r>
    </w:p>
    <w:p w14:paraId="5A041B61" w14:textId="62FE86BC" w:rsidR="003D4D47" w:rsidRPr="003D4D47" w:rsidRDefault="003D4D47" w:rsidP="00B90CD3">
      <w:pPr>
        <w:rPr>
          <w:b/>
        </w:rPr>
      </w:pPr>
      <w:r w:rsidRPr="003D4D47">
        <w:rPr>
          <w:b/>
        </w:rPr>
        <w:t>ALTER TABLE global_bookingDetails AUTO_INCREMENT = 781;</w:t>
      </w:r>
    </w:p>
    <w:p w14:paraId="5983C717" w14:textId="77777777" w:rsidR="00B90CD3" w:rsidRDefault="00B90CD3" w:rsidP="003D4D47">
      <w:pPr>
        <w:rPr>
          <w:b/>
        </w:rPr>
      </w:pPr>
    </w:p>
    <w:p w14:paraId="3E52ACF4"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attraction_Catalogue</w:t>
      </w:r>
    </w:p>
    <w:p w14:paraId="04C1D6E6" w14:textId="77777777" w:rsidR="003D4D47" w:rsidRPr="003D4D47" w:rsidRDefault="003D4D47" w:rsidP="003D4D47">
      <w:pPr>
        <w:rPr>
          <w:b/>
        </w:rPr>
      </w:pPr>
      <w:r w:rsidRPr="003D4D47">
        <w:rPr>
          <w:b/>
        </w:rPr>
        <w:t>CREATE TABLE global_attractionCatalogue</w:t>
      </w:r>
    </w:p>
    <w:p w14:paraId="1B5DE942" w14:textId="77777777" w:rsidR="003D4D47" w:rsidRPr="003D4D47" w:rsidRDefault="003D4D47" w:rsidP="003D4D47">
      <w:pPr>
        <w:rPr>
          <w:b/>
        </w:rPr>
      </w:pPr>
      <w:r w:rsidRPr="003D4D47">
        <w:rPr>
          <w:b/>
        </w:rPr>
        <w:t>(</w:t>
      </w:r>
    </w:p>
    <w:p w14:paraId="7CCA4930"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 AUTO_INCREMENT,</w:t>
      </w:r>
    </w:p>
    <w:p w14:paraId="7766A9D3" w14:textId="77777777" w:rsidR="003D4D47" w:rsidRPr="003D4D47" w:rsidRDefault="003D4D47" w:rsidP="003D4D47">
      <w:pPr>
        <w:rPr>
          <w:b/>
        </w:rPr>
      </w:pPr>
      <w:proofErr w:type="gramStart"/>
      <w:r w:rsidRPr="003D4D47">
        <w:rPr>
          <w:b/>
        </w:rPr>
        <w:t>attName</w:t>
      </w:r>
      <w:proofErr w:type="gramEnd"/>
      <w:r w:rsidRPr="003D4D47">
        <w:rPr>
          <w:b/>
        </w:rPr>
        <w:t xml:space="preserve"> VARCHAR (50) NOT NULL,</w:t>
      </w:r>
    </w:p>
    <w:p w14:paraId="388DF95E" w14:textId="77777777" w:rsidR="003D4D47" w:rsidRPr="003D4D47" w:rsidRDefault="003D4D47" w:rsidP="003D4D47">
      <w:pPr>
        <w:rPr>
          <w:b/>
        </w:rPr>
      </w:pPr>
      <w:proofErr w:type="gramStart"/>
      <w:r w:rsidRPr="003D4D47">
        <w:rPr>
          <w:b/>
        </w:rPr>
        <w:t>attDescript</w:t>
      </w:r>
      <w:proofErr w:type="gramEnd"/>
      <w:r w:rsidRPr="003D4D47">
        <w:rPr>
          <w:b/>
        </w:rPr>
        <w:t xml:space="preserve"> VARCHAR (500) NOT NULL,</w:t>
      </w:r>
    </w:p>
    <w:p w14:paraId="39A44C69" w14:textId="77777777" w:rsidR="003D4D47" w:rsidRPr="003D4D47" w:rsidRDefault="003D4D47" w:rsidP="003D4D47">
      <w:pPr>
        <w:rPr>
          <w:b/>
        </w:rPr>
      </w:pPr>
      <w:proofErr w:type="gramStart"/>
      <w:r w:rsidRPr="003D4D47">
        <w:rPr>
          <w:b/>
        </w:rPr>
        <w:t>attFullDescription</w:t>
      </w:r>
      <w:proofErr w:type="gramEnd"/>
      <w:r w:rsidRPr="003D4D47">
        <w:rPr>
          <w:b/>
        </w:rPr>
        <w:t xml:space="preserve"> VARCHAR (5000) NOT NULL,</w:t>
      </w:r>
    </w:p>
    <w:p w14:paraId="6F143A00" w14:textId="77777777" w:rsidR="003D4D47" w:rsidRPr="003D4D47" w:rsidRDefault="003D4D47" w:rsidP="003D4D47">
      <w:pPr>
        <w:rPr>
          <w:b/>
        </w:rPr>
      </w:pPr>
      <w:proofErr w:type="gramStart"/>
      <w:r w:rsidRPr="003D4D47">
        <w:rPr>
          <w:b/>
        </w:rPr>
        <w:t>attAvailabilityCount</w:t>
      </w:r>
      <w:proofErr w:type="gramEnd"/>
      <w:r w:rsidRPr="003D4D47">
        <w:rPr>
          <w:b/>
        </w:rPr>
        <w:t xml:space="preserve"> INT (20) NOT NULL,</w:t>
      </w:r>
    </w:p>
    <w:p w14:paraId="7601F461" w14:textId="77777777" w:rsidR="003D4D47" w:rsidRPr="003D4D47" w:rsidRDefault="003D4D47" w:rsidP="003D4D47">
      <w:pPr>
        <w:rPr>
          <w:b/>
        </w:rPr>
      </w:pPr>
      <w:proofErr w:type="gramStart"/>
      <w:r w:rsidRPr="003D4D47">
        <w:rPr>
          <w:b/>
        </w:rPr>
        <w:t>attTypeID</w:t>
      </w:r>
      <w:proofErr w:type="gramEnd"/>
      <w:r w:rsidRPr="003D4D47">
        <w:rPr>
          <w:b/>
        </w:rPr>
        <w:t xml:space="preserve"> INT (10),</w:t>
      </w:r>
    </w:p>
    <w:p w14:paraId="44091A1C" w14:textId="77777777" w:rsidR="003D4D47" w:rsidRPr="003D4D47" w:rsidRDefault="003D4D47" w:rsidP="003D4D47">
      <w:pPr>
        <w:rPr>
          <w:b/>
        </w:rPr>
      </w:pPr>
      <w:proofErr w:type="gramStart"/>
      <w:r w:rsidRPr="003D4D47">
        <w:rPr>
          <w:b/>
        </w:rPr>
        <w:t>locationID</w:t>
      </w:r>
      <w:proofErr w:type="gramEnd"/>
      <w:r w:rsidRPr="003D4D47">
        <w:rPr>
          <w:b/>
        </w:rPr>
        <w:t xml:space="preserve"> INT (10),</w:t>
      </w:r>
    </w:p>
    <w:p w14:paraId="2C3B7B2A" w14:textId="77777777" w:rsidR="003D4D47" w:rsidRPr="003D4D47" w:rsidRDefault="003D4D47" w:rsidP="003D4D47">
      <w:pPr>
        <w:rPr>
          <w:b/>
        </w:rPr>
      </w:pPr>
      <w:r w:rsidRPr="003D4D47">
        <w:rPr>
          <w:b/>
        </w:rPr>
        <w:t>PRIMARY KEY (attractionID)</w:t>
      </w:r>
    </w:p>
    <w:p w14:paraId="00F0CFAE" w14:textId="77777777" w:rsidR="003D4D47" w:rsidRPr="003D4D47" w:rsidRDefault="003D4D47" w:rsidP="003D4D47">
      <w:pPr>
        <w:rPr>
          <w:b/>
        </w:rPr>
      </w:pPr>
      <w:r w:rsidRPr="003D4D47">
        <w:rPr>
          <w:b/>
        </w:rPr>
        <w:t>);</w:t>
      </w:r>
    </w:p>
    <w:p w14:paraId="315BFC63" w14:textId="77777777" w:rsidR="003D4D47" w:rsidRPr="003D4D47" w:rsidRDefault="003D4D47" w:rsidP="003D4D47">
      <w:pPr>
        <w:rPr>
          <w:b/>
        </w:rPr>
      </w:pPr>
      <w:r w:rsidRPr="003D4D47">
        <w:rPr>
          <w:b/>
        </w:rPr>
        <w:t>ALTER TABLE global_attractionCatalogue</w:t>
      </w:r>
    </w:p>
    <w:p w14:paraId="30EE21F5" w14:textId="77777777" w:rsidR="003D4D47" w:rsidRPr="003D4D47" w:rsidRDefault="003D4D47" w:rsidP="003D4D47">
      <w:pPr>
        <w:rPr>
          <w:b/>
        </w:rPr>
      </w:pPr>
      <w:r w:rsidRPr="003D4D47">
        <w:rPr>
          <w:b/>
        </w:rPr>
        <w:t>ADD CONSTRAINT fk_global_attractionCatalogue FOREIGN KEY (atttypeID)</w:t>
      </w:r>
    </w:p>
    <w:p w14:paraId="3A9977A1" w14:textId="77777777" w:rsidR="003D4D47" w:rsidRPr="003D4D47" w:rsidRDefault="003D4D47" w:rsidP="003D4D47">
      <w:pPr>
        <w:rPr>
          <w:b/>
        </w:rPr>
      </w:pPr>
      <w:r w:rsidRPr="003D4D47">
        <w:rPr>
          <w:b/>
        </w:rPr>
        <w:t>REFERENCES global_</w:t>
      </w:r>
      <w:proofErr w:type="gramStart"/>
      <w:r w:rsidRPr="003D4D47">
        <w:rPr>
          <w:b/>
        </w:rPr>
        <w:t>attractiontype(</w:t>
      </w:r>
      <w:proofErr w:type="gramEnd"/>
      <w:r w:rsidRPr="003D4D47">
        <w:rPr>
          <w:b/>
        </w:rPr>
        <w:t>attTypeID);</w:t>
      </w:r>
    </w:p>
    <w:p w14:paraId="09B7BEDA" w14:textId="77777777" w:rsidR="003D4D47" w:rsidRPr="003D4D47" w:rsidRDefault="003D4D47" w:rsidP="003D4D47">
      <w:pPr>
        <w:rPr>
          <w:b/>
        </w:rPr>
      </w:pPr>
      <w:r w:rsidRPr="003D4D47">
        <w:rPr>
          <w:b/>
        </w:rPr>
        <w:t>ALTER TABLE global_attractionCatalogue</w:t>
      </w:r>
    </w:p>
    <w:p w14:paraId="69216CC3" w14:textId="77777777" w:rsidR="003D4D47" w:rsidRPr="003D4D47" w:rsidRDefault="003D4D47" w:rsidP="003D4D47">
      <w:pPr>
        <w:rPr>
          <w:b/>
        </w:rPr>
      </w:pPr>
      <w:r w:rsidRPr="003D4D47">
        <w:rPr>
          <w:b/>
        </w:rPr>
        <w:t>ADD CONSTRAINT fk_global_attractionCatalogue_location FOREIGN KEY (locationID)</w:t>
      </w:r>
    </w:p>
    <w:p w14:paraId="42565E30" w14:textId="77777777" w:rsidR="003D4D47" w:rsidRPr="003D4D47" w:rsidRDefault="003D4D47" w:rsidP="003D4D47">
      <w:pPr>
        <w:rPr>
          <w:b/>
        </w:rPr>
      </w:pPr>
      <w:r w:rsidRPr="003D4D47">
        <w:rPr>
          <w:b/>
        </w:rPr>
        <w:t>REFERENCES global_</w:t>
      </w:r>
      <w:proofErr w:type="gramStart"/>
      <w:r w:rsidRPr="003D4D47">
        <w:rPr>
          <w:b/>
        </w:rPr>
        <w:t>location(</w:t>
      </w:r>
      <w:proofErr w:type="gramEnd"/>
      <w:r w:rsidRPr="003D4D47">
        <w:rPr>
          <w:b/>
        </w:rPr>
        <w:t>locationID);</w:t>
      </w:r>
    </w:p>
    <w:p w14:paraId="0668401E" w14:textId="77777777" w:rsidR="003D4D47" w:rsidRPr="003D4D47" w:rsidRDefault="003D4D47" w:rsidP="003D4D47">
      <w:pPr>
        <w:rPr>
          <w:b/>
        </w:rPr>
      </w:pPr>
    </w:p>
    <w:p w14:paraId="687068DB"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ticketOnBooking</w:t>
      </w:r>
    </w:p>
    <w:p w14:paraId="3B738EF9" w14:textId="77777777" w:rsidR="003D4D47" w:rsidRPr="003D4D47" w:rsidRDefault="003D4D47" w:rsidP="003D4D47">
      <w:pPr>
        <w:rPr>
          <w:b/>
        </w:rPr>
      </w:pPr>
      <w:r w:rsidRPr="003D4D47">
        <w:rPr>
          <w:b/>
        </w:rPr>
        <w:t>CREATE TABLE global_ticketOnBooking</w:t>
      </w:r>
    </w:p>
    <w:p w14:paraId="5B40B222" w14:textId="77777777" w:rsidR="003D4D47" w:rsidRPr="003D4D47" w:rsidRDefault="003D4D47" w:rsidP="003D4D47">
      <w:pPr>
        <w:rPr>
          <w:b/>
        </w:rPr>
      </w:pPr>
      <w:r w:rsidRPr="003D4D47">
        <w:rPr>
          <w:b/>
        </w:rPr>
        <w:t>(</w:t>
      </w:r>
    </w:p>
    <w:p w14:paraId="5BFEADB9" w14:textId="77777777" w:rsidR="003D4D47" w:rsidRPr="003D4D47" w:rsidRDefault="003D4D47" w:rsidP="003D4D47">
      <w:pPr>
        <w:rPr>
          <w:b/>
        </w:rPr>
      </w:pPr>
      <w:proofErr w:type="gramStart"/>
      <w:r w:rsidRPr="003D4D47">
        <w:rPr>
          <w:b/>
        </w:rPr>
        <w:t>bookingID</w:t>
      </w:r>
      <w:proofErr w:type="gramEnd"/>
      <w:r w:rsidRPr="003D4D47">
        <w:rPr>
          <w:b/>
        </w:rPr>
        <w:t xml:space="preserve"> INT (10) NOT NULL,</w:t>
      </w:r>
    </w:p>
    <w:p w14:paraId="545B7736"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w:t>
      </w:r>
    </w:p>
    <w:p w14:paraId="53F926C3" w14:textId="77777777" w:rsidR="003D4D47" w:rsidRPr="003D4D47" w:rsidRDefault="003D4D47" w:rsidP="003D4D47">
      <w:pPr>
        <w:rPr>
          <w:b/>
        </w:rPr>
      </w:pPr>
      <w:proofErr w:type="gramStart"/>
      <w:r w:rsidRPr="003D4D47">
        <w:rPr>
          <w:b/>
        </w:rPr>
        <w:t>tktTypeID</w:t>
      </w:r>
      <w:proofErr w:type="gramEnd"/>
      <w:r w:rsidRPr="003D4D47">
        <w:rPr>
          <w:b/>
        </w:rPr>
        <w:t xml:space="preserve"> INT (10),</w:t>
      </w:r>
    </w:p>
    <w:p w14:paraId="1850E002" w14:textId="77777777" w:rsidR="003D4D47" w:rsidRPr="003D4D47" w:rsidRDefault="003D4D47" w:rsidP="003D4D47">
      <w:pPr>
        <w:rPr>
          <w:b/>
        </w:rPr>
      </w:pPr>
      <w:proofErr w:type="gramStart"/>
      <w:r w:rsidRPr="003D4D47">
        <w:rPr>
          <w:b/>
        </w:rPr>
        <w:lastRenderedPageBreak/>
        <w:t>ticketDate</w:t>
      </w:r>
      <w:proofErr w:type="gramEnd"/>
      <w:r w:rsidRPr="003D4D47">
        <w:rPr>
          <w:b/>
        </w:rPr>
        <w:t xml:space="preserve"> DATE,</w:t>
      </w:r>
    </w:p>
    <w:p w14:paraId="71AE660B" w14:textId="77777777" w:rsidR="003D4D47" w:rsidRPr="003D4D47" w:rsidRDefault="003D4D47" w:rsidP="003D4D47">
      <w:pPr>
        <w:rPr>
          <w:b/>
        </w:rPr>
      </w:pPr>
      <w:proofErr w:type="gramStart"/>
      <w:r w:rsidRPr="003D4D47">
        <w:rPr>
          <w:b/>
        </w:rPr>
        <w:t>ticketQty</w:t>
      </w:r>
      <w:proofErr w:type="gramEnd"/>
      <w:r w:rsidRPr="003D4D47">
        <w:rPr>
          <w:b/>
        </w:rPr>
        <w:t xml:space="preserve"> INT (10),</w:t>
      </w:r>
    </w:p>
    <w:p w14:paraId="4A8DB27A" w14:textId="77777777" w:rsidR="003D4D47" w:rsidRPr="003D4D47" w:rsidRDefault="003D4D47" w:rsidP="003D4D47">
      <w:pPr>
        <w:rPr>
          <w:b/>
        </w:rPr>
      </w:pPr>
      <w:proofErr w:type="gramStart"/>
      <w:r w:rsidRPr="003D4D47">
        <w:rPr>
          <w:b/>
        </w:rPr>
        <w:t>tktTotalCost</w:t>
      </w:r>
      <w:proofErr w:type="gramEnd"/>
      <w:r w:rsidRPr="003D4D47">
        <w:rPr>
          <w:b/>
        </w:rPr>
        <w:t xml:space="preserve"> DECIMAL (8,2) NOT NULL,</w:t>
      </w:r>
    </w:p>
    <w:p w14:paraId="3904BD2D" w14:textId="77777777" w:rsidR="003D4D47" w:rsidRPr="003D4D47" w:rsidRDefault="003D4D47" w:rsidP="003D4D47">
      <w:pPr>
        <w:rPr>
          <w:b/>
        </w:rPr>
      </w:pPr>
      <w:r w:rsidRPr="003D4D47">
        <w:rPr>
          <w:b/>
        </w:rPr>
        <w:t>PRIMARY KEY (bookingID, attractionID)</w:t>
      </w:r>
    </w:p>
    <w:p w14:paraId="05DA2C6F" w14:textId="77777777" w:rsidR="003D4D47" w:rsidRPr="003D4D47" w:rsidRDefault="003D4D47" w:rsidP="003D4D47">
      <w:pPr>
        <w:rPr>
          <w:b/>
        </w:rPr>
      </w:pPr>
      <w:r w:rsidRPr="003D4D47">
        <w:rPr>
          <w:b/>
        </w:rPr>
        <w:t>);</w:t>
      </w:r>
    </w:p>
    <w:p w14:paraId="1DE763EF" w14:textId="77777777" w:rsidR="003D4D47" w:rsidRPr="003D4D47" w:rsidRDefault="003D4D47" w:rsidP="003D4D47">
      <w:pPr>
        <w:rPr>
          <w:b/>
        </w:rPr>
      </w:pPr>
      <w:r w:rsidRPr="003D4D47">
        <w:rPr>
          <w:b/>
        </w:rPr>
        <w:t>ALTER TABLE global_ticketOnBooking</w:t>
      </w:r>
    </w:p>
    <w:p w14:paraId="50F197D9" w14:textId="77777777" w:rsidR="003D4D47" w:rsidRPr="003D4D47" w:rsidRDefault="003D4D47" w:rsidP="003D4D47">
      <w:pPr>
        <w:rPr>
          <w:b/>
        </w:rPr>
      </w:pPr>
      <w:r w:rsidRPr="003D4D47">
        <w:rPr>
          <w:b/>
        </w:rPr>
        <w:t>ADD CONSTRAINT fk_global_ticketOnBooking FOREIGN KEY (bookingID)</w:t>
      </w:r>
    </w:p>
    <w:p w14:paraId="5F5B395F" w14:textId="77777777" w:rsidR="003D4D47" w:rsidRPr="003D4D47" w:rsidRDefault="003D4D47" w:rsidP="003D4D47">
      <w:pPr>
        <w:rPr>
          <w:b/>
        </w:rPr>
      </w:pPr>
      <w:r w:rsidRPr="003D4D47">
        <w:rPr>
          <w:b/>
        </w:rPr>
        <w:t>REFERENCES global_</w:t>
      </w:r>
      <w:proofErr w:type="gramStart"/>
      <w:r w:rsidRPr="003D4D47">
        <w:rPr>
          <w:b/>
        </w:rPr>
        <w:t>bookingDetails(</w:t>
      </w:r>
      <w:proofErr w:type="gramEnd"/>
      <w:r w:rsidRPr="003D4D47">
        <w:rPr>
          <w:b/>
        </w:rPr>
        <w:t>bookingID);</w:t>
      </w:r>
    </w:p>
    <w:p w14:paraId="49B4CDAC" w14:textId="77777777" w:rsidR="003D4D47" w:rsidRPr="003D4D47" w:rsidRDefault="003D4D47" w:rsidP="003D4D47">
      <w:pPr>
        <w:rPr>
          <w:b/>
        </w:rPr>
      </w:pPr>
    </w:p>
    <w:p w14:paraId="3843295C" w14:textId="77777777" w:rsidR="003D4D47" w:rsidRPr="003D4D47" w:rsidRDefault="003D4D47" w:rsidP="003D4D47">
      <w:pPr>
        <w:rPr>
          <w:b/>
        </w:rPr>
      </w:pPr>
      <w:r w:rsidRPr="003D4D47">
        <w:rPr>
          <w:b/>
        </w:rPr>
        <w:t>ALTER TABLE global_ticketOnBooking</w:t>
      </w:r>
    </w:p>
    <w:p w14:paraId="03967B27" w14:textId="77777777" w:rsidR="003D4D47" w:rsidRPr="003D4D47" w:rsidRDefault="003D4D47" w:rsidP="003D4D47">
      <w:pPr>
        <w:rPr>
          <w:b/>
        </w:rPr>
      </w:pPr>
      <w:r w:rsidRPr="003D4D47">
        <w:rPr>
          <w:b/>
        </w:rPr>
        <w:t>ADD CONSTRAINT fk_global_ticketOnBooking_attraction FOREIGN KEY (attractionID)</w:t>
      </w:r>
    </w:p>
    <w:p w14:paraId="3EFF3AA5" w14:textId="77777777" w:rsidR="003D4D47" w:rsidRPr="003D4D47" w:rsidRDefault="003D4D47" w:rsidP="003D4D47">
      <w:pPr>
        <w:rPr>
          <w:b/>
        </w:rPr>
      </w:pPr>
      <w:r w:rsidRPr="003D4D47">
        <w:rPr>
          <w:b/>
        </w:rPr>
        <w:t>REFERENCES global_</w:t>
      </w:r>
      <w:proofErr w:type="gramStart"/>
      <w:r w:rsidRPr="003D4D47">
        <w:rPr>
          <w:b/>
        </w:rPr>
        <w:t>attractionCatalogue(</w:t>
      </w:r>
      <w:proofErr w:type="gramEnd"/>
      <w:r w:rsidRPr="003D4D47">
        <w:rPr>
          <w:b/>
        </w:rPr>
        <w:t>attractionID);</w:t>
      </w:r>
    </w:p>
    <w:p w14:paraId="60799D9D" w14:textId="77777777" w:rsidR="003D4D47" w:rsidRPr="003D4D47" w:rsidRDefault="003D4D47" w:rsidP="003D4D47">
      <w:pPr>
        <w:rPr>
          <w:b/>
        </w:rPr>
      </w:pPr>
    </w:p>
    <w:p w14:paraId="34A0696D" w14:textId="77777777" w:rsidR="003D4D47" w:rsidRPr="003D4D47" w:rsidRDefault="003D4D47" w:rsidP="003D4D47">
      <w:pPr>
        <w:rPr>
          <w:b/>
        </w:rPr>
      </w:pPr>
      <w:r w:rsidRPr="003D4D47">
        <w:rPr>
          <w:b/>
        </w:rPr>
        <w:t>ALTER TABLE global_ticketOnBooking</w:t>
      </w:r>
    </w:p>
    <w:p w14:paraId="08F948D4" w14:textId="77777777" w:rsidR="003D4D47" w:rsidRPr="003D4D47" w:rsidRDefault="003D4D47" w:rsidP="003D4D47">
      <w:pPr>
        <w:rPr>
          <w:b/>
        </w:rPr>
      </w:pPr>
      <w:r w:rsidRPr="003D4D47">
        <w:rPr>
          <w:b/>
        </w:rPr>
        <w:t>ADD CONSTRAINT fk_global_ticketOnBooking_Type FOREIGN KEY (tktTypeID)</w:t>
      </w:r>
    </w:p>
    <w:p w14:paraId="5E6B9267" w14:textId="77777777" w:rsidR="003D4D47" w:rsidRPr="003D4D47" w:rsidRDefault="003D4D47" w:rsidP="003D4D47">
      <w:pPr>
        <w:rPr>
          <w:b/>
        </w:rPr>
      </w:pPr>
      <w:r w:rsidRPr="003D4D47">
        <w:rPr>
          <w:b/>
        </w:rPr>
        <w:t>REFERENCES global_</w:t>
      </w:r>
      <w:proofErr w:type="gramStart"/>
      <w:r w:rsidRPr="003D4D47">
        <w:rPr>
          <w:b/>
        </w:rPr>
        <w:t>tickettype(</w:t>
      </w:r>
      <w:proofErr w:type="gramEnd"/>
      <w:r w:rsidRPr="003D4D47">
        <w:rPr>
          <w:b/>
        </w:rPr>
        <w:t>tktTypeID);</w:t>
      </w:r>
    </w:p>
    <w:p w14:paraId="5FDC6BC2" w14:textId="77777777" w:rsidR="003D4D47" w:rsidRPr="003D4D47" w:rsidRDefault="003D4D47" w:rsidP="003D4D47">
      <w:pPr>
        <w:rPr>
          <w:b/>
        </w:rPr>
      </w:pPr>
    </w:p>
    <w:p w14:paraId="261ED25C" w14:textId="77777777" w:rsidR="003D4D47" w:rsidRPr="003D4D47" w:rsidRDefault="003D4D47" w:rsidP="003D4D47">
      <w:pPr>
        <w:rPr>
          <w:b/>
        </w:rPr>
      </w:pPr>
      <w:r w:rsidRPr="003D4D47">
        <w:rPr>
          <w:b/>
        </w:rPr>
        <w:t>ALTER TABLE global_ticketOnBooking</w:t>
      </w:r>
    </w:p>
    <w:p w14:paraId="0778E7F2" w14:textId="77777777" w:rsidR="003D4D47" w:rsidRPr="003D4D47" w:rsidRDefault="003D4D47" w:rsidP="003D4D47">
      <w:pPr>
        <w:rPr>
          <w:b/>
        </w:rPr>
      </w:pPr>
      <w:r w:rsidRPr="003D4D47">
        <w:rPr>
          <w:b/>
        </w:rPr>
        <w:t xml:space="preserve">ADD CONSTRAINT ch_global_ticketOnBooking_cost </w:t>
      </w:r>
      <w:proofErr w:type="gramStart"/>
      <w:r w:rsidRPr="003D4D47">
        <w:rPr>
          <w:b/>
        </w:rPr>
        <w:t>CHECK(</w:t>
      </w:r>
      <w:proofErr w:type="gramEnd"/>
      <w:r w:rsidRPr="003D4D47">
        <w:rPr>
          <w:b/>
        </w:rPr>
        <w:t>tktTotalCost&gt;0);</w:t>
      </w:r>
    </w:p>
    <w:p w14:paraId="4466DE32" w14:textId="77777777" w:rsidR="003D4D47" w:rsidRPr="003D4D47" w:rsidRDefault="003D4D47" w:rsidP="003D4D47">
      <w:pPr>
        <w:rPr>
          <w:b/>
        </w:rPr>
      </w:pPr>
    </w:p>
    <w:p w14:paraId="3966EF3E"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attractionPriceList</w:t>
      </w:r>
    </w:p>
    <w:p w14:paraId="3CF4F783" w14:textId="77777777" w:rsidR="003D4D47" w:rsidRPr="003D4D47" w:rsidRDefault="003D4D47" w:rsidP="003D4D47">
      <w:pPr>
        <w:rPr>
          <w:b/>
        </w:rPr>
      </w:pPr>
      <w:r w:rsidRPr="003D4D47">
        <w:rPr>
          <w:b/>
        </w:rPr>
        <w:t>CREATE TABLE global_attractionPriceList</w:t>
      </w:r>
    </w:p>
    <w:p w14:paraId="1CC83C33" w14:textId="77777777" w:rsidR="003D4D47" w:rsidRPr="003D4D47" w:rsidRDefault="003D4D47" w:rsidP="003D4D47">
      <w:pPr>
        <w:rPr>
          <w:b/>
        </w:rPr>
      </w:pPr>
      <w:r w:rsidRPr="003D4D47">
        <w:rPr>
          <w:b/>
        </w:rPr>
        <w:t>(</w:t>
      </w:r>
    </w:p>
    <w:p w14:paraId="48BA41AD" w14:textId="77777777" w:rsidR="003D4D47" w:rsidRPr="003D4D47" w:rsidRDefault="003D4D47" w:rsidP="003D4D47">
      <w:pPr>
        <w:rPr>
          <w:b/>
        </w:rPr>
      </w:pPr>
      <w:proofErr w:type="gramStart"/>
      <w:r w:rsidRPr="003D4D47">
        <w:rPr>
          <w:b/>
        </w:rPr>
        <w:t>attractionID</w:t>
      </w:r>
      <w:proofErr w:type="gramEnd"/>
      <w:r w:rsidRPr="003D4D47">
        <w:rPr>
          <w:b/>
        </w:rPr>
        <w:t xml:space="preserve"> INT (10) NOT NULL,</w:t>
      </w:r>
    </w:p>
    <w:p w14:paraId="2C7658D3" w14:textId="77777777" w:rsidR="003D4D47" w:rsidRPr="003D4D47" w:rsidRDefault="003D4D47" w:rsidP="003D4D47">
      <w:pPr>
        <w:rPr>
          <w:b/>
        </w:rPr>
      </w:pPr>
      <w:proofErr w:type="gramStart"/>
      <w:r w:rsidRPr="003D4D47">
        <w:rPr>
          <w:b/>
        </w:rPr>
        <w:t>tktTypeID</w:t>
      </w:r>
      <w:proofErr w:type="gramEnd"/>
      <w:r w:rsidRPr="003D4D47">
        <w:rPr>
          <w:b/>
        </w:rPr>
        <w:t xml:space="preserve"> INT (10) NOT NULL,</w:t>
      </w:r>
    </w:p>
    <w:p w14:paraId="533A5B5C" w14:textId="77777777" w:rsidR="003D4D47" w:rsidRPr="003D4D47" w:rsidRDefault="003D4D47" w:rsidP="003D4D47">
      <w:pPr>
        <w:rPr>
          <w:b/>
        </w:rPr>
      </w:pPr>
      <w:proofErr w:type="gramStart"/>
      <w:r w:rsidRPr="003D4D47">
        <w:rPr>
          <w:b/>
        </w:rPr>
        <w:t>ticketPrice</w:t>
      </w:r>
      <w:proofErr w:type="gramEnd"/>
      <w:r w:rsidRPr="003D4D47">
        <w:rPr>
          <w:b/>
        </w:rPr>
        <w:t xml:space="preserve"> DECIMAL (8,2) NOT NULL,</w:t>
      </w:r>
    </w:p>
    <w:p w14:paraId="00CFC7EB" w14:textId="77777777" w:rsidR="003D4D47" w:rsidRPr="003D4D47" w:rsidRDefault="003D4D47" w:rsidP="003D4D47">
      <w:pPr>
        <w:rPr>
          <w:b/>
        </w:rPr>
      </w:pPr>
      <w:r w:rsidRPr="003D4D47">
        <w:rPr>
          <w:b/>
        </w:rPr>
        <w:t>PRIMARY KEY (tktTypeID, attractionID)</w:t>
      </w:r>
    </w:p>
    <w:p w14:paraId="3E3540A3" w14:textId="77777777" w:rsidR="003D4D47" w:rsidRPr="003D4D47" w:rsidRDefault="003D4D47" w:rsidP="003D4D47">
      <w:pPr>
        <w:rPr>
          <w:b/>
        </w:rPr>
      </w:pPr>
      <w:r w:rsidRPr="003D4D47">
        <w:rPr>
          <w:b/>
        </w:rPr>
        <w:t>);</w:t>
      </w:r>
    </w:p>
    <w:p w14:paraId="1BFD84E2" w14:textId="77777777" w:rsidR="003D4D47" w:rsidRPr="003D4D47" w:rsidRDefault="003D4D47" w:rsidP="003D4D47">
      <w:pPr>
        <w:rPr>
          <w:b/>
        </w:rPr>
      </w:pPr>
      <w:r w:rsidRPr="003D4D47">
        <w:rPr>
          <w:b/>
        </w:rPr>
        <w:t>ALTER TABLE global_attractionPriceList</w:t>
      </w:r>
    </w:p>
    <w:p w14:paraId="67DFA4F8" w14:textId="77777777" w:rsidR="003D4D47" w:rsidRPr="003D4D47" w:rsidRDefault="003D4D47" w:rsidP="003D4D47">
      <w:pPr>
        <w:rPr>
          <w:b/>
        </w:rPr>
      </w:pPr>
      <w:r w:rsidRPr="003D4D47">
        <w:rPr>
          <w:b/>
        </w:rPr>
        <w:t>ADD CONSTRAINT fk_global_attractionPriceList_attraction FOREIGN KEY (attractionID)</w:t>
      </w:r>
    </w:p>
    <w:p w14:paraId="09C8BA41" w14:textId="77777777" w:rsidR="003D4D47" w:rsidRPr="003D4D47" w:rsidRDefault="003D4D47" w:rsidP="003D4D47">
      <w:pPr>
        <w:rPr>
          <w:b/>
        </w:rPr>
      </w:pPr>
      <w:r w:rsidRPr="003D4D47">
        <w:rPr>
          <w:b/>
        </w:rPr>
        <w:t>REFERENCES global_</w:t>
      </w:r>
      <w:proofErr w:type="gramStart"/>
      <w:r w:rsidRPr="003D4D47">
        <w:rPr>
          <w:b/>
        </w:rPr>
        <w:t>attractionCatalogue(</w:t>
      </w:r>
      <w:proofErr w:type="gramEnd"/>
      <w:r w:rsidRPr="003D4D47">
        <w:rPr>
          <w:b/>
        </w:rPr>
        <w:t>attractionID);</w:t>
      </w:r>
    </w:p>
    <w:p w14:paraId="749E0243" w14:textId="77777777" w:rsidR="003D4D47" w:rsidRPr="003D4D47" w:rsidRDefault="003D4D47" w:rsidP="003D4D47">
      <w:pPr>
        <w:rPr>
          <w:b/>
        </w:rPr>
      </w:pPr>
    </w:p>
    <w:p w14:paraId="6CC9BC73" w14:textId="77777777" w:rsidR="003D4D47" w:rsidRPr="003D4D47" w:rsidRDefault="003D4D47" w:rsidP="003D4D47">
      <w:pPr>
        <w:rPr>
          <w:b/>
        </w:rPr>
      </w:pPr>
      <w:r w:rsidRPr="003D4D47">
        <w:rPr>
          <w:b/>
        </w:rPr>
        <w:t>ALTER TABLE global_attractionPriceList</w:t>
      </w:r>
    </w:p>
    <w:p w14:paraId="124F6837" w14:textId="77777777" w:rsidR="003D4D47" w:rsidRPr="003D4D47" w:rsidRDefault="003D4D47" w:rsidP="003D4D47">
      <w:pPr>
        <w:rPr>
          <w:b/>
        </w:rPr>
      </w:pPr>
      <w:r w:rsidRPr="003D4D47">
        <w:rPr>
          <w:b/>
        </w:rPr>
        <w:lastRenderedPageBreak/>
        <w:t>ADD CONSTRAINT fk_global_attractionPriceList_Type FOREIGN KEY (tktTypeID)</w:t>
      </w:r>
    </w:p>
    <w:p w14:paraId="0B5DB0C5" w14:textId="77777777" w:rsidR="003D4D47" w:rsidRDefault="003D4D47" w:rsidP="003D4D47">
      <w:pPr>
        <w:rPr>
          <w:b/>
        </w:rPr>
      </w:pPr>
      <w:r w:rsidRPr="003D4D47">
        <w:rPr>
          <w:b/>
        </w:rPr>
        <w:t>REFERENCES global_</w:t>
      </w:r>
      <w:proofErr w:type="gramStart"/>
      <w:r w:rsidRPr="003D4D47">
        <w:rPr>
          <w:b/>
        </w:rPr>
        <w:t>ticketType(</w:t>
      </w:r>
      <w:proofErr w:type="gramEnd"/>
      <w:r w:rsidRPr="003D4D47">
        <w:rPr>
          <w:b/>
        </w:rPr>
        <w:t>tktTypeID);</w:t>
      </w:r>
    </w:p>
    <w:p w14:paraId="016D31BA" w14:textId="77777777" w:rsidR="00C11EE7" w:rsidRPr="003D4D47" w:rsidRDefault="00C11EE7" w:rsidP="003D4D47">
      <w:pPr>
        <w:rPr>
          <w:b/>
        </w:rPr>
      </w:pPr>
    </w:p>
    <w:p w14:paraId="7BBCC74F" w14:textId="77777777" w:rsidR="00C11EE7" w:rsidRPr="003D4D47" w:rsidRDefault="00C11EE7" w:rsidP="00C11EE7">
      <w:pPr>
        <w:rPr>
          <w:b/>
        </w:rPr>
      </w:pPr>
      <w:r w:rsidRPr="003D4D47">
        <w:rPr>
          <w:b/>
        </w:rPr>
        <w:t>ALTER TABLE `arpalikh`</w:t>
      </w:r>
      <w:proofErr w:type="gramStart"/>
      <w:r w:rsidRPr="003D4D47">
        <w:rPr>
          <w:b/>
        </w:rPr>
        <w:t>.`</w:t>
      </w:r>
      <w:proofErr w:type="gramEnd"/>
      <w:r w:rsidRPr="003D4D47">
        <w:rPr>
          <w:b/>
        </w:rPr>
        <w:t xml:space="preserve">global_ticketonbooking` </w:t>
      </w:r>
    </w:p>
    <w:p w14:paraId="14372820" w14:textId="77777777" w:rsidR="00C11EE7" w:rsidRPr="003D4D47" w:rsidRDefault="00C11EE7" w:rsidP="00C11EE7">
      <w:pPr>
        <w:rPr>
          <w:b/>
        </w:rPr>
      </w:pPr>
      <w:r w:rsidRPr="003D4D47">
        <w:rPr>
          <w:b/>
        </w:rPr>
        <w:t xml:space="preserve">CHANGE COLUMN `tktTypeID` `tktTypeID` </w:t>
      </w:r>
      <w:proofErr w:type="gramStart"/>
      <w:r w:rsidRPr="003D4D47">
        <w:rPr>
          <w:b/>
        </w:rPr>
        <w:t>INT(</w:t>
      </w:r>
      <w:proofErr w:type="gramEnd"/>
      <w:r w:rsidRPr="003D4D47">
        <w:rPr>
          <w:b/>
        </w:rPr>
        <w:t>10) NOT NULL ,</w:t>
      </w:r>
    </w:p>
    <w:p w14:paraId="230B0202" w14:textId="77777777" w:rsidR="00C11EE7" w:rsidRPr="003D4D47" w:rsidRDefault="00C11EE7" w:rsidP="00C11EE7">
      <w:pPr>
        <w:rPr>
          <w:b/>
        </w:rPr>
      </w:pPr>
      <w:r w:rsidRPr="003D4D47">
        <w:rPr>
          <w:b/>
        </w:rPr>
        <w:t>DROP PRIMARY KEY,</w:t>
      </w:r>
    </w:p>
    <w:p w14:paraId="7858CAE8" w14:textId="77777777" w:rsidR="00C11EE7" w:rsidRDefault="00C11EE7" w:rsidP="00C11EE7">
      <w:pPr>
        <w:rPr>
          <w:b/>
        </w:rPr>
      </w:pPr>
      <w:r w:rsidRPr="003D4D47">
        <w:rPr>
          <w:b/>
        </w:rPr>
        <w:t>ADD PRIMARY KEY (`bookingID`, `attractionID`, `tktTypeID`);</w:t>
      </w:r>
    </w:p>
    <w:p w14:paraId="24531E2E" w14:textId="77777777" w:rsidR="003D4D47" w:rsidRPr="003D4D47" w:rsidRDefault="003D4D47" w:rsidP="003D4D47">
      <w:pPr>
        <w:rPr>
          <w:b/>
        </w:rPr>
      </w:pPr>
    </w:p>
    <w:p w14:paraId="23B98F6C"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customer_enquiry</w:t>
      </w:r>
    </w:p>
    <w:p w14:paraId="20BFEB5E" w14:textId="77777777" w:rsidR="003D4D47" w:rsidRPr="003D4D47" w:rsidRDefault="003D4D47" w:rsidP="003D4D47">
      <w:pPr>
        <w:rPr>
          <w:b/>
        </w:rPr>
      </w:pPr>
      <w:r w:rsidRPr="003D4D47">
        <w:rPr>
          <w:b/>
        </w:rPr>
        <w:t>CREATE TABLE global_customerEnquiry</w:t>
      </w:r>
    </w:p>
    <w:p w14:paraId="7DB53369" w14:textId="77777777" w:rsidR="003D4D47" w:rsidRPr="003D4D47" w:rsidRDefault="003D4D47" w:rsidP="003D4D47">
      <w:pPr>
        <w:rPr>
          <w:b/>
        </w:rPr>
      </w:pPr>
      <w:r w:rsidRPr="003D4D47">
        <w:rPr>
          <w:b/>
        </w:rPr>
        <w:t>(</w:t>
      </w:r>
    </w:p>
    <w:p w14:paraId="2B82412D" w14:textId="77777777" w:rsidR="003D4D47" w:rsidRPr="003D4D47" w:rsidRDefault="003D4D47" w:rsidP="003D4D47">
      <w:pPr>
        <w:rPr>
          <w:b/>
        </w:rPr>
      </w:pPr>
      <w:proofErr w:type="gramStart"/>
      <w:r w:rsidRPr="003D4D47">
        <w:rPr>
          <w:b/>
        </w:rPr>
        <w:t>enquiryID</w:t>
      </w:r>
      <w:proofErr w:type="gramEnd"/>
      <w:r w:rsidRPr="003D4D47">
        <w:rPr>
          <w:b/>
        </w:rPr>
        <w:t xml:space="preserve"> INT (10) NOT NULL AUTO_INCREMENT,</w:t>
      </w:r>
    </w:p>
    <w:p w14:paraId="3F0B22E8" w14:textId="77777777" w:rsidR="003D4D47" w:rsidRPr="003D4D47" w:rsidRDefault="003D4D47" w:rsidP="003D4D47">
      <w:pPr>
        <w:rPr>
          <w:b/>
        </w:rPr>
      </w:pPr>
      <w:proofErr w:type="gramStart"/>
      <w:r w:rsidRPr="003D4D47">
        <w:rPr>
          <w:b/>
        </w:rPr>
        <w:t>eqyDescription</w:t>
      </w:r>
      <w:proofErr w:type="gramEnd"/>
      <w:r w:rsidRPr="003D4D47">
        <w:rPr>
          <w:b/>
        </w:rPr>
        <w:t xml:space="preserve"> VARCHAR (500),</w:t>
      </w:r>
    </w:p>
    <w:p w14:paraId="2946E3AB" w14:textId="77777777" w:rsidR="003D4D47" w:rsidRPr="003D4D47" w:rsidRDefault="003D4D47" w:rsidP="003D4D47">
      <w:pPr>
        <w:rPr>
          <w:b/>
        </w:rPr>
      </w:pPr>
      <w:proofErr w:type="gramStart"/>
      <w:r w:rsidRPr="003D4D47">
        <w:rPr>
          <w:b/>
        </w:rPr>
        <w:t>eqyNote</w:t>
      </w:r>
      <w:proofErr w:type="gramEnd"/>
      <w:r w:rsidRPr="003D4D47">
        <w:rPr>
          <w:b/>
        </w:rPr>
        <w:t xml:space="preserve"> VARCHAR (500),</w:t>
      </w:r>
    </w:p>
    <w:p w14:paraId="1F98D23E" w14:textId="77777777" w:rsidR="003D4D47" w:rsidRPr="003D4D47" w:rsidRDefault="003D4D47" w:rsidP="003D4D47">
      <w:pPr>
        <w:rPr>
          <w:b/>
        </w:rPr>
      </w:pPr>
      <w:proofErr w:type="gramStart"/>
      <w:r w:rsidRPr="003D4D47">
        <w:rPr>
          <w:b/>
        </w:rPr>
        <w:t>eqyDate</w:t>
      </w:r>
      <w:proofErr w:type="gramEnd"/>
      <w:r w:rsidRPr="003D4D47">
        <w:rPr>
          <w:b/>
        </w:rPr>
        <w:t xml:space="preserve"> DATE,</w:t>
      </w:r>
    </w:p>
    <w:p w14:paraId="44C65410" w14:textId="77777777" w:rsidR="003D4D47" w:rsidRPr="003D4D47" w:rsidRDefault="003D4D47" w:rsidP="003D4D47">
      <w:pPr>
        <w:rPr>
          <w:b/>
        </w:rPr>
      </w:pPr>
      <w:proofErr w:type="gramStart"/>
      <w:r w:rsidRPr="003D4D47">
        <w:rPr>
          <w:b/>
        </w:rPr>
        <w:t>customerID</w:t>
      </w:r>
      <w:proofErr w:type="gramEnd"/>
      <w:r w:rsidRPr="003D4D47">
        <w:rPr>
          <w:b/>
        </w:rPr>
        <w:t xml:space="preserve"> INT (10),</w:t>
      </w:r>
    </w:p>
    <w:p w14:paraId="0793C4DB" w14:textId="77777777" w:rsidR="003D4D47" w:rsidRPr="003D4D47" w:rsidRDefault="003D4D47" w:rsidP="003D4D47">
      <w:pPr>
        <w:rPr>
          <w:b/>
        </w:rPr>
      </w:pPr>
      <w:proofErr w:type="gramStart"/>
      <w:r w:rsidRPr="003D4D47">
        <w:rPr>
          <w:b/>
        </w:rPr>
        <w:t>employeeID</w:t>
      </w:r>
      <w:proofErr w:type="gramEnd"/>
      <w:r w:rsidRPr="003D4D47">
        <w:rPr>
          <w:b/>
        </w:rPr>
        <w:t xml:space="preserve"> INT (10),</w:t>
      </w:r>
    </w:p>
    <w:p w14:paraId="4AF3AD45" w14:textId="77777777" w:rsidR="003D4D47" w:rsidRPr="003D4D47" w:rsidRDefault="003D4D47" w:rsidP="003D4D47">
      <w:pPr>
        <w:rPr>
          <w:b/>
        </w:rPr>
      </w:pPr>
      <w:r w:rsidRPr="003D4D47">
        <w:rPr>
          <w:b/>
        </w:rPr>
        <w:t>PRIMARY KEY (enquiryID)</w:t>
      </w:r>
    </w:p>
    <w:p w14:paraId="014B1440" w14:textId="77777777" w:rsidR="003D4D47" w:rsidRPr="003D4D47" w:rsidRDefault="003D4D47" w:rsidP="003D4D47">
      <w:pPr>
        <w:rPr>
          <w:b/>
        </w:rPr>
      </w:pPr>
      <w:r w:rsidRPr="003D4D47">
        <w:rPr>
          <w:b/>
        </w:rPr>
        <w:t>);</w:t>
      </w:r>
    </w:p>
    <w:p w14:paraId="3854891B" w14:textId="77777777" w:rsidR="003D4D47" w:rsidRPr="003D4D47" w:rsidRDefault="003D4D47" w:rsidP="003D4D47">
      <w:pPr>
        <w:rPr>
          <w:b/>
        </w:rPr>
      </w:pPr>
      <w:r w:rsidRPr="003D4D47">
        <w:rPr>
          <w:b/>
        </w:rPr>
        <w:t>ALTER TABLE global_customerEnquiry</w:t>
      </w:r>
    </w:p>
    <w:p w14:paraId="1E1CB0F2" w14:textId="77777777" w:rsidR="003D4D47" w:rsidRPr="003D4D47" w:rsidRDefault="003D4D47" w:rsidP="003D4D47">
      <w:pPr>
        <w:rPr>
          <w:b/>
        </w:rPr>
      </w:pPr>
      <w:r w:rsidRPr="003D4D47">
        <w:rPr>
          <w:b/>
        </w:rPr>
        <w:t>ADD CONSTRAINT fk_global_customerEnquiry_CUST FOREIGN KEY (customerID)</w:t>
      </w:r>
    </w:p>
    <w:p w14:paraId="4DBCF494" w14:textId="77777777" w:rsidR="003D4D47" w:rsidRPr="003D4D47" w:rsidRDefault="003D4D47" w:rsidP="003D4D47">
      <w:pPr>
        <w:rPr>
          <w:b/>
        </w:rPr>
      </w:pPr>
      <w:r w:rsidRPr="003D4D47">
        <w:rPr>
          <w:b/>
        </w:rPr>
        <w:t>REFERENCES global_</w:t>
      </w:r>
      <w:proofErr w:type="gramStart"/>
      <w:r w:rsidRPr="003D4D47">
        <w:rPr>
          <w:b/>
        </w:rPr>
        <w:t>customerAccount(</w:t>
      </w:r>
      <w:proofErr w:type="gramEnd"/>
      <w:r w:rsidRPr="003D4D47">
        <w:rPr>
          <w:b/>
        </w:rPr>
        <w:t>customerID);</w:t>
      </w:r>
    </w:p>
    <w:p w14:paraId="64FFA23D" w14:textId="77777777" w:rsidR="003D4D47" w:rsidRPr="003D4D47" w:rsidRDefault="003D4D47" w:rsidP="003D4D47">
      <w:pPr>
        <w:rPr>
          <w:b/>
        </w:rPr>
      </w:pPr>
    </w:p>
    <w:p w14:paraId="3DFFDB26" w14:textId="77777777" w:rsidR="003D4D47" w:rsidRPr="003D4D47" w:rsidRDefault="003D4D47" w:rsidP="003D4D47">
      <w:pPr>
        <w:rPr>
          <w:b/>
        </w:rPr>
      </w:pPr>
      <w:r w:rsidRPr="003D4D47">
        <w:rPr>
          <w:b/>
        </w:rPr>
        <w:t>ALTER TABLE global_customerEnquiry</w:t>
      </w:r>
    </w:p>
    <w:p w14:paraId="1B87043E" w14:textId="77777777" w:rsidR="003D4D47" w:rsidRPr="003D4D47" w:rsidRDefault="003D4D47" w:rsidP="003D4D47">
      <w:pPr>
        <w:rPr>
          <w:b/>
        </w:rPr>
      </w:pPr>
      <w:r w:rsidRPr="003D4D47">
        <w:rPr>
          <w:b/>
        </w:rPr>
        <w:t>ADD CONSTRAINT fk_global_customerEnquiry_EMP FOREIGN KEY (employeeID)</w:t>
      </w:r>
    </w:p>
    <w:p w14:paraId="25BA8449" w14:textId="77777777" w:rsidR="003D4D47" w:rsidRPr="003D4D47" w:rsidRDefault="003D4D47" w:rsidP="003D4D47">
      <w:pPr>
        <w:rPr>
          <w:b/>
        </w:rPr>
      </w:pPr>
      <w:r w:rsidRPr="003D4D47">
        <w:rPr>
          <w:b/>
        </w:rPr>
        <w:t>REFERENCES global_</w:t>
      </w:r>
      <w:proofErr w:type="gramStart"/>
      <w:r w:rsidRPr="003D4D47">
        <w:rPr>
          <w:b/>
        </w:rPr>
        <w:t>employeeAccount(</w:t>
      </w:r>
      <w:proofErr w:type="gramEnd"/>
      <w:r w:rsidRPr="003D4D47">
        <w:rPr>
          <w:b/>
        </w:rPr>
        <w:t>employeeID);</w:t>
      </w:r>
    </w:p>
    <w:p w14:paraId="7F719C1D" w14:textId="77777777" w:rsidR="003D4D47" w:rsidRPr="003D4D47" w:rsidRDefault="003D4D47" w:rsidP="003D4D47">
      <w:pPr>
        <w:rPr>
          <w:b/>
        </w:rPr>
      </w:pPr>
    </w:p>
    <w:p w14:paraId="447EFC32" w14:textId="77777777" w:rsidR="003D4D47" w:rsidRPr="003D4D47" w:rsidRDefault="003D4D47" w:rsidP="003D4D47">
      <w:pPr>
        <w:rPr>
          <w:b/>
        </w:rPr>
      </w:pPr>
      <w:r w:rsidRPr="003D4D47">
        <w:rPr>
          <w:b/>
        </w:rPr>
        <w:t xml:space="preserve">-- </w:t>
      </w:r>
      <w:proofErr w:type="gramStart"/>
      <w:r w:rsidRPr="003D4D47">
        <w:rPr>
          <w:b/>
        </w:rPr>
        <w:t>create</w:t>
      </w:r>
      <w:proofErr w:type="gramEnd"/>
      <w:r w:rsidRPr="003D4D47">
        <w:rPr>
          <w:b/>
        </w:rPr>
        <w:t xml:space="preserve"> LOGIN</w:t>
      </w:r>
    </w:p>
    <w:p w14:paraId="569DE726" w14:textId="77777777" w:rsidR="003D4D47" w:rsidRPr="003D4D47" w:rsidRDefault="003D4D47" w:rsidP="003D4D47">
      <w:pPr>
        <w:rPr>
          <w:b/>
        </w:rPr>
      </w:pPr>
      <w:r w:rsidRPr="003D4D47">
        <w:rPr>
          <w:b/>
        </w:rPr>
        <w:t>CREATE TABLE global_login</w:t>
      </w:r>
    </w:p>
    <w:p w14:paraId="02B9869C" w14:textId="77777777" w:rsidR="003D4D47" w:rsidRPr="003D4D47" w:rsidRDefault="003D4D47" w:rsidP="003D4D47">
      <w:pPr>
        <w:rPr>
          <w:b/>
        </w:rPr>
      </w:pPr>
      <w:r w:rsidRPr="003D4D47">
        <w:rPr>
          <w:b/>
        </w:rPr>
        <w:t>(</w:t>
      </w:r>
    </w:p>
    <w:p w14:paraId="226DAE12" w14:textId="77777777" w:rsidR="003D4D47" w:rsidRPr="003D4D47" w:rsidRDefault="003D4D47" w:rsidP="003D4D47">
      <w:pPr>
        <w:rPr>
          <w:b/>
        </w:rPr>
      </w:pPr>
      <w:proofErr w:type="gramStart"/>
      <w:r w:rsidRPr="003D4D47">
        <w:rPr>
          <w:b/>
        </w:rPr>
        <w:t>loginID</w:t>
      </w:r>
      <w:proofErr w:type="gramEnd"/>
      <w:r w:rsidRPr="003D4D47">
        <w:rPr>
          <w:b/>
        </w:rPr>
        <w:t xml:space="preserve"> INT (10) NOT NULL,</w:t>
      </w:r>
    </w:p>
    <w:p w14:paraId="64BBA023" w14:textId="77777777" w:rsidR="003D4D47" w:rsidRPr="003D4D47" w:rsidRDefault="003D4D47" w:rsidP="003D4D47">
      <w:pPr>
        <w:rPr>
          <w:b/>
        </w:rPr>
      </w:pPr>
      <w:proofErr w:type="gramStart"/>
      <w:r w:rsidRPr="003D4D47">
        <w:rPr>
          <w:b/>
        </w:rPr>
        <w:t>loginUsername</w:t>
      </w:r>
      <w:proofErr w:type="gramEnd"/>
      <w:r w:rsidRPr="003D4D47">
        <w:rPr>
          <w:b/>
        </w:rPr>
        <w:t xml:space="preserve"> VARCHAR (50),</w:t>
      </w:r>
    </w:p>
    <w:p w14:paraId="0CFB4705" w14:textId="77777777" w:rsidR="003D4D47" w:rsidRPr="003D4D47" w:rsidRDefault="003D4D47" w:rsidP="003D4D47">
      <w:pPr>
        <w:rPr>
          <w:b/>
        </w:rPr>
      </w:pPr>
      <w:proofErr w:type="gramStart"/>
      <w:r w:rsidRPr="003D4D47">
        <w:rPr>
          <w:b/>
        </w:rPr>
        <w:t>loginPassword</w:t>
      </w:r>
      <w:proofErr w:type="gramEnd"/>
      <w:r w:rsidRPr="003D4D47">
        <w:rPr>
          <w:b/>
        </w:rPr>
        <w:t xml:space="preserve"> VARCHAR (15),</w:t>
      </w:r>
    </w:p>
    <w:p w14:paraId="1EE0384D" w14:textId="77777777" w:rsidR="003D4D47" w:rsidRPr="003D4D47" w:rsidRDefault="003D4D47" w:rsidP="003D4D47">
      <w:pPr>
        <w:rPr>
          <w:b/>
        </w:rPr>
      </w:pPr>
      <w:proofErr w:type="gramStart"/>
      <w:r w:rsidRPr="003D4D47">
        <w:rPr>
          <w:b/>
        </w:rPr>
        <w:lastRenderedPageBreak/>
        <w:t>loginUsertype</w:t>
      </w:r>
      <w:proofErr w:type="gramEnd"/>
      <w:r w:rsidRPr="003D4D47">
        <w:rPr>
          <w:b/>
        </w:rPr>
        <w:t xml:space="preserve"> VARCHAR (30),</w:t>
      </w:r>
    </w:p>
    <w:p w14:paraId="1ADC9F44" w14:textId="77777777" w:rsidR="003D4D47" w:rsidRPr="003D4D47" w:rsidRDefault="003D4D47" w:rsidP="003D4D47">
      <w:pPr>
        <w:rPr>
          <w:b/>
        </w:rPr>
      </w:pPr>
      <w:r w:rsidRPr="003D4D47">
        <w:rPr>
          <w:b/>
        </w:rPr>
        <w:t>PRIMARY KEY (loginID)</w:t>
      </w:r>
    </w:p>
    <w:p w14:paraId="5F0FFE91" w14:textId="1CD6BD83" w:rsidR="00DB1740" w:rsidRDefault="003D4D47" w:rsidP="003D4D47">
      <w:pPr>
        <w:rPr>
          <w:b/>
        </w:rPr>
      </w:pPr>
      <w:r w:rsidRPr="003D4D47">
        <w:rPr>
          <w:b/>
        </w:rPr>
        <w:t>);</w:t>
      </w:r>
    </w:p>
    <w:p w14:paraId="2F79B3AB" w14:textId="77777777" w:rsidR="00B90CD3" w:rsidRDefault="00B90CD3" w:rsidP="003D4D47">
      <w:pPr>
        <w:rPr>
          <w:b/>
        </w:rPr>
      </w:pPr>
    </w:p>
    <w:p w14:paraId="6AEE79B1" w14:textId="780360A1" w:rsidR="00B90CD3" w:rsidRDefault="00B90CD3" w:rsidP="003D4D47">
      <w:pPr>
        <w:rPr>
          <w:b/>
        </w:rPr>
      </w:pPr>
      <w:r>
        <w:rPr>
          <w:b/>
        </w:rPr>
        <w:t>-----------Insert Statements -----------------------------</w:t>
      </w:r>
    </w:p>
    <w:p w14:paraId="0B70B3CD" w14:textId="77777777" w:rsidR="00B90CD3" w:rsidRPr="00B90CD3" w:rsidRDefault="00B90CD3" w:rsidP="00B90CD3">
      <w:pPr>
        <w:rPr>
          <w:b/>
        </w:rPr>
      </w:pPr>
      <w:r w:rsidRPr="00B90CD3">
        <w:rPr>
          <w:b/>
        </w:rPr>
        <w:t>INSERT INTO `global_location` (`city`, `country`) VALUES ('London', 'UK');</w:t>
      </w:r>
    </w:p>
    <w:p w14:paraId="7DAE6888" w14:textId="77777777" w:rsidR="00B90CD3" w:rsidRPr="00B90CD3" w:rsidRDefault="00B90CD3" w:rsidP="00B90CD3">
      <w:pPr>
        <w:rPr>
          <w:b/>
        </w:rPr>
      </w:pPr>
      <w:r w:rsidRPr="00B90CD3">
        <w:rPr>
          <w:b/>
        </w:rPr>
        <w:t>INSERT INTO `global_location` (`city`, `country`) VALUES ('Manchester', 'UK');</w:t>
      </w:r>
    </w:p>
    <w:p w14:paraId="26ED17ED" w14:textId="77777777" w:rsidR="00B90CD3" w:rsidRPr="00B90CD3" w:rsidRDefault="00B90CD3" w:rsidP="00B90CD3">
      <w:pPr>
        <w:rPr>
          <w:b/>
        </w:rPr>
      </w:pPr>
      <w:r w:rsidRPr="00B90CD3">
        <w:rPr>
          <w:b/>
        </w:rPr>
        <w:t>INSERT INTO `global_location` (`city`, `country`) VALUES ('Barcelona', 'Spain');</w:t>
      </w:r>
    </w:p>
    <w:p w14:paraId="70BBB5F0" w14:textId="77777777" w:rsidR="00B90CD3" w:rsidRPr="00B90CD3" w:rsidRDefault="00B90CD3" w:rsidP="00B90CD3">
      <w:pPr>
        <w:rPr>
          <w:b/>
        </w:rPr>
      </w:pPr>
      <w:r w:rsidRPr="00B90CD3">
        <w:rPr>
          <w:b/>
        </w:rPr>
        <w:t>INSERT INTO `global_location` (`city`, `country`) VALUES ('Bodrum', 'Turkey');</w:t>
      </w:r>
    </w:p>
    <w:p w14:paraId="6C3FA608" w14:textId="77777777" w:rsidR="00B90CD3" w:rsidRPr="00B90CD3" w:rsidRDefault="00B90CD3" w:rsidP="00B90CD3">
      <w:pPr>
        <w:rPr>
          <w:b/>
        </w:rPr>
      </w:pPr>
      <w:r w:rsidRPr="00B90CD3">
        <w:rPr>
          <w:b/>
        </w:rPr>
        <w:t>INSERT INTO `global_location` (`city`, `country`) VALUES ('Sydney', 'Australia');</w:t>
      </w:r>
    </w:p>
    <w:p w14:paraId="60D165D5" w14:textId="77777777" w:rsidR="00B90CD3" w:rsidRPr="00B90CD3" w:rsidRDefault="00B90CD3" w:rsidP="00B90CD3">
      <w:pPr>
        <w:rPr>
          <w:b/>
        </w:rPr>
      </w:pPr>
      <w:r w:rsidRPr="00B90CD3">
        <w:rPr>
          <w:b/>
        </w:rPr>
        <w:t>INSERT INTO `global_location` (`city`, `country`) VALUES ('New York', 'USA');</w:t>
      </w:r>
    </w:p>
    <w:p w14:paraId="5C3C8FFE" w14:textId="77777777" w:rsidR="00B90CD3" w:rsidRPr="00B90CD3" w:rsidRDefault="00B90CD3" w:rsidP="00B90CD3">
      <w:pPr>
        <w:rPr>
          <w:b/>
        </w:rPr>
      </w:pPr>
      <w:r w:rsidRPr="00B90CD3">
        <w:rPr>
          <w:b/>
        </w:rPr>
        <w:t>INSERT INTO `global_location` (`city`, `country`) VALUES ('Tunis', 'Tunisia');</w:t>
      </w:r>
    </w:p>
    <w:p w14:paraId="1A6CE788" w14:textId="77777777" w:rsidR="00B90CD3" w:rsidRPr="00B90CD3" w:rsidRDefault="00B90CD3" w:rsidP="00B90CD3">
      <w:pPr>
        <w:rPr>
          <w:b/>
        </w:rPr>
      </w:pPr>
      <w:r w:rsidRPr="00B90CD3">
        <w:rPr>
          <w:b/>
        </w:rPr>
        <w:t>INSERT INTO `global_location` (`city`, `country`) VALUES ('Paris', 'France');</w:t>
      </w:r>
    </w:p>
    <w:p w14:paraId="5EFB013B" w14:textId="77777777" w:rsidR="00B90CD3" w:rsidRPr="00B90CD3" w:rsidRDefault="00B90CD3" w:rsidP="00B90CD3">
      <w:pPr>
        <w:rPr>
          <w:b/>
        </w:rPr>
      </w:pPr>
      <w:r w:rsidRPr="00B90CD3">
        <w:rPr>
          <w:b/>
        </w:rPr>
        <w:t>INSERT INTO `global_location` (`city`, `country`) VALUES ('Runteburgh', 'Portugal');</w:t>
      </w:r>
    </w:p>
    <w:p w14:paraId="5E6B1072" w14:textId="77777777" w:rsidR="00B90CD3" w:rsidRPr="00B90CD3" w:rsidRDefault="00B90CD3" w:rsidP="00B90CD3">
      <w:pPr>
        <w:rPr>
          <w:b/>
        </w:rPr>
      </w:pPr>
      <w:r w:rsidRPr="00B90CD3">
        <w:rPr>
          <w:b/>
        </w:rPr>
        <w:t>INSERT INTO `global_location` (`city`, `country`) VALUES ('Harrisonfurt', 'Burkina Faso');</w:t>
      </w:r>
    </w:p>
    <w:p w14:paraId="4C62C15A" w14:textId="77777777" w:rsidR="00B90CD3" w:rsidRPr="00B90CD3" w:rsidRDefault="00B90CD3" w:rsidP="00B90CD3">
      <w:pPr>
        <w:rPr>
          <w:b/>
        </w:rPr>
      </w:pPr>
      <w:r w:rsidRPr="00B90CD3">
        <w:rPr>
          <w:b/>
        </w:rPr>
        <w:t>INSERT INTO `global_location` (`city`, `country`) VALUES ('Istanbul', 'Turkey');</w:t>
      </w:r>
    </w:p>
    <w:p w14:paraId="03A06EA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global_location` (`city`, `country`) VALUES ('Stoke-on-Trent', 'UK');</w:t>
      </w:r>
    </w:p>
    <w:p w14:paraId="3CC248D9" w14:textId="77777777" w:rsidR="00B90CD3" w:rsidRPr="00B90CD3" w:rsidRDefault="00B90CD3" w:rsidP="00B90CD3">
      <w:pPr>
        <w:rPr>
          <w:b/>
        </w:rPr>
      </w:pPr>
    </w:p>
    <w:p w14:paraId="0471858D" w14:textId="77777777" w:rsidR="00B90CD3" w:rsidRPr="00B90CD3" w:rsidRDefault="00B90CD3" w:rsidP="00B90CD3">
      <w:pPr>
        <w:rPr>
          <w:b/>
        </w:rPr>
      </w:pPr>
      <w:r w:rsidRPr="00B90CD3">
        <w:rPr>
          <w:b/>
        </w:rPr>
        <w:t>INSERT INTO `global_tickettype` (`tktType`) VALUES ('Child');</w:t>
      </w:r>
    </w:p>
    <w:p w14:paraId="121D2819" w14:textId="77777777" w:rsidR="00B90CD3" w:rsidRPr="00B90CD3" w:rsidRDefault="00B90CD3" w:rsidP="00B90CD3">
      <w:pPr>
        <w:rPr>
          <w:b/>
        </w:rPr>
      </w:pPr>
      <w:r w:rsidRPr="00B90CD3">
        <w:rPr>
          <w:b/>
        </w:rPr>
        <w:t>INSERT INTO `global_tickettype` (`tktType`) VALUES ('Teen');</w:t>
      </w:r>
    </w:p>
    <w:p w14:paraId="03981191" w14:textId="77777777" w:rsidR="00B90CD3" w:rsidRPr="00B90CD3" w:rsidRDefault="00B90CD3" w:rsidP="00B90CD3">
      <w:pPr>
        <w:rPr>
          <w:b/>
        </w:rPr>
      </w:pPr>
      <w:r w:rsidRPr="00B90CD3">
        <w:rPr>
          <w:b/>
        </w:rPr>
        <w:t>INSERT INTO `global_tickettype` (`tktType`) VALUES ('Student');</w:t>
      </w:r>
    </w:p>
    <w:p w14:paraId="7BE689EA" w14:textId="77777777" w:rsidR="00B90CD3" w:rsidRPr="00B90CD3" w:rsidRDefault="00B90CD3" w:rsidP="00B90CD3">
      <w:pPr>
        <w:rPr>
          <w:b/>
        </w:rPr>
      </w:pPr>
      <w:r w:rsidRPr="00B90CD3">
        <w:rPr>
          <w:b/>
        </w:rPr>
        <w:t>INSERT INTO `global_tickettype` (`tktType`) VALUES ('Adult');</w:t>
      </w:r>
    </w:p>
    <w:p w14:paraId="5645D695" w14:textId="77777777" w:rsidR="00B90CD3" w:rsidRPr="00B90CD3" w:rsidRDefault="00B90CD3" w:rsidP="00B90CD3">
      <w:pPr>
        <w:rPr>
          <w:b/>
        </w:rPr>
      </w:pPr>
      <w:r w:rsidRPr="00B90CD3">
        <w:rPr>
          <w:b/>
        </w:rPr>
        <w:t>INSERT INTO `global_tickettype` (`tktType`) VALUES ('Senior');</w:t>
      </w:r>
    </w:p>
    <w:p w14:paraId="504606A4" w14:textId="77777777" w:rsidR="00B90CD3" w:rsidRPr="00B90CD3" w:rsidRDefault="00B90CD3" w:rsidP="00B90CD3">
      <w:pPr>
        <w:rPr>
          <w:b/>
        </w:rPr>
      </w:pPr>
    </w:p>
    <w:p w14:paraId="2979ACBA" w14:textId="77777777" w:rsidR="00B90CD3" w:rsidRPr="00B90CD3" w:rsidRDefault="00B90CD3" w:rsidP="00B90CD3">
      <w:pPr>
        <w:rPr>
          <w:b/>
        </w:rPr>
      </w:pPr>
      <w:r w:rsidRPr="00B90CD3">
        <w:rPr>
          <w:b/>
        </w:rPr>
        <w:t>INSERT INTO `global_attractiontype` (`attType`) VALUES ('Sightseeing');</w:t>
      </w:r>
    </w:p>
    <w:p w14:paraId="3BE42BAB" w14:textId="77777777" w:rsidR="00B90CD3" w:rsidRPr="00B90CD3" w:rsidRDefault="00B90CD3" w:rsidP="00B90CD3">
      <w:pPr>
        <w:rPr>
          <w:b/>
        </w:rPr>
      </w:pPr>
      <w:r w:rsidRPr="00B90CD3">
        <w:rPr>
          <w:b/>
        </w:rPr>
        <w:t>INSERT INTO `global_attractiontype` (`attType`) VALUES ('Theatre');</w:t>
      </w:r>
    </w:p>
    <w:p w14:paraId="3B6C1FA1" w14:textId="77777777" w:rsidR="00B90CD3" w:rsidRPr="00B90CD3" w:rsidRDefault="00B90CD3" w:rsidP="00B90CD3">
      <w:pPr>
        <w:rPr>
          <w:b/>
        </w:rPr>
      </w:pPr>
      <w:r w:rsidRPr="00B90CD3">
        <w:rPr>
          <w:b/>
        </w:rPr>
        <w:t>INSERT INTO `global_attractiontype` (`attType`) VALUES ('Theme Park');</w:t>
      </w:r>
    </w:p>
    <w:p w14:paraId="3E063B88" w14:textId="77777777" w:rsidR="00B90CD3" w:rsidRPr="00B90CD3" w:rsidRDefault="00B90CD3" w:rsidP="00B90CD3">
      <w:pPr>
        <w:rPr>
          <w:b/>
        </w:rPr>
      </w:pPr>
    </w:p>
    <w:p w14:paraId="1026944B" w14:textId="77777777" w:rsidR="00B90CD3" w:rsidRPr="00B90CD3" w:rsidRDefault="00B90CD3" w:rsidP="00B90CD3">
      <w:pPr>
        <w:rPr>
          <w:b/>
        </w:rPr>
      </w:pPr>
    </w:p>
    <w:p w14:paraId="3313CA7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global_employeeaccount` </w:t>
      </w:r>
    </w:p>
    <w:p w14:paraId="194A8961" w14:textId="77777777" w:rsidR="00B90CD3" w:rsidRPr="00B90CD3" w:rsidRDefault="00B90CD3" w:rsidP="00B90CD3">
      <w:pPr>
        <w:rPr>
          <w:b/>
        </w:rPr>
      </w:pPr>
      <w:r w:rsidRPr="00B90CD3">
        <w:rPr>
          <w:b/>
        </w:rPr>
        <w:t>(`</w:t>
      </w:r>
      <w:proofErr w:type="gramStart"/>
      <w:r w:rsidRPr="00B90CD3">
        <w:rPr>
          <w:b/>
        </w:rPr>
        <w:t>empFirstname</w:t>
      </w:r>
      <w:proofErr w:type="gramEnd"/>
      <w:r w:rsidRPr="00B90CD3">
        <w:rPr>
          <w:b/>
        </w:rPr>
        <w:t xml:space="preserve">`, `empSurname`, `empDOB`, `empStartDate`, `empRole`, `empSalary`, `empEmail`, `empTel`) </w:t>
      </w:r>
    </w:p>
    <w:p w14:paraId="5B84FB6B" w14:textId="77777777" w:rsidR="00B90CD3" w:rsidRPr="00B90CD3" w:rsidRDefault="00B90CD3" w:rsidP="00B90CD3">
      <w:pPr>
        <w:rPr>
          <w:b/>
        </w:rPr>
      </w:pPr>
      <w:r w:rsidRPr="00B90CD3">
        <w:rPr>
          <w:b/>
        </w:rPr>
        <w:t>VALUES ('Precute', 'Karim', '1994-10-03', '2014-12-30', 'Manager', '16000', 'p.karim@yahoo.com', '0161600000')</w:t>
      </w:r>
      <w:proofErr w:type="gramStart"/>
      <w:r w:rsidRPr="00B90CD3">
        <w:rPr>
          <w:b/>
        </w:rPr>
        <w:t>;</w:t>
      </w:r>
      <w:proofErr w:type="gramEnd"/>
    </w:p>
    <w:p w14:paraId="17AE2605"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 xml:space="preserve">global_employeeaccount` </w:t>
      </w:r>
    </w:p>
    <w:p w14:paraId="0EF541BF" w14:textId="77777777" w:rsidR="00B90CD3" w:rsidRPr="00B90CD3" w:rsidRDefault="00B90CD3" w:rsidP="00B90CD3">
      <w:pPr>
        <w:rPr>
          <w:b/>
        </w:rPr>
      </w:pPr>
      <w:r w:rsidRPr="00B90CD3">
        <w:rPr>
          <w:b/>
        </w:rPr>
        <w:t>(`</w:t>
      </w:r>
      <w:proofErr w:type="gramStart"/>
      <w:r w:rsidRPr="00B90CD3">
        <w:rPr>
          <w:b/>
        </w:rPr>
        <w:t>empFirstname</w:t>
      </w:r>
      <w:proofErr w:type="gramEnd"/>
      <w:r w:rsidRPr="00B90CD3">
        <w:rPr>
          <w:b/>
        </w:rPr>
        <w:t xml:space="preserve">`, `empOthername`, `empSurname`, `empDOB`, `empStartDate`, `empSalary`, `empEmail` ) </w:t>
      </w:r>
    </w:p>
    <w:p w14:paraId="71E7EB24" w14:textId="77777777" w:rsidR="00B90CD3" w:rsidRPr="00B90CD3" w:rsidRDefault="00B90CD3" w:rsidP="00B90CD3">
      <w:pPr>
        <w:rPr>
          <w:b/>
        </w:rPr>
      </w:pPr>
      <w:r w:rsidRPr="00B90CD3">
        <w:rPr>
          <w:b/>
        </w:rPr>
        <w:t>VALUES ('Grace', 'Helen', 'John', '1995-11-04-', '2001-01-10', '14300', 'g.john@globalticket.com')</w:t>
      </w:r>
      <w:proofErr w:type="gramStart"/>
      <w:r w:rsidRPr="00B90CD3">
        <w:rPr>
          <w:b/>
        </w:rPr>
        <w:t>;</w:t>
      </w:r>
      <w:proofErr w:type="gramEnd"/>
    </w:p>
    <w:p w14:paraId="6934AB1A"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WHERE `employeeID`='111';</w:t>
      </w:r>
    </w:p>
    <w:p w14:paraId="2494FB5C" w14:textId="77777777" w:rsidR="00B90CD3" w:rsidRPr="00B90CD3" w:rsidRDefault="00B90CD3" w:rsidP="00B90CD3">
      <w:pPr>
        <w:rPr>
          <w:b/>
        </w:rPr>
      </w:pPr>
    </w:p>
    <w:p w14:paraId="027BB60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global_attractioncatalogue` (`attName`, `attDescript`,`attFullDescription`, `attAvailabilityCount`, `attTypeID`, `locationID`) VALUES </w:t>
      </w:r>
    </w:p>
    <w:p w14:paraId="5F0276C4" w14:textId="77777777" w:rsidR="00B90CD3" w:rsidRPr="00B90CD3" w:rsidRDefault="00B90CD3" w:rsidP="00B90CD3">
      <w:pPr>
        <w:rPr>
          <w:b/>
        </w:rPr>
      </w:pPr>
      <w:r w:rsidRPr="00B90CD3">
        <w:rPr>
          <w:b/>
        </w:rPr>
        <w:t>('Alton Towers', 'Exciting theme park in the North West of England!</w:t>
      </w:r>
      <w:proofErr w:type="gramStart"/>
      <w:r w:rsidRPr="00B90CD3">
        <w:rPr>
          <w:b/>
        </w:rPr>
        <w:t>','Alton</w:t>
      </w:r>
      <w:proofErr w:type="gramEnd"/>
      <w:r w:rsidRPr="00B90CD3">
        <w:rPr>
          <w:b/>
        </w:rPr>
        <w:t xml:space="preserve"> Towers Theme Park opened on 4 April 1980. Major attractions include Nemesis, Oblivion, Air, Runaway Mine Train, Congo River Rapids, </w:t>
      </w:r>
      <w:proofErr w:type="gramStart"/>
      <w:r w:rsidRPr="00B90CD3">
        <w:rPr>
          <w:b/>
        </w:rPr>
        <w:t>Hex</w:t>
      </w:r>
      <w:proofErr w:type="gramEnd"/>
      <w:r w:rsidRPr="00B90CD3">
        <w:rPr>
          <w:b/>
        </w:rPr>
        <w:t xml:space="preserve"> - The Legend of the Towers, TH13TEEN, and The Smiler. Alton Towers is known for creating new ride types when it comes to rollercoasters. </w:t>
      </w:r>
    </w:p>
    <w:p w14:paraId="7C9329B3" w14:textId="77777777" w:rsidR="00B90CD3" w:rsidRPr="00B90CD3" w:rsidRDefault="00B90CD3" w:rsidP="00B90CD3">
      <w:pPr>
        <w:rPr>
          <w:b/>
        </w:rPr>
      </w:pPr>
      <w:r w:rsidRPr="00B90CD3">
        <w:rPr>
          <w:b/>
        </w:rPr>
        <w:t>They have a line of \'Secret Weapon\' rides which usually bring something new to the industry</w:t>
      </w:r>
      <w:proofErr w:type="gramStart"/>
      <w:r w:rsidRPr="00B90CD3">
        <w:rPr>
          <w:b/>
        </w:rPr>
        <w:t>.\</w:t>
      </w:r>
      <w:proofErr w:type="gramEnd"/>
      <w:r w:rsidRPr="00B90CD3">
        <w:rPr>
          <w:b/>
        </w:rPr>
        <w:t xml:space="preserve">n&lt;p&gt;\nThe Alton Towers Waterpark opened in June 2003. It consists of several pools and slides including the Master Blaster water coaster. The waterpark, along with the adjoined Splash Landings Hotel, carries a tropical Caribbean theme with the \'Paradise Plumbers\' creating the </w:t>
      </w:r>
      <w:proofErr w:type="gramStart"/>
      <w:r w:rsidRPr="00B90CD3">
        <w:rPr>
          <w:b/>
        </w:rPr>
        <w:t>slides.','100000'</w:t>
      </w:r>
      <w:proofErr w:type="gramEnd"/>
      <w:r w:rsidRPr="00B90CD3">
        <w:rPr>
          <w:b/>
        </w:rPr>
        <w:t>, '3', '12');</w:t>
      </w:r>
    </w:p>
    <w:p w14:paraId="34B3A978" w14:textId="77777777" w:rsidR="00B90CD3" w:rsidRPr="00B90CD3" w:rsidRDefault="00B90CD3" w:rsidP="00B90CD3">
      <w:pPr>
        <w:rPr>
          <w:b/>
        </w:rPr>
      </w:pPr>
    </w:p>
    <w:p w14:paraId="6B793ABB" w14:textId="77777777" w:rsidR="00B90CD3" w:rsidRPr="00B90CD3" w:rsidRDefault="00B90CD3" w:rsidP="00B90CD3">
      <w:pPr>
        <w:rPr>
          <w:b/>
        </w:rPr>
      </w:pPr>
    </w:p>
    <w:p w14:paraId="24CF057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 '1', '25');</w:t>
      </w:r>
    </w:p>
    <w:p w14:paraId="351208B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 '4', '45');</w:t>
      </w:r>
    </w:p>
    <w:p w14:paraId="0FE61853" w14:textId="77777777" w:rsidR="00B90CD3" w:rsidRPr="00B90CD3" w:rsidRDefault="00B90CD3" w:rsidP="00B90CD3">
      <w:pPr>
        <w:rPr>
          <w:b/>
        </w:rPr>
      </w:pPr>
    </w:p>
    <w:p w14:paraId="093FDD9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('111', 'precute', 'precute', 'employee');</w:t>
      </w:r>
    </w:p>
    <w:p w14:paraId="72243DC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('112', 'grace', 'grace', 'employee');</w:t>
      </w:r>
    </w:p>
    <w:p w14:paraId="73639C70" w14:textId="77777777" w:rsidR="00B90CD3" w:rsidRPr="00B90CD3" w:rsidRDefault="00B90CD3" w:rsidP="00B90CD3">
      <w:pPr>
        <w:rPr>
          <w:b/>
        </w:rPr>
      </w:pPr>
    </w:p>
    <w:p w14:paraId="4F757317" w14:textId="77777777" w:rsidR="00B90CD3" w:rsidRPr="00B90CD3" w:rsidRDefault="00B90CD3" w:rsidP="00B90CD3">
      <w:pPr>
        <w:rPr>
          <w:b/>
        </w:rPr>
      </w:pPr>
      <w:r w:rsidRPr="00B90CD3">
        <w:rPr>
          <w:b/>
        </w:rPr>
        <w:t xml:space="preserve">INSERT INTO global_employeeaccount VALUES </w:t>
      </w:r>
    </w:p>
    <w:p w14:paraId="67CD23AD" w14:textId="77777777" w:rsidR="00B90CD3" w:rsidRPr="00B90CD3" w:rsidRDefault="00B90CD3" w:rsidP="00B90CD3">
      <w:pPr>
        <w:rPr>
          <w:b/>
        </w:rPr>
      </w:pPr>
      <w:r w:rsidRPr="00B90CD3">
        <w:rPr>
          <w:b/>
        </w:rPr>
        <w:t xml:space="preserve">        (113,</w:t>
      </w:r>
    </w:p>
    <w:p w14:paraId="43DE9A62" w14:textId="77777777" w:rsidR="00B90CD3" w:rsidRPr="00B90CD3" w:rsidRDefault="00B90CD3" w:rsidP="00B90CD3">
      <w:pPr>
        <w:rPr>
          <w:b/>
        </w:rPr>
      </w:pPr>
      <w:r w:rsidRPr="00B90CD3">
        <w:rPr>
          <w:b/>
        </w:rPr>
        <w:t xml:space="preserve">         'Steven'</w:t>
      </w:r>
    </w:p>
    <w:p w14:paraId="4DD58914" w14:textId="77777777" w:rsidR="00B90CD3" w:rsidRPr="00B90CD3" w:rsidRDefault="00B90CD3" w:rsidP="00B90CD3">
      <w:pPr>
        <w:rPr>
          <w:b/>
        </w:rPr>
      </w:pPr>
      <w:r w:rsidRPr="00B90CD3">
        <w:rPr>
          <w:b/>
        </w:rPr>
        <w:t xml:space="preserve">        , NULL</w:t>
      </w:r>
    </w:p>
    <w:p w14:paraId="13F89830" w14:textId="77777777" w:rsidR="00B90CD3" w:rsidRPr="00B90CD3" w:rsidRDefault="00B90CD3" w:rsidP="00B90CD3">
      <w:pPr>
        <w:rPr>
          <w:b/>
        </w:rPr>
      </w:pPr>
      <w:r w:rsidRPr="00B90CD3">
        <w:rPr>
          <w:b/>
        </w:rPr>
        <w:t xml:space="preserve">        , 'KING'</w:t>
      </w:r>
    </w:p>
    <w:p w14:paraId="42F32DB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'17-JUN-1987', '%d-%b-%Y')</w:t>
      </w:r>
    </w:p>
    <w:p w14:paraId="062CF1B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'17-OCT-2007', '%d-%b-%Y')</w:t>
      </w:r>
    </w:p>
    <w:p w14:paraId="0541AA1D" w14:textId="77777777" w:rsidR="00B90CD3" w:rsidRPr="00B90CD3" w:rsidRDefault="00B90CD3" w:rsidP="00B90CD3">
      <w:pPr>
        <w:rPr>
          <w:b/>
        </w:rPr>
      </w:pPr>
      <w:r w:rsidRPr="00B90CD3">
        <w:rPr>
          <w:b/>
        </w:rPr>
        <w:t xml:space="preserve">        , '</w:t>
      </w:r>
      <w:proofErr w:type="gramStart"/>
      <w:r w:rsidRPr="00B90CD3">
        <w:rPr>
          <w:b/>
        </w:rPr>
        <w:t>marketer'</w:t>
      </w:r>
      <w:proofErr w:type="gramEnd"/>
    </w:p>
    <w:p w14:paraId="4327C997" w14:textId="77777777" w:rsidR="00B90CD3" w:rsidRPr="00B90CD3" w:rsidRDefault="00B90CD3" w:rsidP="00B90CD3">
      <w:pPr>
        <w:rPr>
          <w:b/>
        </w:rPr>
      </w:pPr>
      <w:r w:rsidRPr="00B90CD3">
        <w:rPr>
          <w:b/>
        </w:rPr>
        <w:lastRenderedPageBreak/>
        <w:t xml:space="preserve">        , 24000</w:t>
      </w:r>
    </w:p>
    <w:p w14:paraId="686D8264" w14:textId="77777777" w:rsidR="00B90CD3" w:rsidRPr="00B90CD3" w:rsidRDefault="00B90CD3" w:rsidP="00B90CD3">
      <w:pPr>
        <w:rPr>
          <w:b/>
        </w:rPr>
      </w:pPr>
      <w:r w:rsidRPr="00B90CD3">
        <w:rPr>
          <w:b/>
        </w:rPr>
        <w:tab/>
      </w:r>
      <w:r w:rsidRPr="00B90CD3">
        <w:rPr>
          <w:b/>
        </w:rPr>
        <w:tab/>
        <w:t>, 'STEVEN@YAHOO.COM'</w:t>
      </w:r>
    </w:p>
    <w:p w14:paraId="4C301CAE" w14:textId="77777777" w:rsidR="00B90CD3" w:rsidRPr="00B90CD3" w:rsidRDefault="00B90CD3" w:rsidP="00B90CD3">
      <w:pPr>
        <w:rPr>
          <w:b/>
        </w:rPr>
      </w:pPr>
      <w:r w:rsidRPr="00B90CD3">
        <w:rPr>
          <w:b/>
        </w:rPr>
        <w:t xml:space="preserve">        , 0734902948</w:t>
      </w:r>
    </w:p>
    <w:p w14:paraId="6CC91DB1" w14:textId="77777777" w:rsidR="00B90CD3" w:rsidRPr="00B90CD3" w:rsidRDefault="00B90CD3" w:rsidP="00B90CD3">
      <w:pPr>
        <w:rPr>
          <w:b/>
        </w:rPr>
      </w:pPr>
      <w:r w:rsidRPr="00B90CD3">
        <w:rPr>
          <w:b/>
        </w:rPr>
        <w:t xml:space="preserve">        , Null</w:t>
      </w:r>
    </w:p>
    <w:p w14:paraId="7A85115F" w14:textId="77777777" w:rsidR="00B90CD3" w:rsidRPr="00B90CD3" w:rsidRDefault="00B90CD3" w:rsidP="00B90CD3">
      <w:pPr>
        <w:rPr>
          <w:b/>
        </w:rPr>
      </w:pPr>
      <w:r w:rsidRPr="00B90CD3">
        <w:rPr>
          <w:b/>
        </w:rPr>
        <w:t xml:space="preserve">        );</w:t>
      </w:r>
    </w:p>
    <w:p w14:paraId="5DF8764D" w14:textId="77777777" w:rsidR="00B90CD3" w:rsidRPr="00B90CD3" w:rsidRDefault="00B90CD3" w:rsidP="00B90CD3">
      <w:pPr>
        <w:rPr>
          <w:b/>
        </w:rPr>
      </w:pPr>
      <w:r w:rsidRPr="00B90CD3">
        <w:rPr>
          <w:b/>
        </w:rPr>
        <w:t xml:space="preserve">        </w:t>
      </w:r>
    </w:p>
    <w:p w14:paraId="1FDF4D81" w14:textId="77777777" w:rsidR="00B90CD3" w:rsidRPr="00B90CD3" w:rsidRDefault="00B90CD3" w:rsidP="00B90CD3">
      <w:pPr>
        <w:rPr>
          <w:b/>
        </w:rPr>
      </w:pPr>
      <w:r w:rsidRPr="00B90CD3">
        <w:rPr>
          <w:b/>
        </w:rPr>
        <w:t xml:space="preserve">INSERT INTO global_employeeaccount VALUES </w:t>
      </w:r>
    </w:p>
    <w:p w14:paraId="54AD060F" w14:textId="77777777" w:rsidR="00B90CD3" w:rsidRPr="00B90CD3" w:rsidRDefault="00B90CD3" w:rsidP="00B90CD3">
      <w:pPr>
        <w:rPr>
          <w:b/>
        </w:rPr>
      </w:pPr>
      <w:r w:rsidRPr="00B90CD3">
        <w:rPr>
          <w:b/>
        </w:rPr>
        <w:t xml:space="preserve">        (114,</w:t>
      </w:r>
    </w:p>
    <w:p w14:paraId="0CCE5022" w14:textId="77777777" w:rsidR="00B90CD3" w:rsidRPr="00B90CD3" w:rsidRDefault="00B90CD3" w:rsidP="00B90CD3">
      <w:pPr>
        <w:rPr>
          <w:b/>
        </w:rPr>
      </w:pPr>
      <w:r w:rsidRPr="00B90CD3">
        <w:rPr>
          <w:b/>
        </w:rPr>
        <w:t xml:space="preserve">         'Neena'</w:t>
      </w:r>
    </w:p>
    <w:p w14:paraId="61E4E44B" w14:textId="77777777" w:rsidR="00B90CD3" w:rsidRPr="00B90CD3" w:rsidRDefault="00B90CD3" w:rsidP="00B90CD3">
      <w:pPr>
        <w:rPr>
          <w:b/>
        </w:rPr>
      </w:pPr>
      <w:r w:rsidRPr="00B90CD3">
        <w:rPr>
          <w:b/>
        </w:rPr>
        <w:t xml:space="preserve">        , 'Kochhar'</w:t>
      </w:r>
    </w:p>
    <w:p w14:paraId="2516F713" w14:textId="77777777" w:rsidR="00B90CD3" w:rsidRPr="00B90CD3" w:rsidRDefault="00B90CD3" w:rsidP="00B90CD3">
      <w:pPr>
        <w:rPr>
          <w:b/>
        </w:rPr>
      </w:pPr>
      <w:r w:rsidRPr="00B90CD3">
        <w:rPr>
          <w:b/>
        </w:rPr>
        <w:t xml:space="preserve">        , 'NKOCHHAR'</w:t>
      </w:r>
    </w:p>
    <w:p w14:paraId="7D1167F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'17-JUN-1997', '%d-%b-%Y')</w:t>
      </w:r>
    </w:p>
    <w:p w14:paraId="1FCE8DA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'18-OCT-2010', '%d-%b-%Y')</w:t>
      </w:r>
    </w:p>
    <w:p w14:paraId="521D238C" w14:textId="77777777" w:rsidR="00B90CD3" w:rsidRPr="00B90CD3" w:rsidRDefault="00B90CD3" w:rsidP="00B90CD3">
      <w:pPr>
        <w:rPr>
          <w:b/>
        </w:rPr>
      </w:pPr>
      <w:r w:rsidRPr="00B90CD3">
        <w:rPr>
          <w:b/>
        </w:rPr>
        <w:t xml:space="preserve">        , '</w:t>
      </w:r>
      <w:proofErr w:type="gramStart"/>
      <w:r w:rsidRPr="00B90CD3">
        <w:rPr>
          <w:b/>
        </w:rPr>
        <w:t>marketer'</w:t>
      </w:r>
      <w:proofErr w:type="gramEnd"/>
    </w:p>
    <w:p w14:paraId="42E99092" w14:textId="77777777" w:rsidR="00B90CD3" w:rsidRPr="00B90CD3" w:rsidRDefault="00B90CD3" w:rsidP="00B90CD3">
      <w:pPr>
        <w:rPr>
          <w:b/>
        </w:rPr>
      </w:pPr>
      <w:r w:rsidRPr="00B90CD3">
        <w:rPr>
          <w:b/>
        </w:rPr>
        <w:t xml:space="preserve">        , 24000</w:t>
      </w:r>
    </w:p>
    <w:p w14:paraId="155BFB4C" w14:textId="77777777" w:rsidR="00B90CD3" w:rsidRPr="00B90CD3" w:rsidRDefault="00B90CD3" w:rsidP="00B90CD3">
      <w:pPr>
        <w:rPr>
          <w:b/>
        </w:rPr>
      </w:pPr>
      <w:r w:rsidRPr="00B90CD3">
        <w:rPr>
          <w:b/>
        </w:rPr>
        <w:tab/>
      </w:r>
      <w:r w:rsidRPr="00B90CD3">
        <w:rPr>
          <w:b/>
        </w:rPr>
        <w:tab/>
        <w:t>, '</w:t>
      </w:r>
      <w:proofErr w:type="gramStart"/>
      <w:r w:rsidRPr="00B90CD3">
        <w:rPr>
          <w:b/>
        </w:rPr>
        <w:t>neena@global.co.uk'</w:t>
      </w:r>
      <w:proofErr w:type="gramEnd"/>
    </w:p>
    <w:p w14:paraId="04C44650" w14:textId="77777777" w:rsidR="00B90CD3" w:rsidRPr="00B90CD3" w:rsidRDefault="00B90CD3" w:rsidP="00B90CD3">
      <w:pPr>
        <w:rPr>
          <w:b/>
        </w:rPr>
      </w:pPr>
      <w:r w:rsidRPr="00B90CD3">
        <w:rPr>
          <w:b/>
        </w:rPr>
        <w:t xml:space="preserve">        , '5151234568'</w:t>
      </w:r>
    </w:p>
    <w:p w14:paraId="78CA2B46" w14:textId="77777777" w:rsidR="00B90CD3" w:rsidRPr="00B90CD3" w:rsidRDefault="00B90CD3" w:rsidP="00B90CD3">
      <w:pPr>
        <w:rPr>
          <w:b/>
        </w:rPr>
      </w:pPr>
      <w:r w:rsidRPr="00B90CD3">
        <w:rPr>
          <w:b/>
        </w:rPr>
        <w:t xml:space="preserve">        , Null</w:t>
      </w:r>
    </w:p>
    <w:p w14:paraId="7EEB0FD1" w14:textId="77777777" w:rsidR="00B90CD3" w:rsidRPr="00B90CD3" w:rsidRDefault="00B90CD3" w:rsidP="00B90CD3">
      <w:pPr>
        <w:rPr>
          <w:b/>
        </w:rPr>
      </w:pPr>
      <w:r w:rsidRPr="00B90CD3">
        <w:rPr>
          <w:b/>
        </w:rPr>
        <w:t xml:space="preserve">        );</w:t>
      </w:r>
    </w:p>
    <w:p w14:paraId="1ACABAA4" w14:textId="77777777" w:rsidR="00B90CD3" w:rsidRPr="00B90CD3" w:rsidRDefault="00B90CD3" w:rsidP="00B90CD3">
      <w:pPr>
        <w:rPr>
          <w:b/>
        </w:rPr>
      </w:pPr>
    </w:p>
    <w:p w14:paraId="6E66E6D7" w14:textId="77777777" w:rsidR="00B90CD3" w:rsidRPr="00B90CD3" w:rsidRDefault="00B90CD3" w:rsidP="00B90CD3">
      <w:pPr>
        <w:rPr>
          <w:b/>
        </w:rPr>
      </w:pPr>
      <w:r w:rsidRPr="00B90CD3">
        <w:rPr>
          <w:b/>
        </w:rPr>
        <w:t xml:space="preserve">INSERT INTO global_employeeaccount VALUES </w:t>
      </w:r>
    </w:p>
    <w:p w14:paraId="7CB2A7F5" w14:textId="77777777" w:rsidR="00B90CD3" w:rsidRPr="00B90CD3" w:rsidRDefault="00B90CD3" w:rsidP="00B90CD3">
      <w:pPr>
        <w:rPr>
          <w:b/>
        </w:rPr>
      </w:pPr>
      <w:r w:rsidRPr="00B90CD3">
        <w:rPr>
          <w:b/>
        </w:rPr>
        <w:t xml:space="preserve">        </w:t>
      </w:r>
      <w:proofErr w:type="gramStart"/>
      <w:r w:rsidRPr="00B90CD3">
        <w:rPr>
          <w:b/>
        </w:rPr>
        <w:t>( 115</w:t>
      </w:r>
      <w:proofErr w:type="gramEnd"/>
      <w:r w:rsidRPr="00B90CD3">
        <w:rPr>
          <w:b/>
        </w:rPr>
        <w:t>, 'Lex'</w:t>
      </w:r>
    </w:p>
    <w:p w14:paraId="6CE26AE5" w14:textId="77777777" w:rsidR="00B90CD3" w:rsidRPr="00B90CD3" w:rsidRDefault="00B90CD3" w:rsidP="00B90CD3">
      <w:pPr>
        <w:rPr>
          <w:b/>
        </w:rPr>
      </w:pPr>
      <w:r w:rsidRPr="00B90CD3">
        <w:rPr>
          <w:b/>
        </w:rPr>
        <w:t xml:space="preserve">        , 'De Haan'</w:t>
      </w:r>
    </w:p>
    <w:p w14:paraId="452BCE00" w14:textId="77777777" w:rsidR="00B90CD3" w:rsidRPr="00B90CD3" w:rsidRDefault="00B90CD3" w:rsidP="00B90CD3">
      <w:pPr>
        <w:rPr>
          <w:b/>
        </w:rPr>
      </w:pPr>
      <w:r w:rsidRPr="00B90CD3">
        <w:rPr>
          <w:b/>
        </w:rPr>
        <w:t xml:space="preserve">        , 'LDEHAAN'</w:t>
      </w:r>
    </w:p>
    <w:p w14:paraId="3C8AA4C0"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'13-JAN-1993', '%d-%b-%Y')</w:t>
      </w:r>
    </w:p>
    <w:p w14:paraId="2DDF2FE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'01-DEC-2008', '%d-%b-%Y')</w:t>
      </w:r>
    </w:p>
    <w:p w14:paraId="663E1FDD" w14:textId="77777777" w:rsidR="00B90CD3" w:rsidRPr="00B90CD3" w:rsidRDefault="00B90CD3" w:rsidP="00B90CD3">
      <w:pPr>
        <w:rPr>
          <w:b/>
        </w:rPr>
      </w:pPr>
      <w:r w:rsidRPr="00B90CD3">
        <w:rPr>
          <w:b/>
        </w:rPr>
        <w:t xml:space="preserve">        , 'Sales Representative'</w:t>
      </w:r>
    </w:p>
    <w:p w14:paraId="785944C9" w14:textId="77777777" w:rsidR="00B90CD3" w:rsidRPr="00B90CD3" w:rsidRDefault="00B90CD3" w:rsidP="00B90CD3">
      <w:pPr>
        <w:rPr>
          <w:b/>
        </w:rPr>
      </w:pPr>
      <w:r w:rsidRPr="00B90CD3">
        <w:rPr>
          <w:b/>
        </w:rPr>
        <w:t xml:space="preserve">        , 17000</w:t>
      </w:r>
    </w:p>
    <w:p w14:paraId="13B0DB9E" w14:textId="77777777" w:rsidR="00B90CD3" w:rsidRPr="00B90CD3" w:rsidRDefault="00B90CD3" w:rsidP="00B90CD3">
      <w:pPr>
        <w:rPr>
          <w:b/>
        </w:rPr>
      </w:pPr>
      <w:r w:rsidRPr="00B90CD3">
        <w:rPr>
          <w:b/>
        </w:rPr>
        <w:t xml:space="preserve">        ,'lex@global.com'</w:t>
      </w:r>
    </w:p>
    <w:p w14:paraId="02E5F4F9" w14:textId="77777777" w:rsidR="00B90CD3" w:rsidRPr="00B90CD3" w:rsidRDefault="00B90CD3" w:rsidP="00B90CD3">
      <w:pPr>
        <w:rPr>
          <w:b/>
        </w:rPr>
      </w:pPr>
      <w:r w:rsidRPr="00B90CD3">
        <w:rPr>
          <w:b/>
        </w:rPr>
        <w:t xml:space="preserve">        , '5151234569'</w:t>
      </w:r>
    </w:p>
    <w:p w14:paraId="4AF3AD41" w14:textId="77777777" w:rsidR="00B90CD3" w:rsidRPr="00B90CD3" w:rsidRDefault="00B90CD3" w:rsidP="00B90CD3">
      <w:pPr>
        <w:rPr>
          <w:b/>
        </w:rPr>
      </w:pPr>
      <w:r w:rsidRPr="00B90CD3">
        <w:rPr>
          <w:b/>
        </w:rPr>
        <w:t xml:space="preserve">        , NULL</w:t>
      </w:r>
    </w:p>
    <w:p w14:paraId="014A6452" w14:textId="77777777" w:rsidR="00B90CD3" w:rsidRPr="00B90CD3" w:rsidRDefault="00B90CD3" w:rsidP="00B90CD3">
      <w:pPr>
        <w:rPr>
          <w:b/>
        </w:rPr>
      </w:pPr>
      <w:r w:rsidRPr="00B90CD3">
        <w:rPr>
          <w:b/>
        </w:rPr>
        <w:t xml:space="preserve">        );</w:t>
      </w:r>
    </w:p>
    <w:p w14:paraId="1DF74FC5" w14:textId="77777777" w:rsidR="00B90CD3" w:rsidRPr="00B90CD3" w:rsidRDefault="00B90CD3" w:rsidP="00B90CD3">
      <w:pPr>
        <w:rPr>
          <w:b/>
        </w:rPr>
      </w:pPr>
    </w:p>
    <w:p w14:paraId="33BBF1F7" w14:textId="77777777" w:rsidR="00B90CD3" w:rsidRPr="00B90CD3" w:rsidRDefault="00B90CD3" w:rsidP="00B90CD3">
      <w:pPr>
        <w:rPr>
          <w:b/>
        </w:rPr>
      </w:pPr>
      <w:r w:rsidRPr="00B90CD3">
        <w:rPr>
          <w:b/>
        </w:rPr>
        <w:lastRenderedPageBreak/>
        <w:t xml:space="preserve">INSERT INTO global_employeeaccount VALUES </w:t>
      </w:r>
    </w:p>
    <w:p w14:paraId="4C3E54F4" w14:textId="77777777" w:rsidR="00B90CD3" w:rsidRPr="00B90CD3" w:rsidRDefault="00B90CD3" w:rsidP="00B90CD3">
      <w:pPr>
        <w:rPr>
          <w:b/>
        </w:rPr>
      </w:pPr>
      <w:r w:rsidRPr="00B90CD3">
        <w:rPr>
          <w:b/>
        </w:rPr>
        <w:t xml:space="preserve">        </w:t>
      </w:r>
      <w:proofErr w:type="gramStart"/>
      <w:r w:rsidRPr="00B90CD3">
        <w:rPr>
          <w:b/>
        </w:rPr>
        <w:t>( 116</w:t>
      </w:r>
      <w:proofErr w:type="gramEnd"/>
      <w:r w:rsidRPr="00B90CD3">
        <w:rPr>
          <w:b/>
        </w:rPr>
        <w:t>, 'Alexander'</w:t>
      </w:r>
    </w:p>
    <w:p w14:paraId="0E4DEA06" w14:textId="77777777" w:rsidR="00B90CD3" w:rsidRPr="00B90CD3" w:rsidRDefault="00B90CD3" w:rsidP="00B90CD3">
      <w:pPr>
        <w:rPr>
          <w:b/>
        </w:rPr>
      </w:pPr>
      <w:r w:rsidRPr="00B90CD3">
        <w:rPr>
          <w:b/>
        </w:rPr>
        <w:t xml:space="preserve">        , 'Hunold'</w:t>
      </w:r>
    </w:p>
    <w:p w14:paraId="5E17AE03" w14:textId="77777777" w:rsidR="00B90CD3" w:rsidRPr="00B90CD3" w:rsidRDefault="00B90CD3" w:rsidP="00B90CD3">
      <w:pPr>
        <w:rPr>
          <w:b/>
        </w:rPr>
      </w:pPr>
      <w:r w:rsidRPr="00B90CD3">
        <w:rPr>
          <w:b/>
        </w:rPr>
        <w:t xml:space="preserve">        , 'AHUNOLD'</w:t>
      </w:r>
    </w:p>
    <w:p w14:paraId="4D7B8E05"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'03-JAN-1990', '%d-%b-%Y')</w:t>
      </w:r>
    </w:p>
    <w:p w14:paraId="180422F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'13-MAY-2015', '%d-%b-%Y')</w:t>
      </w:r>
    </w:p>
    <w:p w14:paraId="71BF478E" w14:textId="77777777" w:rsidR="00B90CD3" w:rsidRPr="00B90CD3" w:rsidRDefault="00B90CD3" w:rsidP="00B90CD3">
      <w:pPr>
        <w:rPr>
          <w:b/>
        </w:rPr>
      </w:pPr>
      <w:r w:rsidRPr="00B90CD3">
        <w:rPr>
          <w:b/>
        </w:rPr>
        <w:t xml:space="preserve">        , 'IT_PROG'</w:t>
      </w:r>
    </w:p>
    <w:p w14:paraId="52291842" w14:textId="77777777" w:rsidR="00B90CD3" w:rsidRPr="00B90CD3" w:rsidRDefault="00B90CD3" w:rsidP="00B90CD3">
      <w:pPr>
        <w:rPr>
          <w:b/>
        </w:rPr>
      </w:pPr>
      <w:r w:rsidRPr="00B90CD3">
        <w:rPr>
          <w:b/>
        </w:rPr>
        <w:t xml:space="preserve">        , 9000</w:t>
      </w:r>
    </w:p>
    <w:p w14:paraId="0D94779E" w14:textId="77777777" w:rsidR="00B90CD3" w:rsidRPr="00B90CD3" w:rsidRDefault="00B90CD3" w:rsidP="00B90CD3">
      <w:pPr>
        <w:rPr>
          <w:b/>
        </w:rPr>
      </w:pPr>
      <w:r w:rsidRPr="00B90CD3">
        <w:rPr>
          <w:b/>
        </w:rPr>
        <w:t xml:space="preserve">        , '</w:t>
      </w:r>
      <w:proofErr w:type="gramStart"/>
      <w:r w:rsidRPr="00B90CD3">
        <w:rPr>
          <w:b/>
        </w:rPr>
        <w:t>alxander@global.co.uk'</w:t>
      </w:r>
      <w:proofErr w:type="gramEnd"/>
    </w:p>
    <w:p w14:paraId="13BDA17F" w14:textId="77777777" w:rsidR="00B90CD3" w:rsidRPr="00B90CD3" w:rsidRDefault="00B90CD3" w:rsidP="00B90CD3">
      <w:pPr>
        <w:rPr>
          <w:b/>
        </w:rPr>
      </w:pPr>
      <w:r w:rsidRPr="00B90CD3">
        <w:rPr>
          <w:b/>
        </w:rPr>
        <w:t xml:space="preserve">        , '5904234567'</w:t>
      </w:r>
    </w:p>
    <w:p w14:paraId="6CE94858" w14:textId="77777777" w:rsidR="00B90CD3" w:rsidRPr="00B90CD3" w:rsidRDefault="00B90CD3" w:rsidP="00B90CD3">
      <w:pPr>
        <w:rPr>
          <w:b/>
        </w:rPr>
      </w:pPr>
      <w:r w:rsidRPr="00B90CD3">
        <w:rPr>
          <w:b/>
        </w:rPr>
        <w:t xml:space="preserve">        , NULL</w:t>
      </w:r>
    </w:p>
    <w:p w14:paraId="4C89558C" w14:textId="77777777" w:rsidR="00B90CD3" w:rsidRPr="00B90CD3" w:rsidRDefault="00B90CD3" w:rsidP="00B90CD3">
      <w:pPr>
        <w:rPr>
          <w:b/>
        </w:rPr>
      </w:pPr>
      <w:r w:rsidRPr="00B90CD3">
        <w:rPr>
          <w:b/>
        </w:rPr>
        <w:t xml:space="preserve">        );</w:t>
      </w:r>
    </w:p>
    <w:p w14:paraId="4BA3C62F" w14:textId="77777777" w:rsidR="00B90CD3" w:rsidRPr="00B90CD3" w:rsidRDefault="00B90CD3" w:rsidP="00B90CD3">
      <w:pPr>
        <w:rPr>
          <w:b/>
        </w:rPr>
      </w:pPr>
    </w:p>
    <w:p w14:paraId="64F6C93F" w14:textId="77777777" w:rsidR="00B90CD3" w:rsidRPr="00B90CD3" w:rsidRDefault="00B90CD3" w:rsidP="00B90CD3">
      <w:pPr>
        <w:rPr>
          <w:b/>
        </w:rPr>
      </w:pPr>
      <w:r w:rsidRPr="00B90CD3">
        <w:rPr>
          <w:b/>
        </w:rPr>
        <w:t xml:space="preserve">INSERT INTO global_employeeaccount VALUES </w:t>
      </w:r>
    </w:p>
    <w:p w14:paraId="6A935D5C" w14:textId="77777777" w:rsidR="00B90CD3" w:rsidRPr="00B90CD3" w:rsidRDefault="00B90CD3" w:rsidP="00B90CD3">
      <w:pPr>
        <w:rPr>
          <w:b/>
        </w:rPr>
      </w:pPr>
      <w:r w:rsidRPr="00B90CD3">
        <w:rPr>
          <w:b/>
        </w:rPr>
        <w:t xml:space="preserve">        </w:t>
      </w:r>
      <w:proofErr w:type="gramStart"/>
      <w:r w:rsidRPr="00B90CD3">
        <w:rPr>
          <w:b/>
        </w:rPr>
        <w:t>( 117</w:t>
      </w:r>
      <w:proofErr w:type="gramEnd"/>
      <w:r w:rsidRPr="00B90CD3">
        <w:rPr>
          <w:b/>
        </w:rPr>
        <w:t>,</w:t>
      </w:r>
    </w:p>
    <w:p w14:paraId="32718CB5" w14:textId="77777777" w:rsidR="00B90CD3" w:rsidRPr="00B90CD3" w:rsidRDefault="00B90CD3" w:rsidP="00B90CD3">
      <w:pPr>
        <w:rPr>
          <w:b/>
        </w:rPr>
      </w:pPr>
      <w:r w:rsidRPr="00B90CD3">
        <w:rPr>
          <w:b/>
        </w:rPr>
        <w:t xml:space="preserve">        'Bruce'</w:t>
      </w:r>
    </w:p>
    <w:p w14:paraId="492FC003" w14:textId="77777777" w:rsidR="00B90CD3" w:rsidRPr="00B90CD3" w:rsidRDefault="00B90CD3" w:rsidP="00B90CD3">
      <w:pPr>
        <w:rPr>
          <w:b/>
        </w:rPr>
      </w:pPr>
      <w:r w:rsidRPr="00B90CD3">
        <w:rPr>
          <w:b/>
        </w:rPr>
        <w:t xml:space="preserve">        , 'Ernst'</w:t>
      </w:r>
    </w:p>
    <w:p w14:paraId="47E61F23" w14:textId="77777777" w:rsidR="00B90CD3" w:rsidRPr="00B90CD3" w:rsidRDefault="00B90CD3" w:rsidP="00B90CD3">
      <w:pPr>
        <w:rPr>
          <w:b/>
        </w:rPr>
      </w:pPr>
      <w:r w:rsidRPr="00B90CD3">
        <w:rPr>
          <w:b/>
        </w:rPr>
        <w:t xml:space="preserve">        , 'BERNST'</w:t>
      </w:r>
    </w:p>
    <w:p w14:paraId="624558B4"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'21-AUG-1991', '%d-%b-%Y')</w:t>
      </w:r>
    </w:p>
    <w:p w14:paraId="1968ED2D"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'13-FEB-2000', '%d-%b-%Y')</w:t>
      </w:r>
    </w:p>
    <w:p w14:paraId="695F8D85" w14:textId="77777777" w:rsidR="00B90CD3" w:rsidRPr="00B90CD3" w:rsidRDefault="00B90CD3" w:rsidP="00B90CD3">
      <w:pPr>
        <w:rPr>
          <w:b/>
        </w:rPr>
      </w:pPr>
      <w:r w:rsidRPr="00B90CD3">
        <w:rPr>
          <w:b/>
        </w:rPr>
        <w:t xml:space="preserve">        , 'HR_Manager'</w:t>
      </w:r>
    </w:p>
    <w:p w14:paraId="3990A827" w14:textId="77777777" w:rsidR="008717AE" w:rsidRDefault="00B90CD3" w:rsidP="008717AE">
      <w:pPr>
        <w:rPr>
          <w:b/>
        </w:rPr>
      </w:pPr>
      <w:r w:rsidRPr="00B90CD3">
        <w:rPr>
          <w:b/>
        </w:rPr>
        <w:t xml:space="preserve">        , 67000</w:t>
      </w:r>
    </w:p>
    <w:p w14:paraId="6E907D44" w14:textId="77777777" w:rsidR="008717AE" w:rsidRDefault="008717AE" w:rsidP="008717AE">
      <w:pPr>
        <w:rPr>
          <w:b/>
        </w:rPr>
      </w:pPr>
      <w:r>
        <w:rPr>
          <w:b/>
        </w:rPr>
        <w:t xml:space="preserve">        </w:t>
      </w:r>
      <w:r w:rsidR="00B90CD3" w:rsidRPr="00B90CD3">
        <w:rPr>
          <w:b/>
        </w:rPr>
        <w:t>, '</w:t>
      </w:r>
      <w:proofErr w:type="gramStart"/>
      <w:r w:rsidR="00B90CD3" w:rsidRPr="00B90CD3">
        <w:rPr>
          <w:b/>
        </w:rPr>
        <w:t>bruce@global.com'</w:t>
      </w:r>
      <w:proofErr w:type="gramEnd"/>
    </w:p>
    <w:p w14:paraId="43B5BA7A" w14:textId="77777777" w:rsidR="008717AE" w:rsidRDefault="008717AE" w:rsidP="008717AE">
      <w:pPr>
        <w:rPr>
          <w:b/>
        </w:rPr>
      </w:pPr>
      <w:r>
        <w:rPr>
          <w:b/>
        </w:rPr>
        <w:t xml:space="preserve">       , '5904234568’</w:t>
      </w:r>
    </w:p>
    <w:p w14:paraId="43C79D82" w14:textId="2D83A52C" w:rsidR="008717AE" w:rsidRPr="00B90CD3" w:rsidRDefault="008717AE" w:rsidP="008717AE">
      <w:pPr>
        <w:rPr>
          <w:b/>
        </w:rPr>
      </w:pPr>
      <w:r>
        <w:rPr>
          <w:b/>
        </w:rPr>
        <w:t xml:space="preserve">       </w:t>
      </w:r>
      <w:proofErr w:type="gramStart"/>
      <w:r>
        <w:rPr>
          <w:b/>
        </w:rPr>
        <w:t>,NULL</w:t>
      </w:r>
      <w:proofErr w:type="gramEnd"/>
    </w:p>
    <w:p w14:paraId="12ADD33F" w14:textId="77777777" w:rsidR="00B90CD3" w:rsidRPr="00B90CD3" w:rsidRDefault="00B90CD3" w:rsidP="00B90CD3">
      <w:pPr>
        <w:rPr>
          <w:b/>
        </w:rPr>
      </w:pPr>
      <w:r w:rsidRPr="00B90CD3">
        <w:rPr>
          <w:b/>
        </w:rPr>
        <w:t xml:space="preserve">        );</w:t>
      </w:r>
    </w:p>
    <w:p w14:paraId="318DD6FA" w14:textId="77777777" w:rsidR="00B90CD3" w:rsidRPr="00B90CD3" w:rsidRDefault="00B90CD3" w:rsidP="00B90CD3">
      <w:pPr>
        <w:rPr>
          <w:b/>
        </w:rPr>
      </w:pPr>
    </w:p>
    <w:p w14:paraId="297D0C6A" w14:textId="77777777" w:rsidR="00B90CD3" w:rsidRPr="00B90CD3" w:rsidRDefault="00B90CD3" w:rsidP="00B90CD3">
      <w:pPr>
        <w:rPr>
          <w:b/>
        </w:rPr>
      </w:pPr>
      <w:r w:rsidRPr="00B90CD3">
        <w:rPr>
          <w:b/>
        </w:rPr>
        <w:t xml:space="preserve">INSERT INTO global_employeeaccount VALUES </w:t>
      </w:r>
    </w:p>
    <w:p w14:paraId="3D51FEF2" w14:textId="77777777" w:rsidR="00B90CD3" w:rsidRPr="00B90CD3" w:rsidRDefault="00B90CD3" w:rsidP="00B90CD3">
      <w:pPr>
        <w:rPr>
          <w:b/>
        </w:rPr>
      </w:pPr>
      <w:r w:rsidRPr="00B90CD3">
        <w:rPr>
          <w:b/>
        </w:rPr>
        <w:t xml:space="preserve">        </w:t>
      </w:r>
      <w:proofErr w:type="gramStart"/>
      <w:r w:rsidRPr="00B90CD3">
        <w:rPr>
          <w:b/>
        </w:rPr>
        <w:t>( 118</w:t>
      </w:r>
      <w:proofErr w:type="gramEnd"/>
      <w:r w:rsidRPr="00B90CD3">
        <w:rPr>
          <w:b/>
        </w:rPr>
        <w:t>,</w:t>
      </w:r>
    </w:p>
    <w:p w14:paraId="0DAE6BD9" w14:textId="77777777" w:rsidR="00B90CD3" w:rsidRPr="00B90CD3" w:rsidRDefault="00B90CD3" w:rsidP="00B90CD3">
      <w:pPr>
        <w:rPr>
          <w:b/>
        </w:rPr>
      </w:pPr>
      <w:r w:rsidRPr="00B90CD3">
        <w:rPr>
          <w:b/>
        </w:rPr>
        <w:t xml:space="preserve">        'David'</w:t>
      </w:r>
    </w:p>
    <w:p w14:paraId="776C26D1" w14:textId="77777777" w:rsidR="00B90CD3" w:rsidRPr="00B90CD3" w:rsidRDefault="00B90CD3" w:rsidP="00B90CD3">
      <w:pPr>
        <w:rPr>
          <w:b/>
        </w:rPr>
      </w:pPr>
      <w:r w:rsidRPr="00B90CD3">
        <w:rPr>
          <w:b/>
        </w:rPr>
        <w:t xml:space="preserve">        , 'Austin'</w:t>
      </w:r>
    </w:p>
    <w:p w14:paraId="0B1A089B" w14:textId="77777777" w:rsidR="00B90CD3" w:rsidRPr="00B90CD3" w:rsidRDefault="00B90CD3" w:rsidP="00B90CD3">
      <w:pPr>
        <w:rPr>
          <w:b/>
        </w:rPr>
      </w:pPr>
      <w:r w:rsidRPr="00B90CD3">
        <w:rPr>
          <w:b/>
        </w:rPr>
        <w:t xml:space="preserve">        , 'DAUSTIN'</w:t>
      </w:r>
    </w:p>
    <w:p w14:paraId="00C8CC59"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'25-SEP-1997', '%d-%b-%Y')</w:t>
      </w:r>
    </w:p>
    <w:p w14:paraId="325421FD" w14:textId="77777777" w:rsidR="00B90CD3" w:rsidRPr="00B90CD3" w:rsidRDefault="00B90CD3" w:rsidP="00B90CD3">
      <w:pPr>
        <w:rPr>
          <w:b/>
        </w:rPr>
      </w:pPr>
      <w:r w:rsidRPr="00B90CD3">
        <w:rPr>
          <w:b/>
        </w:rPr>
        <w:lastRenderedPageBreak/>
        <w:t xml:space="preserve">        , STR_TO_</w:t>
      </w:r>
      <w:proofErr w:type="gramStart"/>
      <w:r w:rsidRPr="00B90CD3">
        <w:rPr>
          <w:b/>
        </w:rPr>
        <w:t>DATE(</w:t>
      </w:r>
      <w:proofErr w:type="gramEnd"/>
      <w:r w:rsidRPr="00B90CD3">
        <w:rPr>
          <w:b/>
        </w:rPr>
        <w:t>'13-JAN-2005', '%d-%b-%Y')</w:t>
      </w:r>
    </w:p>
    <w:p w14:paraId="60A8AE77" w14:textId="77777777" w:rsidR="00B90CD3" w:rsidRPr="00B90CD3" w:rsidRDefault="00B90CD3" w:rsidP="00B90CD3">
      <w:pPr>
        <w:rPr>
          <w:b/>
        </w:rPr>
      </w:pPr>
      <w:r w:rsidRPr="00B90CD3">
        <w:rPr>
          <w:b/>
        </w:rPr>
        <w:t xml:space="preserve">        , 'IT_PROG'</w:t>
      </w:r>
    </w:p>
    <w:p w14:paraId="423A027B" w14:textId="77777777" w:rsidR="00B90CD3" w:rsidRPr="00B90CD3" w:rsidRDefault="00B90CD3" w:rsidP="00B90CD3">
      <w:pPr>
        <w:rPr>
          <w:b/>
        </w:rPr>
      </w:pPr>
      <w:r w:rsidRPr="00B90CD3">
        <w:rPr>
          <w:b/>
        </w:rPr>
        <w:t xml:space="preserve">        , 4800</w:t>
      </w:r>
    </w:p>
    <w:p w14:paraId="467DF26A" w14:textId="77777777" w:rsidR="00B90CD3" w:rsidRPr="00B90CD3" w:rsidRDefault="00B90CD3" w:rsidP="00B90CD3">
      <w:pPr>
        <w:rPr>
          <w:b/>
        </w:rPr>
      </w:pPr>
      <w:r w:rsidRPr="00B90CD3">
        <w:rPr>
          <w:b/>
        </w:rPr>
        <w:tab/>
      </w:r>
      <w:r w:rsidRPr="00B90CD3">
        <w:rPr>
          <w:b/>
        </w:rPr>
        <w:tab/>
        <w:t>, '</w:t>
      </w:r>
      <w:proofErr w:type="gramStart"/>
      <w:r w:rsidRPr="00B90CD3">
        <w:rPr>
          <w:b/>
        </w:rPr>
        <w:t>david@gmail.com'</w:t>
      </w:r>
      <w:proofErr w:type="gramEnd"/>
    </w:p>
    <w:p w14:paraId="68C99C28" w14:textId="3E87CB74" w:rsidR="00B90CD3" w:rsidRPr="00B90CD3" w:rsidRDefault="00035DF7" w:rsidP="00B90CD3">
      <w:pPr>
        <w:rPr>
          <w:b/>
        </w:rPr>
      </w:pPr>
      <w:r>
        <w:rPr>
          <w:b/>
        </w:rPr>
        <w:tab/>
      </w:r>
      <w:r>
        <w:rPr>
          <w:b/>
        </w:rPr>
        <w:tab/>
        <w:t>, '5904234569’</w:t>
      </w:r>
    </w:p>
    <w:p w14:paraId="19788798" w14:textId="77777777" w:rsidR="00B90CD3" w:rsidRPr="00B90CD3" w:rsidRDefault="00B90CD3" w:rsidP="00B90CD3">
      <w:pPr>
        <w:rPr>
          <w:b/>
        </w:rPr>
      </w:pPr>
      <w:r w:rsidRPr="00B90CD3">
        <w:rPr>
          <w:b/>
        </w:rPr>
        <w:t xml:space="preserve">        , NULL</w:t>
      </w:r>
    </w:p>
    <w:p w14:paraId="3FF69C9F" w14:textId="77777777" w:rsidR="00B90CD3" w:rsidRPr="00B90CD3" w:rsidRDefault="00B90CD3" w:rsidP="00B90CD3">
      <w:pPr>
        <w:rPr>
          <w:b/>
        </w:rPr>
      </w:pPr>
      <w:r w:rsidRPr="00B90CD3">
        <w:rPr>
          <w:b/>
        </w:rPr>
        <w:t xml:space="preserve">        );</w:t>
      </w:r>
    </w:p>
    <w:p w14:paraId="72E367C2" w14:textId="77777777" w:rsidR="00B90CD3" w:rsidRPr="00B90CD3" w:rsidRDefault="00B90CD3" w:rsidP="00B90CD3">
      <w:pPr>
        <w:rPr>
          <w:b/>
        </w:rPr>
      </w:pPr>
      <w:r w:rsidRPr="00B90CD3">
        <w:rPr>
          <w:b/>
        </w:rPr>
        <w:t xml:space="preserve">        </w:t>
      </w:r>
    </w:p>
    <w:p w14:paraId="1910822D" w14:textId="77777777" w:rsidR="00B90CD3" w:rsidRPr="00B90CD3" w:rsidRDefault="00B90CD3" w:rsidP="00B90CD3">
      <w:pPr>
        <w:rPr>
          <w:b/>
        </w:rPr>
      </w:pPr>
      <w:r w:rsidRPr="00B90CD3">
        <w:rPr>
          <w:b/>
        </w:rPr>
        <w:t xml:space="preserve">INSERT INTO global_customeraccount VALUES </w:t>
      </w:r>
    </w:p>
    <w:p w14:paraId="295EC633" w14:textId="77777777" w:rsidR="00B90CD3" w:rsidRPr="00B90CD3" w:rsidRDefault="00B90CD3" w:rsidP="00B90CD3">
      <w:pPr>
        <w:rPr>
          <w:b/>
        </w:rPr>
      </w:pPr>
      <w:r w:rsidRPr="00B90CD3">
        <w:rPr>
          <w:b/>
        </w:rPr>
        <w:t xml:space="preserve">        </w:t>
      </w:r>
      <w:proofErr w:type="gramStart"/>
      <w:r w:rsidRPr="00B90CD3">
        <w:rPr>
          <w:b/>
        </w:rPr>
        <w:t>(  20000</w:t>
      </w:r>
      <w:proofErr w:type="gramEnd"/>
    </w:p>
    <w:p w14:paraId="33E661CD" w14:textId="77777777" w:rsidR="00B90CD3" w:rsidRPr="00B90CD3" w:rsidRDefault="00B90CD3" w:rsidP="00B90CD3">
      <w:pPr>
        <w:rPr>
          <w:b/>
        </w:rPr>
      </w:pPr>
      <w:r w:rsidRPr="00B90CD3">
        <w:rPr>
          <w:b/>
        </w:rPr>
        <w:t xml:space="preserve">        ,'Helen'</w:t>
      </w:r>
    </w:p>
    <w:p w14:paraId="2842D60F" w14:textId="77777777" w:rsidR="00B90CD3" w:rsidRPr="00B90CD3" w:rsidRDefault="00B90CD3" w:rsidP="00B90CD3">
      <w:pPr>
        <w:rPr>
          <w:b/>
        </w:rPr>
      </w:pPr>
      <w:r w:rsidRPr="00B90CD3">
        <w:rPr>
          <w:b/>
        </w:rPr>
        <w:t xml:space="preserve">        ,  NULL</w:t>
      </w:r>
    </w:p>
    <w:p w14:paraId="271AB619" w14:textId="77777777" w:rsidR="00B90CD3" w:rsidRPr="00B90CD3" w:rsidRDefault="00B90CD3" w:rsidP="00B90CD3">
      <w:pPr>
        <w:rPr>
          <w:b/>
        </w:rPr>
      </w:pPr>
      <w:r w:rsidRPr="00B90CD3">
        <w:rPr>
          <w:b/>
        </w:rPr>
        <w:t xml:space="preserve">        , 'Lords'</w:t>
      </w:r>
    </w:p>
    <w:p w14:paraId="46C89CD9" w14:textId="77777777" w:rsidR="00B90CD3" w:rsidRPr="00B90CD3" w:rsidRDefault="00B90CD3" w:rsidP="00B90CD3">
      <w:pPr>
        <w:rPr>
          <w:b/>
        </w:rPr>
      </w:pPr>
      <w:r w:rsidRPr="00B90CD3">
        <w:rPr>
          <w:b/>
        </w:rPr>
        <w:t xml:space="preserve">        , '357 Eggerstressess'</w:t>
      </w:r>
    </w:p>
    <w:p w14:paraId="1935FA6A" w14:textId="77777777" w:rsidR="00B90CD3" w:rsidRPr="00B90CD3" w:rsidRDefault="00B90CD3" w:rsidP="00B90CD3">
      <w:pPr>
        <w:rPr>
          <w:b/>
        </w:rPr>
      </w:pPr>
      <w:r w:rsidRPr="00B90CD3">
        <w:rPr>
          <w:b/>
        </w:rPr>
        <w:t xml:space="preserve">        , '8015'</w:t>
      </w:r>
    </w:p>
    <w:p w14:paraId="46D47638" w14:textId="77777777" w:rsidR="00B90CD3" w:rsidRPr="00B90CD3" w:rsidRDefault="00B90CD3" w:rsidP="00B90CD3">
      <w:pPr>
        <w:rPr>
          <w:b/>
        </w:rPr>
      </w:pPr>
      <w:r w:rsidRPr="00B90CD3">
        <w:rPr>
          <w:b/>
        </w:rPr>
        <w:t xml:space="preserve">        , 'Graz'</w:t>
      </w:r>
    </w:p>
    <w:p w14:paraId="5FC827A5" w14:textId="77777777" w:rsidR="00B90CD3" w:rsidRPr="00B90CD3" w:rsidRDefault="00B90CD3" w:rsidP="00B90CD3">
      <w:pPr>
        <w:rPr>
          <w:b/>
        </w:rPr>
      </w:pPr>
      <w:r w:rsidRPr="00B90CD3">
        <w:rPr>
          <w:b/>
        </w:rPr>
        <w:t xml:space="preserve">        , 'Austria'</w:t>
      </w:r>
    </w:p>
    <w:p w14:paraId="1CA5D4F6"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'25-SEP-1997', '%d-%b-%Y')</w:t>
      </w:r>
    </w:p>
    <w:p w14:paraId="20E7AA0D" w14:textId="77777777" w:rsidR="00B90CD3" w:rsidRPr="00B90CD3" w:rsidRDefault="00B90CD3" w:rsidP="00B90CD3">
      <w:pPr>
        <w:rPr>
          <w:b/>
        </w:rPr>
      </w:pPr>
      <w:r w:rsidRPr="00B90CD3">
        <w:rPr>
          <w:b/>
        </w:rPr>
        <w:tab/>
      </w:r>
      <w:r w:rsidRPr="00B90CD3">
        <w:rPr>
          <w:b/>
        </w:rPr>
        <w:tab/>
        <w:t>, '</w:t>
      </w:r>
      <w:proofErr w:type="gramStart"/>
      <w:r w:rsidRPr="00B90CD3">
        <w:rPr>
          <w:b/>
        </w:rPr>
        <w:t>helen@gmail.com'</w:t>
      </w:r>
      <w:proofErr w:type="gramEnd"/>
    </w:p>
    <w:p w14:paraId="72736F8A" w14:textId="77777777" w:rsidR="00B90CD3" w:rsidRPr="00B90CD3" w:rsidRDefault="00B90CD3" w:rsidP="00B90CD3">
      <w:pPr>
        <w:rPr>
          <w:b/>
        </w:rPr>
      </w:pPr>
      <w:r w:rsidRPr="00B90CD3">
        <w:rPr>
          <w:b/>
        </w:rPr>
        <w:tab/>
      </w:r>
      <w:r w:rsidRPr="00B90CD3">
        <w:rPr>
          <w:b/>
        </w:rPr>
        <w:tab/>
        <w:t>, '00499234569'</w:t>
      </w:r>
    </w:p>
    <w:p w14:paraId="518AF186" w14:textId="77777777" w:rsidR="00B90CD3" w:rsidRPr="00B90CD3" w:rsidRDefault="00B90CD3" w:rsidP="00B90CD3">
      <w:pPr>
        <w:rPr>
          <w:b/>
        </w:rPr>
      </w:pPr>
      <w:r w:rsidRPr="00B90CD3">
        <w:rPr>
          <w:b/>
        </w:rPr>
        <w:t xml:space="preserve">        , NULL</w:t>
      </w:r>
    </w:p>
    <w:p w14:paraId="5A608D33" w14:textId="77777777" w:rsidR="00B90CD3" w:rsidRPr="00B90CD3" w:rsidRDefault="00B90CD3" w:rsidP="00B90CD3">
      <w:pPr>
        <w:rPr>
          <w:b/>
        </w:rPr>
      </w:pPr>
      <w:r w:rsidRPr="00B90CD3">
        <w:rPr>
          <w:b/>
        </w:rPr>
        <w:t xml:space="preserve">        );</w:t>
      </w:r>
    </w:p>
    <w:p w14:paraId="4515D078" w14:textId="77777777" w:rsidR="00B90CD3" w:rsidRPr="00B90CD3" w:rsidRDefault="00B90CD3" w:rsidP="00B90CD3">
      <w:pPr>
        <w:rPr>
          <w:b/>
        </w:rPr>
      </w:pPr>
      <w:r w:rsidRPr="00B90CD3">
        <w:rPr>
          <w:b/>
        </w:rPr>
        <w:t xml:space="preserve">        </w:t>
      </w:r>
    </w:p>
    <w:p w14:paraId="70EB577E"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`managerID`='117' WHERE `employeeID`='117';</w:t>
      </w:r>
    </w:p>
    <w:p w14:paraId="0F887D0E" w14:textId="77777777" w:rsidR="00B90CD3" w:rsidRPr="00B90CD3" w:rsidRDefault="00B90CD3" w:rsidP="00B90CD3">
      <w:pPr>
        <w:rPr>
          <w:b/>
        </w:rPr>
      </w:pPr>
      <w:r w:rsidRPr="00B90CD3">
        <w:rPr>
          <w:b/>
        </w:rPr>
        <w:t xml:space="preserve">        </w:t>
      </w:r>
    </w:p>
    <w:p w14:paraId="0232345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B0FA90D" w14:textId="77777777" w:rsidR="00B90CD3" w:rsidRPr="00B90CD3" w:rsidRDefault="00B90CD3" w:rsidP="00B90CD3">
      <w:pPr>
        <w:rPr>
          <w:b/>
        </w:rPr>
      </w:pPr>
      <w:r w:rsidRPr="00B90CD3">
        <w:rPr>
          <w:b/>
        </w:rPr>
        <w:t>VALUES ('113', 'steven', 'steven', 'employee')</w:t>
      </w:r>
      <w:proofErr w:type="gramStart"/>
      <w:r w:rsidRPr="00B90CD3">
        <w:rPr>
          <w:b/>
        </w:rPr>
        <w:t>;</w:t>
      </w:r>
      <w:proofErr w:type="gramEnd"/>
    </w:p>
    <w:p w14:paraId="02D54CB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4BEBDB2C" w14:textId="77777777" w:rsidR="00B90CD3" w:rsidRPr="00B90CD3" w:rsidRDefault="00B90CD3" w:rsidP="00B90CD3">
      <w:pPr>
        <w:rPr>
          <w:b/>
        </w:rPr>
      </w:pPr>
      <w:r w:rsidRPr="00B90CD3">
        <w:rPr>
          <w:b/>
        </w:rPr>
        <w:t>VALUES ('114', 'neena', 'neena', 'employee')</w:t>
      </w:r>
      <w:proofErr w:type="gramStart"/>
      <w:r w:rsidRPr="00B90CD3">
        <w:rPr>
          <w:b/>
        </w:rPr>
        <w:t>;</w:t>
      </w:r>
      <w:proofErr w:type="gramEnd"/>
    </w:p>
    <w:p w14:paraId="3243FBA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751A303F" w14:textId="77777777" w:rsidR="00B90CD3" w:rsidRPr="00B90CD3" w:rsidRDefault="00B90CD3" w:rsidP="00B90CD3">
      <w:pPr>
        <w:rPr>
          <w:b/>
        </w:rPr>
      </w:pPr>
      <w:r w:rsidRPr="00B90CD3">
        <w:rPr>
          <w:b/>
        </w:rPr>
        <w:t>VALUES ('115', 'lex', 'lex', 'employee')</w:t>
      </w:r>
      <w:proofErr w:type="gramStart"/>
      <w:r w:rsidRPr="00B90CD3">
        <w:rPr>
          <w:b/>
        </w:rPr>
        <w:t>;</w:t>
      </w:r>
      <w:proofErr w:type="gramEnd"/>
    </w:p>
    <w:p w14:paraId="08B9E76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`loginUsertype`) </w:t>
      </w:r>
    </w:p>
    <w:p w14:paraId="5EEE763D" w14:textId="77777777" w:rsidR="00B90CD3" w:rsidRPr="00B90CD3" w:rsidRDefault="00B90CD3" w:rsidP="00B90CD3">
      <w:pPr>
        <w:rPr>
          <w:b/>
        </w:rPr>
      </w:pPr>
      <w:r w:rsidRPr="00B90CD3">
        <w:rPr>
          <w:b/>
        </w:rPr>
        <w:t>VALUES ('116', 'alexander', 'alexander', 'employee')</w:t>
      </w:r>
      <w:proofErr w:type="gramStart"/>
      <w:r w:rsidRPr="00B90CD3">
        <w:rPr>
          <w:b/>
        </w:rPr>
        <w:t>;</w:t>
      </w:r>
      <w:proofErr w:type="gramEnd"/>
    </w:p>
    <w:p w14:paraId="7D3AE19E"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 xml:space="preserve">global_login` (`loginID`, `loginUsername`, `loginPassword`, `loginUsertype`) </w:t>
      </w:r>
    </w:p>
    <w:p w14:paraId="56EE53F9" w14:textId="77777777" w:rsidR="00B90CD3" w:rsidRPr="00B90CD3" w:rsidRDefault="00B90CD3" w:rsidP="00B90CD3">
      <w:pPr>
        <w:rPr>
          <w:b/>
        </w:rPr>
      </w:pPr>
      <w:r w:rsidRPr="00B90CD3">
        <w:rPr>
          <w:b/>
        </w:rPr>
        <w:t>VALUES ('117', 'bruce', 'bruce', 'employee')</w:t>
      </w:r>
      <w:proofErr w:type="gramStart"/>
      <w:r w:rsidRPr="00B90CD3">
        <w:rPr>
          <w:b/>
        </w:rPr>
        <w:t>;</w:t>
      </w:r>
      <w:proofErr w:type="gramEnd"/>
    </w:p>
    <w:p w14:paraId="10184EC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 xml:space="preserve">global_login` (`loginID`, `loginUsername`, `loginPassword`) </w:t>
      </w:r>
    </w:p>
    <w:p w14:paraId="0F91E6AE" w14:textId="77777777" w:rsidR="00B90CD3" w:rsidRPr="00B90CD3" w:rsidRDefault="00B90CD3" w:rsidP="00B90CD3">
      <w:pPr>
        <w:rPr>
          <w:b/>
        </w:rPr>
      </w:pPr>
      <w:r w:rsidRPr="00B90CD3">
        <w:rPr>
          <w:b/>
        </w:rPr>
        <w:t>VALUES ('118', 'david', 'david')</w:t>
      </w:r>
      <w:proofErr w:type="gramStart"/>
      <w:r w:rsidRPr="00B90CD3">
        <w:rPr>
          <w:b/>
        </w:rPr>
        <w:t>;</w:t>
      </w:r>
      <w:proofErr w:type="gramEnd"/>
    </w:p>
    <w:p w14:paraId="6B4B6D4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global_login` SET `loginUsertype`='employee' WHERE `loginID`='118';</w:t>
      </w:r>
    </w:p>
    <w:p w14:paraId="47AB8B31" w14:textId="77777777" w:rsidR="00B90CD3" w:rsidRPr="00B90CD3" w:rsidRDefault="00B90CD3" w:rsidP="00B90CD3">
      <w:pPr>
        <w:rPr>
          <w:b/>
        </w:rPr>
      </w:pPr>
    </w:p>
    <w:p w14:paraId="1B07A75A" w14:textId="77777777" w:rsidR="00B90CD3" w:rsidRPr="00B90CD3" w:rsidRDefault="00B90CD3" w:rsidP="00B90CD3">
      <w:pPr>
        <w:rPr>
          <w:b/>
        </w:rPr>
      </w:pPr>
      <w:r w:rsidRPr="00B90CD3">
        <w:rPr>
          <w:b/>
        </w:rPr>
        <w:t xml:space="preserve">INSERT INTO global_login VALUES </w:t>
      </w:r>
    </w:p>
    <w:p w14:paraId="0FABE54A" w14:textId="77777777" w:rsidR="00B90CD3" w:rsidRPr="00B90CD3" w:rsidRDefault="00B90CD3" w:rsidP="00B90CD3">
      <w:pPr>
        <w:rPr>
          <w:b/>
        </w:rPr>
      </w:pPr>
      <w:proofErr w:type="gramStart"/>
      <w:r w:rsidRPr="00B90CD3">
        <w:rPr>
          <w:b/>
        </w:rPr>
        <w:t>( 20000</w:t>
      </w:r>
      <w:proofErr w:type="gramEnd"/>
    </w:p>
    <w:p w14:paraId="50880732" w14:textId="77777777" w:rsidR="00B90CD3" w:rsidRPr="00B90CD3" w:rsidRDefault="00B90CD3" w:rsidP="00B90CD3">
      <w:pPr>
        <w:rPr>
          <w:b/>
        </w:rPr>
      </w:pPr>
      <w:r w:rsidRPr="00B90CD3">
        <w:rPr>
          <w:b/>
        </w:rPr>
        <w:t>, '</w:t>
      </w:r>
      <w:proofErr w:type="gramStart"/>
      <w:r w:rsidRPr="00B90CD3">
        <w:rPr>
          <w:b/>
        </w:rPr>
        <w:t>helen'</w:t>
      </w:r>
      <w:proofErr w:type="gramEnd"/>
    </w:p>
    <w:p w14:paraId="0D88F5AA" w14:textId="77777777" w:rsidR="00B90CD3" w:rsidRPr="00B90CD3" w:rsidRDefault="00B90CD3" w:rsidP="00B90CD3">
      <w:pPr>
        <w:rPr>
          <w:b/>
        </w:rPr>
      </w:pPr>
      <w:r w:rsidRPr="00B90CD3">
        <w:rPr>
          <w:b/>
        </w:rPr>
        <w:t>, '</w:t>
      </w:r>
      <w:proofErr w:type="gramStart"/>
      <w:r w:rsidRPr="00B90CD3">
        <w:rPr>
          <w:b/>
        </w:rPr>
        <w:t>helen'</w:t>
      </w:r>
      <w:proofErr w:type="gramEnd"/>
    </w:p>
    <w:p w14:paraId="5A452ED5" w14:textId="77777777" w:rsidR="00B90CD3" w:rsidRPr="00B90CD3" w:rsidRDefault="00B90CD3" w:rsidP="00B90CD3">
      <w:pPr>
        <w:rPr>
          <w:b/>
        </w:rPr>
      </w:pPr>
      <w:r w:rsidRPr="00B90CD3">
        <w:rPr>
          <w:b/>
        </w:rPr>
        <w:t>, '</w:t>
      </w:r>
      <w:proofErr w:type="gramStart"/>
      <w:r w:rsidRPr="00B90CD3">
        <w:rPr>
          <w:b/>
        </w:rPr>
        <w:t>customer'</w:t>
      </w:r>
      <w:proofErr w:type="gramEnd"/>
    </w:p>
    <w:p w14:paraId="2B228470" w14:textId="77777777" w:rsidR="00B90CD3" w:rsidRPr="00B90CD3" w:rsidRDefault="00B90CD3" w:rsidP="00B90CD3">
      <w:pPr>
        <w:rPr>
          <w:b/>
        </w:rPr>
      </w:pPr>
      <w:r w:rsidRPr="00B90CD3">
        <w:rPr>
          <w:b/>
        </w:rPr>
        <w:t xml:space="preserve">);   </w:t>
      </w:r>
    </w:p>
    <w:p w14:paraId="663F751B" w14:textId="77777777" w:rsidR="00B90CD3" w:rsidRPr="00B90CD3" w:rsidRDefault="00B90CD3" w:rsidP="00B90CD3">
      <w:pPr>
        <w:rPr>
          <w:b/>
        </w:rPr>
      </w:pPr>
    </w:p>
    <w:p w14:paraId="2B7C8465"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`empSurname`='King' WHERE `employeeID`='113';</w:t>
      </w:r>
    </w:p>
    <w:p w14:paraId="62EFECA2"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`empSurname`='Nkochhar' WHERE `employeeID`='114';</w:t>
      </w:r>
    </w:p>
    <w:p w14:paraId="2955E9CE"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`empSurname`='Ldehaan' WHERE `employeeID`='115';</w:t>
      </w:r>
    </w:p>
    <w:p w14:paraId="5FF74D5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`empSurname`='Ahunold' WHERE `employeeID`='116';</w:t>
      </w:r>
    </w:p>
    <w:p w14:paraId="2D5EE3B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`empSurname`='Bernst' WHERE `employeeID`='117';</w:t>
      </w:r>
    </w:p>
    <w:p w14:paraId="2C52A68B"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`empSurname`='Daustin' WHERE `employeeID`='118';</w:t>
      </w:r>
    </w:p>
    <w:p w14:paraId="79CBEBC6"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`empRole`='CEO', `managerID`=NULL WHERE `employeeID`='111';</w:t>
      </w:r>
    </w:p>
    <w:p w14:paraId="1F20FD7F"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`empRole`='Payroll Admin ', `managerID`='117' WHERE `employeeID`='120';</w:t>
      </w:r>
    </w:p>
    <w:p w14:paraId="4FA9C0A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`empRole`='Marketer', `managerID`='112' WHERE `employeeID`='113';</w:t>
      </w:r>
    </w:p>
    <w:p w14:paraId="3E4FFC5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`empRole`='Marketer', `managerID`='112' WHERE `employeeID`='114';</w:t>
      </w:r>
    </w:p>
    <w:p w14:paraId="1D906841" w14:textId="0EFAEF04"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w:t>
      </w:r>
      <w:r w:rsidR="00096FD7">
        <w:rPr>
          <w:b/>
        </w:rPr>
        <w:t>'IT Programmer', `managerID`='11</w:t>
      </w:r>
      <w:r w:rsidRPr="00B90CD3">
        <w:rPr>
          <w:b/>
        </w:rPr>
        <w:t>7' WHERE `employeeID`='116';</w:t>
      </w:r>
    </w:p>
    <w:p w14:paraId="47FC4680" w14:textId="1FF12AEB"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w:t>
      </w:r>
      <w:r w:rsidR="00096FD7">
        <w:rPr>
          <w:b/>
        </w:rPr>
        <w:t>'IT Programmer', `managerID`='11</w:t>
      </w:r>
      <w:r w:rsidRPr="00B90CD3">
        <w:rPr>
          <w:b/>
        </w:rPr>
        <w:t>7' WHERE `employeeID`='118';</w:t>
      </w:r>
    </w:p>
    <w:p w14:paraId="342981E1" w14:textId="77777777" w:rsidR="00B90CD3" w:rsidRPr="00B90CD3" w:rsidRDefault="00B90CD3" w:rsidP="00B90CD3">
      <w:pPr>
        <w:rPr>
          <w:b/>
        </w:rPr>
      </w:pPr>
      <w:r w:rsidRPr="00B90CD3">
        <w:rPr>
          <w:b/>
        </w:rPr>
        <w:lastRenderedPageBreak/>
        <w:t>UPDATE `arpalikh`</w:t>
      </w:r>
      <w:proofErr w:type="gramStart"/>
      <w:r w:rsidRPr="00B90CD3">
        <w:rPr>
          <w:b/>
        </w:rPr>
        <w:t>.`</w:t>
      </w:r>
      <w:proofErr w:type="gramEnd"/>
      <w:r w:rsidRPr="00B90CD3">
        <w:rPr>
          <w:b/>
        </w:rPr>
        <w:t>global_employeeaccount` SET `empRole`='HR Manager', `managerID`='111' WHERE `employeeID`='117';</w:t>
      </w:r>
    </w:p>
    <w:p w14:paraId="3768655D"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`empRole`='PR Manager', `managerID`='111' WHERE `employeeID`='112';</w:t>
      </w:r>
    </w:p>
    <w:p w14:paraId="3B056558"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`managerID`='123' WHERE `employeeID`='115';</w:t>
      </w:r>
    </w:p>
    <w:p w14:paraId="590DC286" w14:textId="3F473051"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w:t>
      </w:r>
      <w:r w:rsidR="00096FD7">
        <w:rPr>
          <w:b/>
        </w:rPr>
        <w:t>ERE `employeeID`='11</w:t>
      </w:r>
      <w:r w:rsidRPr="00B90CD3">
        <w:rPr>
          <w:b/>
        </w:rPr>
        <w:t>7';</w:t>
      </w:r>
    </w:p>
    <w:p w14:paraId="7FEC7B8C"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`empRole`='Sales Manager', `managerID`='111' WHERE `employeeID`='123';</w:t>
      </w:r>
    </w:p>
    <w:p w14:paraId="2E4CA724"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`managerID`='123' WHERE `employeeID`='128';</w:t>
      </w:r>
    </w:p>
    <w:p w14:paraId="4DB4DE87"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global_employeeaccount` SET `managerID`='111' WHERE `employeeID`='111';</w:t>
      </w:r>
    </w:p>
    <w:p w14:paraId="2EC9C1B4" w14:textId="77777777" w:rsidR="00B90CD3" w:rsidRPr="00B90CD3" w:rsidRDefault="00B90CD3" w:rsidP="00B90CD3">
      <w:pPr>
        <w:rPr>
          <w:b/>
        </w:rPr>
      </w:pPr>
    </w:p>
    <w:p w14:paraId="0D18D602" w14:textId="77777777" w:rsidR="00B90CD3" w:rsidRPr="00B90CD3" w:rsidRDefault="00B90CD3" w:rsidP="00B90CD3">
      <w:pPr>
        <w:rPr>
          <w:b/>
        </w:rPr>
      </w:pPr>
    </w:p>
    <w:p w14:paraId="0CD6C65F" w14:textId="77777777" w:rsidR="00B90CD3" w:rsidRPr="00B90CD3" w:rsidRDefault="00B90CD3" w:rsidP="00B90CD3">
      <w:pPr>
        <w:rPr>
          <w:b/>
        </w:rPr>
      </w:pPr>
      <w:r w:rsidRPr="00B90CD3">
        <w:rPr>
          <w:b/>
        </w:rPr>
        <w:t xml:space="preserve">INSERT INTO global_customeraccount VALUES </w:t>
      </w:r>
    </w:p>
    <w:p w14:paraId="2684F478" w14:textId="77777777" w:rsidR="00B90CD3" w:rsidRPr="00B90CD3" w:rsidRDefault="00B90CD3" w:rsidP="00B90CD3">
      <w:pPr>
        <w:rPr>
          <w:b/>
        </w:rPr>
      </w:pPr>
      <w:r w:rsidRPr="00B90CD3">
        <w:rPr>
          <w:b/>
        </w:rPr>
        <w:t xml:space="preserve">        </w:t>
      </w:r>
      <w:proofErr w:type="gramStart"/>
      <w:r w:rsidRPr="00B90CD3">
        <w:rPr>
          <w:b/>
        </w:rPr>
        <w:t>( 20003</w:t>
      </w:r>
      <w:proofErr w:type="gramEnd"/>
    </w:p>
    <w:p w14:paraId="55A35DC9" w14:textId="77777777" w:rsidR="00B90CD3" w:rsidRPr="00B90CD3" w:rsidRDefault="00B90CD3" w:rsidP="00B90CD3">
      <w:pPr>
        <w:rPr>
          <w:b/>
        </w:rPr>
      </w:pPr>
      <w:r w:rsidRPr="00B90CD3">
        <w:rPr>
          <w:b/>
        </w:rPr>
        <w:t xml:space="preserve">        , 'Valli'</w:t>
      </w:r>
    </w:p>
    <w:p w14:paraId="7751B8B7" w14:textId="77777777" w:rsidR="00B90CD3" w:rsidRPr="00B90CD3" w:rsidRDefault="00B90CD3" w:rsidP="00B90CD3">
      <w:pPr>
        <w:rPr>
          <w:b/>
        </w:rPr>
      </w:pPr>
      <w:r w:rsidRPr="00B90CD3">
        <w:rPr>
          <w:b/>
        </w:rPr>
        <w:t xml:space="preserve">        , 'Tabal'</w:t>
      </w:r>
    </w:p>
    <w:p w14:paraId="15283660" w14:textId="77777777" w:rsidR="00B90CD3" w:rsidRPr="00B90CD3" w:rsidRDefault="00B90CD3" w:rsidP="00B90CD3">
      <w:pPr>
        <w:rPr>
          <w:b/>
        </w:rPr>
      </w:pPr>
      <w:r w:rsidRPr="00B90CD3">
        <w:rPr>
          <w:b/>
        </w:rPr>
        <w:t xml:space="preserve">        , 'Pataballa'</w:t>
      </w:r>
    </w:p>
    <w:p w14:paraId="42BAB7F3" w14:textId="77777777" w:rsidR="00B90CD3" w:rsidRPr="00B90CD3" w:rsidRDefault="00B90CD3" w:rsidP="00B90CD3">
      <w:pPr>
        <w:rPr>
          <w:b/>
        </w:rPr>
      </w:pPr>
      <w:r w:rsidRPr="00B90CD3">
        <w:rPr>
          <w:b/>
        </w:rPr>
        <w:t xml:space="preserve">        ,  '1297 Via Cola di Rie'</w:t>
      </w:r>
    </w:p>
    <w:p w14:paraId="102FAC2A" w14:textId="77777777" w:rsidR="00B90CD3" w:rsidRPr="00B90CD3" w:rsidRDefault="00B90CD3" w:rsidP="00B90CD3">
      <w:pPr>
        <w:rPr>
          <w:b/>
        </w:rPr>
      </w:pPr>
      <w:r w:rsidRPr="00B90CD3">
        <w:rPr>
          <w:b/>
        </w:rPr>
        <w:t xml:space="preserve">        , '00989'</w:t>
      </w:r>
    </w:p>
    <w:p w14:paraId="0FEC744B" w14:textId="77777777" w:rsidR="00B90CD3" w:rsidRPr="00B90CD3" w:rsidRDefault="00B90CD3" w:rsidP="00B90CD3">
      <w:pPr>
        <w:rPr>
          <w:b/>
        </w:rPr>
      </w:pPr>
      <w:r w:rsidRPr="00B90CD3">
        <w:rPr>
          <w:b/>
        </w:rPr>
        <w:t xml:space="preserve">        , 'Roma'</w:t>
      </w:r>
    </w:p>
    <w:p w14:paraId="7D361B16" w14:textId="77777777" w:rsidR="00B90CD3" w:rsidRPr="00B90CD3" w:rsidRDefault="00B90CD3" w:rsidP="00B90CD3">
      <w:pPr>
        <w:rPr>
          <w:b/>
        </w:rPr>
      </w:pPr>
      <w:r w:rsidRPr="00B90CD3">
        <w:rPr>
          <w:b/>
        </w:rPr>
        <w:t xml:space="preserve">         , 'Italy'</w:t>
      </w:r>
    </w:p>
    <w:p w14:paraId="1FBA23E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'05-FEB-1998', '%d-%b-%Y')</w:t>
      </w:r>
    </w:p>
    <w:p w14:paraId="42FF8FE9" w14:textId="77777777" w:rsidR="00B90CD3" w:rsidRPr="00B90CD3" w:rsidRDefault="00B90CD3" w:rsidP="00B90CD3">
      <w:pPr>
        <w:rPr>
          <w:b/>
        </w:rPr>
      </w:pPr>
      <w:r w:rsidRPr="00B90CD3">
        <w:rPr>
          <w:b/>
        </w:rPr>
        <w:t xml:space="preserve">        , 'Valli@hottie.co.uk'</w:t>
      </w:r>
    </w:p>
    <w:p w14:paraId="6140AC51" w14:textId="77777777" w:rsidR="00B90CD3" w:rsidRPr="00B90CD3" w:rsidRDefault="00B90CD3" w:rsidP="00B90CD3">
      <w:pPr>
        <w:rPr>
          <w:b/>
        </w:rPr>
      </w:pPr>
      <w:r w:rsidRPr="00B90CD3">
        <w:rPr>
          <w:b/>
        </w:rPr>
        <w:t xml:space="preserve">        , NULL</w:t>
      </w:r>
    </w:p>
    <w:p w14:paraId="091F94FE" w14:textId="77777777" w:rsidR="00B90CD3" w:rsidRPr="00B90CD3" w:rsidRDefault="00B90CD3" w:rsidP="00B90CD3">
      <w:pPr>
        <w:rPr>
          <w:b/>
        </w:rPr>
      </w:pPr>
      <w:r w:rsidRPr="00B90CD3">
        <w:rPr>
          <w:b/>
        </w:rPr>
        <w:t xml:space="preserve">        , 003947410360</w:t>
      </w:r>
    </w:p>
    <w:p w14:paraId="1BA38787" w14:textId="77777777" w:rsidR="00B90CD3" w:rsidRPr="00B90CD3" w:rsidRDefault="00B90CD3" w:rsidP="00B90CD3">
      <w:pPr>
        <w:rPr>
          <w:b/>
        </w:rPr>
      </w:pPr>
      <w:r w:rsidRPr="00B90CD3">
        <w:rPr>
          <w:b/>
        </w:rPr>
        <w:t xml:space="preserve">        );</w:t>
      </w:r>
    </w:p>
    <w:p w14:paraId="6B9302CF" w14:textId="77777777" w:rsidR="00B90CD3" w:rsidRPr="00B90CD3" w:rsidRDefault="00B90CD3" w:rsidP="00B90CD3">
      <w:pPr>
        <w:rPr>
          <w:b/>
        </w:rPr>
      </w:pPr>
      <w:r w:rsidRPr="00B90CD3">
        <w:rPr>
          <w:b/>
        </w:rPr>
        <w:t xml:space="preserve">       </w:t>
      </w:r>
    </w:p>
    <w:p w14:paraId="01DFA4F5" w14:textId="77777777" w:rsidR="00B90CD3" w:rsidRPr="00B90CD3" w:rsidRDefault="00B90CD3" w:rsidP="00B90CD3">
      <w:pPr>
        <w:rPr>
          <w:b/>
        </w:rPr>
      </w:pPr>
    </w:p>
    <w:p w14:paraId="7BC7F1E3" w14:textId="77777777" w:rsidR="00B90CD3" w:rsidRPr="00B90CD3" w:rsidRDefault="00B90CD3" w:rsidP="00B90CD3">
      <w:pPr>
        <w:rPr>
          <w:b/>
        </w:rPr>
      </w:pPr>
      <w:r w:rsidRPr="00B90CD3">
        <w:rPr>
          <w:b/>
        </w:rPr>
        <w:t xml:space="preserve">INSERT INTO global_customeraccount VALUES </w:t>
      </w:r>
    </w:p>
    <w:p w14:paraId="40979C16" w14:textId="77777777" w:rsidR="00B90CD3" w:rsidRPr="00B90CD3" w:rsidRDefault="00B90CD3" w:rsidP="00B90CD3">
      <w:pPr>
        <w:rPr>
          <w:b/>
        </w:rPr>
      </w:pPr>
      <w:r w:rsidRPr="00B90CD3">
        <w:rPr>
          <w:b/>
        </w:rPr>
        <w:t xml:space="preserve">        </w:t>
      </w:r>
      <w:proofErr w:type="gramStart"/>
      <w:r w:rsidRPr="00B90CD3">
        <w:rPr>
          <w:b/>
        </w:rPr>
        <w:t>( 20004</w:t>
      </w:r>
      <w:proofErr w:type="gramEnd"/>
    </w:p>
    <w:p w14:paraId="134BC3E6" w14:textId="77777777" w:rsidR="00B90CD3" w:rsidRPr="00B90CD3" w:rsidRDefault="00B90CD3" w:rsidP="00B90CD3">
      <w:pPr>
        <w:rPr>
          <w:b/>
        </w:rPr>
      </w:pPr>
      <w:r w:rsidRPr="00B90CD3">
        <w:rPr>
          <w:b/>
        </w:rPr>
        <w:t xml:space="preserve">        , 'Diana'</w:t>
      </w:r>
    </w:p>
    <w:p w14:paraId="5CA7021B" w14:textId="77777777" w:rsidR="00B90CD3" w:rsidRPr="00B90CD3" w:rsidRDefault="00B90CD3" w:rsidP="00B90CD3">
      <w:pPr>
        <w:rPr>
          <w:b/>
        </w:rPr>
      </w:pPr>
      <w:r w:rsidRPr="00B90CD3">
        <w:rPr>
          <w:b/>
        </w:rPr>
        <w:t xml:space="preserve">        , 'Lorentz'</w:t>
      </w:r>
    </w:p>
    <w:p w14:paraId="0E089E74" w14:textId="77777777" w:rsidR="00B90CD3" w:rsidRPr="00B90CD3" w:rsidRDefault="00B90CD3" w:rsidP="00B90CD3">
      <w:pPr>
        <w:rPr>
          <w:b/>
        </w:rPr>
      </w:pPr>
      <w:r w:rsidRPr="00B90CD3">
        <w:rPr>
          <w:b/>
        </w:rPr>
        <w:t xml:space="preserve">        , 'Rent'</w:t>
      </w:r>
    </w:p>
    <w:p w14:paraId="7BB3770B" w14:textId="77777777" w:rsidR="00B90CD3" w:rsidRPr="00B90CD3" w:rsidRDefault="00B90CD3" w:rsidP="00B90CD3">
      <w:pPr>
        <w:rPr>
          <w:b/>
        </w:rPr>
      </w:pPr>
      <w:r w:rsidRPr="00B90CD3">
        <w:rPr>
          <w:b/>
        </w:rPr>
        <w:t xml:space="preserve">        , '93091 Calle </w:t>
      </w:r>
      <w:proofErr w:type="gramStart"/>
      <w:r w:rsidRPr="00B90CD3">
        <w:rPr>
          <w:b/>
        </w:rPr>
        <w:t>della</w:t>
      </w:r>
      <w:proofErr w:type="gramEnd"/>
      <w:r w:rsidRPr="00B90CD3">
        <w:rPr>
          <w:b/>
        </w:rPr>
        <w:t xml:space="preserve"> Testa'</w:t>
      </w:r>
    </w:p>
    <w:p w14:paraId="2EEAD5F6" w14:textId="77777777" w:rsidR="00B90CD3" w:rsidRPr="00B90CD3" w:rsidRDefault="00B90CD3" w:rsidP="00B90CD3">
      <w:pPr>
        <w:rPr>
          <w:b/>
        </w:rPr>
      </w:pPr>
      <w:r w:rsidRPr="00B90CD3">
        <w:rPr>
          <w:b/>
        </w:rPr>
        <w:lastRenderedPageBreak/>
        <w:t xml:space="preserve">        ,'00989'</w:t>
      </w:r>
    </w:p>
    <w:p w14:paraId="021F06AD" w14:textId="77777777" w:rsidR="00B90CD3" w:rsidRPr="00B90CD3" w:rsidRDefault="00B90CD3" w:rsidP="00B90CD3">
      <w:pPr>
        <w:rPr>
          <w:b/>
        </w:rPr>
      </w:pPr>
      <w:r w:rsidRPr="00B90CD3">
        <w:rPr>
          <w:b/>
        </w:rPr>
        <w:t xml:space="preserve">        , 'Venice'</w:t>
      </w:r>
    </w:p>
    <w:p w14:paraId="7B4FD92F" w14:textId="77777777" w:rsidR="00B90CD3" w:rsidRPr="00B90CD3" w:rsidRDefault="00B90CD3" w:rsidP="00B90CD3">
      <w:pPr>
        <w:rPr>
          <w:b/>
        </w:rPr>
      </w:pPr>
      <w:r w:rsidRPr="00B90CD3">
        <w:rPr>
          <w:b/>
        </w:rPr>
        <w:t xml:space="preserve">        , 'Italy'</w:t>
      </w:r>
    </w:p>
    <w:p w14:paraId="414BE51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'07-FEB-1999', '%d-%b-%Y')</w:t>
      </w:r>
    </w:p>
    <w:p w14:paraId="179FE432" w14:textId="77777777" w:rsidR="00B90CD3" w:rsidRPr="00B90CD3" w:rsidRDefault="00B90CD3" w:rsidP="00B90CD3">
      <w:pPr>
        <w:rPr>
          <w:b/>
        </w:rPr>
      </w:pPr>
      <w:r w:rsidRPr="00B90CD3">
        <w:rPr>
          <w:b/>
        </w:rPr>
        <w:t xml:space="preserve">        , '</w:t>
      </w:r>
      <w:proofErr w:type="gramStart"/>
      <w:r w:rsidRPr="00B90CD3">
        <w:rPr>
          <w:b/>
        </w:rPr>
        <w:t>diana@notmail.com'</w:t>
      </w:r>
      <w:proofErr w:type="gramEnd"/>
    </w:p>
    <w:p w14:paraId="6C0200EB" w14:textId="77777777" w:rsidR="00B90CD3" w:rsidRPr="00B90CD3" w:rsidRDefault="00B90CD3" w:rsidP="00B90CD3">
      <w:pPr>
        <w:rPr>
          <w:b/>
        </w:rPr>
      </w:pPr>
      <w:r w:rsidRPr="00B90CD3">
        <w:rPr>
          <w:b/>
        </w:rPr>
        <w:t xml:space="preserve">        , 420010360</w:t>
      </w:r>
    </w:p>
    <w:p w14:paraId="23EA1E66" w14:textId="77777777" w:rsidR="00B90CD3" w:rsidRPr="00B90CD3" w:rsidRDefault="00B90CD3" w:rsidP="00B90CD3">
      <w:pPr>
        <w:rPr>
          <w:b/>
        </w:rPr>
      </w:pPr>
      <w:r w:rsidRPr="00B90CD3">
        <w:rPr>
          <w:b/>
        </w:rPr>
        <w:t xml:space="preserve">        , 5904235567</w:t>
      </w:r>
    </w:p>
    <w:p w14:paraId="679CFF9A" w14:textId="77777777" w:rsidR="00B90CD3" w:rsidRPr="00B90CD3" w:rsidRDefault="00B90CD3" w:rsidP="00B90CD3">
      <w:pPr>
        <w:rPr>
          <w:b/>
        </w:rPr>
      </w:pPr>
      <w:r w:rsidRPr="00B90CD3">
        <w:rPr>
          <w:b/>
        </w:rPr>
        <w:t xml:space="preserve">        );</w:t>
      </w:r>
    </w:p>
    <w:p w14:paraId="0D069AE7" w14:textId="77777777" w:rsidR="00B90CD3" w:rsidRPr="00B90CD3" w:rsidRDefault="00B90CD3" w:rsidP="00B90CD3">
      <w:pPr>
        <w:rPr>
          <w:b/>
        </w:rPr>
      </w:pPr>
      <w:r w:rsidRPr="00B90CD3">
        <w:rPr>
          <w:b/>
        </w:rPr>
        <w:t xml:space="preserve">         </w:t>
      </w:r>
    </w:p>
    <w:p w14:paraId="51714F3B" w14:textId="77777777" w:rsidR="00B90CD3" w:rsidRPr="00B90CD3" w:rsidRDefault="00B90CD3" w:rsidP="00B90CD3">
      <w:pPr>
        <w:rPr>
          <w:b/>
        </w:rPr>
      </w:pPr>
    </w:p>
    <w:p w14:paraId="02F976EF" w14:textId="77777777" w:rsidR="00B90CD3" w:rsidRPr="00B90CD3" w:rsidRDefault="00B90CD3" w:rsidP="00B90CD3">
      <w:pPr>
        <w:rPr>
          <w:b/>
        </w:rPr>
      </w:pPr>
      <w:r w:rsidRPr="00B90CD3">
        <w:rPr>
          <w:b/>
        </w:rPr>
        <w:t xml:space="preserve">INSERT INTO global_customeraccount VALUES </w:t>
      </w:r>
    </w:p>
    <w:p w14:paraId="375462E6" w14:textId="77777777" w:rsidR="00B90CD3" w:rsidRPr="00B90CD3" w:rsidRDefault="00B90CD3" w:rsidP="00B90CD3">
      <w:pPr>
        <w:rPr>
          <w:b/>
        </w:rPr>
      </w:pPr>
      <w:r w:rsidRPr="00B90CD3">
        <w:rPr>
          <w:b/>
        </w:rPr>
        <w:t xml:space="preserve">        </w:t>
      </w:r>
      <w:proofErr w:type="gramStart"/>
      <w:r w:rsidRPr="00B90CD3">
        <w:rPr>
          <w:b/>
        </w:rPr>
        <w:t>( 20005</w:t>
      </w:r>
      <w:proofErr w:type="gramEnd"/>
    </w:p>
    <w:p w14:paraId="3B62F49D" w14:textId="77777777" w:rsidR="00B90CD3" w:rsidRPr="00B90CD3" w:rsidRDefault="00B90CD3" w:rsidP="00B90CD3">
      <w:pPr>
        <w:rPr>
          <w:b/>
        </w:rPr>
      </w:pPr>
      <w:r w:rsidRPr="00B90CD3">
        <w:rPr>
          <w:b/>
        </w:rPr>
        <w:t xml:space="preserve">        , 'Nancy'</w:t>
      </w:r>
    </w:p>
    <w:p w14:paraId="5E4EFA75" w14:textId="77777777" w:rsidR="00B90CD3" w:rsidRPr="00B90CD3" w:rsidRDefault="00B90CD3" w:rsidP="00B90CD3">
      <w:pPr>
        <w:rPr>
          <w:b/>
        </w:rPr>
      </w:pPr>
      <w:r w:rsidRPr="00B90CD3">
        <w:rPr>
          <w:b/>
        </w:rPr>
        <w:t xml:space="preserve">            , 'Berg'</w:t>
      </w:r>
    </w:p>
    <w:p w14:paraId="16EB4907" w14:textId="77777777" w:rsidR="00B90CD3" w:rsidRPr="00B90CD3" w:rsidRDefault="00B90CD3" w:rsidP="00B90CD3">
      <w:pPr>
        <w:rPr>
          <w:b/>
        </w:rPr>
      </w:pPr>
      <w:r w:rsidRPr="00B90CD3">
        <w:rPr>
          <w:b/>
        </w:rPr>
        <w:t xml:space="preserve">        , 'Greenberg'</w:t>
      </w:r>
    </w:p>
    <w:p w14:paraId="5B5D41F2" w14:textId="77777777" w:rsidR="00B90CD3" w:rsidRPr="00B90CD3" w:rsidRDefault="00B90CD3" w:rsidP="00B90CD3">
      <w:pPr>
        <w:rPr>
          <w:b/>
        </w:rPr>
      </w:pPr>
      <w:r w:rsidRPr="00B90CD3">
        <w:rPr>
          <w:b/>
        </w:rPr>
        <w:t xml:space="preserve">         , '2017 Shinjuku-ku'</w:t>
      </w:r>
    </w:p>
    <w:p w14:paraId="23B7C7CB" w14:textId="77777777" w:rsidR="00B90CD3" w:rsidRPr="00B90CD3" w:rsidRDefault="00B90CD3" w:rsidP="00B90CD3">
      <w:pPr>
        <w:rPr>
          <w:b/>
        </w:rPr>
      </w:pPr>
      <w:r w:rsidRPr="00B90CD3">
        <w:rPr>
          <w:b/>
        </w:rPr>
        <w:t xml:space="preserve">          , '1689'</w:t>
      </w:r>
    </w:p>
    <w:p w14:paraId="5C787948" w14:textId="77777777" w:rsidR="00B90CD3" w:rsidRPr="00B90CD3" w:rsidRDefault="00B90CD3" w:rsidP="00B90CD3">
      <w:pPr>
        <w:rPr>
          <w:b/>
        </w:rPr>
      </w:pPr>
      <w:r w:rsidRPr="00B90CD3">
        <w:rPr>
          <w:b/>
        </w:rPr>
        <w:t xml:space="preserve">          , 'Tokyo'</w:t>
      </w:r>
    </w:p>
    <w:p w14:paraId="14D1A463" w14:textId="77777777" w:rsidR="00B90CD3" w:rsidRPr="00B90CD3" w:rsidRDefault="00B90CD3" w:rsidP="00B90CD3">
      <w:pPr>
        <w:rPr>
          <w:b/>
        </w:rPr>
      </w:pPr>
      <w:r w:rsidRPr="00B90CD3">
        <w:rPr>
          <w:b/>
        </w:rPr>
        <w:t xml:space="preserve">            , 'Japan'</w:t>
      </w:r>
    </w:p>
    <w:p w14:paraId="499C2CA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'17-AUG-1994', '%d-%b-%Y')</w:t>
      </w:r>
    </w:p>
    <w:p w14:paraId="0769CF79" w14:textId="77777777" w:rsidR="00B90CD3" w:rsidRPr="00B90CD3" w:rsidRDefault="00B90CD3" w:rsidP="00B90CD3">
      <w:pPr>
        <w:rPr>
          <w:b/>
        </w:rPr>
      </w:pPr>
      <w:r w:rsidRPr="00B90CD3">
        <w:rPr>
          <w:b/>
        </w:rPr>
        <w:t xml:space="preserve">        , '</w:t>
      </w:r>
      <w:proofErr w:type="gramStart"/>
      <w:r w:rsidRPr="00B90CD3">
        <w:rPr>
          <w:b/>
        </w:rPr>
        <w:t>berg@titi@go.jp'</w:t>
      </w:r>
      <w:proofErr w:type="gramEnd"/>
    </w:p>
    <w:p w14:paraId="01490F68" w14:textId="77777777" w:rsidR="00B90CD3" w:rsidRPr="00B90CD3" w:rsidRDefault="00B90CD3" w:rsidP="00B90CD3">
      <w:pPr>
        <w:rPr>
          <w:b/>
        </w:rPr>
      </w:pPr>
      <w:r w:rsidRPr="00B90CD3">
        <w:rPr>
          <w:b/>
        </w:rPr>
        <w:t xml:space="preserve">         , 515124569</w:t>
      </w:r>
    </w:p>
    <w:p w14:paraId="6AE0AFF7" w14:textId="77777777" w:rsidR="00B90CD3" w:rsidRPr="00B90CD3" w:rsidRDefault="00B90CD3" w:rsidP="00B90CD3">
      <w:pPr>
        <w:rPr>
          <w:b/>
        </w:rPr>
      </w:pPr>
      <w:r w:rsidRPr="00B90CD3">
        <w:rPr>
          <w:b/>
        </w:rPr>
        <w:t xml:space="preserve">        , 12000101100</w:t>
      </w:r>
    </w:p>
    <w:p w14:paraId="48CB96DC" w14:textId="77777777" w:rsidR="00B90CD3" w:rsidRPr="00B90CD3" w:rsidRDefault="00B90CD3" w:rsidP="00B90CD3">
      <w:pPr>
        <w:rPr>
          <w:b/>
        </w:rPr>
      </w:pPr>
      <w:r w:rsidRPr="00B90CD3">
        <w:rPr>
          <w:b/>
        </w:rPr>
        <w:t xml:space="preserve">        );</w:t>
      </w:r>
    </w:p>
    <w:p w14:paraId="45674C2A" w14:textId="77777777" w:rsidR="00B90CD3" w:rsidRPr="00B90CD3" w:rsidRDefault="00B90CD3" w:rsidP="00B90CD3">
      <w:pPr>
        <w:rPr>
          <w:b/>
        </w:rPr>
      </w:pPr>
    </w:p>
    <w:p w14:paraId="26E1C3B9" w14:textId="77777777" w:rsidR="00B90CD3" w:rsidRPr="00B90CD3" w:rsidRDefault="00B90CD3" w:rsidP="00B90CD3">
      <w:pPr>
        <w:rPr>
          <w:b/>
        </w:rPr>
      </w:pPr>
      <w:r w:rsidRPr="00B90CD3">
        <w:rPr>
          <w:b/>
        </w:rPr>
        <w:t xml:space="preserve">        </w:t>
      </w:r>
    </w:p>
    <w:p w14:paraId="3E1E493A" w14:textId="77777777" w:rsidR="00B90CD3" w:rsidRPr="00B90CD3" w:rsidRDefault="00B90CD3" w:rsidP="00B90CD3">
      <w:pPr>
        <w:rPr>
          <w:b/>
        </w:rPr>
      </w:pPr>
      <w:r w:rsidRPr="00B90CD3">
        <w:rPr>
          <w:b/>
        </w:rPr>
        <w:t xml:space="preserve">INSERT INTO global_customeraccount VALUES </w:t>
      </w:r>
    </w:p>
    <w:p w14:paraId="2AEC18AD" w14:textId="77777777" w:rsidR="00B90CD3" w:rsidRPr="00B90CD3" w:rsidRDefault="00B90CD3" w:rsidP="00B90CD3">
      <w:pPr>
        <w:rPr>
          <w:b/>
        </w:rPr>
      </w:pPr>
      <w:r w:rsidRPr="00B90CD3">
        <w:rPr>
          <w:b/>
        </w:rPr>
        <w:t xml:space="preserve">        </w:t>
      </w:r>
      <w:proofErr w:type="gramStart"/>
      <w:r w:rsidRPr="00B90CD3">
        <w:rPr>
          <w:b/>
        </w:rPr>
        <w:t>( 20006</w:t>
      </w:r>
      <w:proofErr w:type="gramEnd"/>
    </w:p>
    <w:p w14:paraId="3E7B8030" w14:textId="77777777" w:rsidR="00B90CD3" w:rsidRPr="00B90CD3" w:rsidRDefault="00B90CD3" w:rsidP="00B90CD3">
      <w:pPr>
        <w:rPr>
          <w:b/>
        </w:rPr>
      </w:pPr>
      <w:r w:rsidRPr="00B90CD3">
        <w:rPr>
          <w:b/>
        </w:rPr>
        <w:t xml:space="preserve">        , 'Daniel'</w:t>
      </w:r>
    </w:p>
    <w:p w14:paraId="22F17506" w14:textId="77777777" w:rsidR="00B90CD3" w:rsidRPr="00B90CD3" w:rsidRDefault="00B90CD3" w:rsidP="00B90CD3">
      <w:pPr>
        <w:rPr>
          <w:b/>
        </w:rPr>
      </w:pPr>
      <w:r w:rsidRPr="00B90CD3">
        <w:rPr>
          <w:b/>
        </w:rPr>
        <w:t xml:space="preserve">         , NULL</w:t>
      </w:r>
    </w:p>
    <w:p w14:paraId="24233AE0" w14:textId="77777777" w:rsidR="00B90CD3" w:rsidRPr="00B90CD3" w:rsidRDefault="00B90CD3" w:rsidP="00B90CD3">
      <w:pPr>
        <w:rPr>
          <w:b/>
        </w:rPr>
      </w:pPr>
      <w:r w:rsidRPr="00B90CD3">
        <w:rPr>
          <w:b/>
        </w:rPr>
        <w:t xml:space="preserve">        , 'Faviet'</w:t>
      </w:r>
    </w:p>
    <w:p w14:paraId="76967917" w14:textId="77777777" w:rsidR="00B90CD3" w:rsidRPr="00B90CD3" w:rsidRDefault="00B90CD3" w:rsidP="00B90CD3">
      <w:pPr>
        <w:rPr>
          <w:b/>
        </w:rPr>
      </w:pPr>
      <w:r w:rsidRPr="00B90CD3">
        <w:rPr>
          <w:b/>
        </w:rPr>
        <w:t xml:space="preserve">        , '9450 Kamiya-cho'</w:t>
      </w:r>
    </w:p>
    <w:p w14:paraId="05B05FC5" w14:textId="77777777" w:rsidR="00B90CD3" w:rsidRPr="00B90CD3" w:rsidRDefault="00B90CD3" w:rsidP="00B90CD3">
      <w:pPr>
        <w:rPr>
          <w:b/>
        </w:rPr>
      </w:pPr>
      <w:r w:rsidRPr="00B90CD3">
        <w:rPr>
          <w:b/>
        </w:rPr>
        <w:t xml:space="preserve">         , '6823'</w:t>
      </w:r>
    </w:p>
    <w:p w14:paraId="5A56B825" w14:textId="77777777" w:rsidR="00B90CD3" w:rsidRPr="00B90CD3" w:rsidRDefault="00B90CD3" w:rsidP="00B90CD3">
      <w:pPr>
        <w:rPr>
          <w:b/>
        </w:rPr>
      </w:pPr>
      <w:r w:rsidRPr="00B90CD3">
        <w:rPr>
          <w:b/>
        </w:rPr>
        <w:lastRenderedPageBreak/>
        <w:t xml:space="preserve">        , 'Hiroshima'</w:t>
      </w:r>
    </w:p>
    <w:p w14:paraId="4BE34A64" w14:textId="77777777" w:rsidR="00B90CD3" w:rsidRPr="00B90CD3" w:rsidRDefault="00B90CD3" w:rsidP="00B90CD3">
      <w:pPr>
        <w:rPr>
          <w:b/>
        </w:rPr>
      </w:pPr>
      <w:r w:rsidRPr="00B90CD3">
        <w:rPr>
          <w:b/>
        </w:rPr>
        <w:t xml:space="preserve">        , 'Japan'</w:t>
      </w:r>
    </w:p>
    <w:p w14:paraId="69A9CE32"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'16-AUG-1994', '%d-%b-%Y')</w:t>
      </w:r>
    </w:p>
    <w:p w14:paraId="32583546" w14:textId="77777777" w:rsidR="00B90CD3" w:rsidRPr="00B90CD3" w:rsidRDefault="00B90CD3" w:rsidP="00B90CD3">
      <w:pPr>
        <w:rPr>
          <w:b/>
        </w:rPr>
      </w:pPr>
      <w:r w:rsidRPr="00B90CD3">
        <w:rPr>
          <w:b/>
        </w:rPr>
        <w:t xml:space="preserve">        , '</w:t>
      </w:r>
      <w:proofErr w:type="gramStart"/>
      <w:r w:rsidRPr="00B90CD3">
        <w:rPr>
          <w:b/>
        </w:rPr>
        <w:t>daniel@japan.jp'</w:t>
      </w:r>
      <w:proofErr w:type="gramEnd"/>
    </w:p>
    <w:p w14:paraId="7D00817D" w14:textId="77777777" w:rsidR="00B90CD3" w:rsidRPr="00B90CD3" w:rsidRDefault="00B90CD3" w:rsidP="00B90CD3">
      <w:pPr>
        <w:rPr>
          <w:b/>
        </w:rPr>
      </w:pPr>
      <w:r w:rsidRPr="00B90CD3">
        <w:rPr>
          <w:b/>
        </w:rPr>
        <w:t xml:space="preserve">        , NULL</w:t>
      </w:r>
    </w:p>
    <w:p w14:paraId="1774880E" w14:textId="0AD7C138" w:rsidR="00B90CD3" w:rsidRPr="00B90CD3" w:rsidRDefault="00153594" w:rsidP="00B90CD3">
      <w:pPr>
        <w:rPr>
          <w:b/>
        </w:rPr>
      </w:pPr>
      <w:r>
        <w:rPr>
          <w:b/>
        </w:rPr>
        <w:t xml:space="preserve">        , 515124</w:t>
      </w:r>
      <w:r w:rsidR="00B90CD3" w:rsidRPr="00B90CD3">
        <w:rPr>
          <w:b/>
        </w:rPr>
        <w:t>4169</w:t>
      </w:r>
    </w:p>
    <w:p w14:paraId="6C944D6F" w14:textId="77777777" w:rsidR="00B90CD3" w:rsidRPr="00B90CD3" w:rsidRDefault="00B90CD3" w:rsidP="00B90CD3">
      <w:pPr>
        <w:rPr>
          <w:b/>
        </w:rPr>
      </w:pPr>
      <w:r w:rsidRPr="00B90CD3">
        <w:rPr>
          <w:b/>
        </w:rPr>
        <w:t xml:space="preserve">        );</w:t>
      </w:r>
    </w:p>
    <w:p w14:paraId="106B9F0D" w14:textId="77777777" w:rsidR="00B90CD3" w:rsidRPr="00B90CD3" w:rsidRDefault="00B90CD3" w:rsidP="00B90CD3">
      <w:pPr>
        <w:rPr>
          <w:b/>
        </w:rPr>
      </w:pPr>
      <w:r w:rsidRPr="00B90CD3">
        <w:rPr>
          <w:b/>
        </w:rPr>
        <w:t xml:space="preserve">        </w:t>
      </w:r>
    </w:p>
    <w:p w14:paraId="0BC175CA" w14:textId="77777777" w:rsidR="00B90CD3" w:rsidRPr="00B90CD3" w:rsidRDefault="00B90CD3" w:rsidP="00B90CD3">
      <w:pPr>
        <w:rPr>
          <w:b/>
        </w:rPr>
      </w:pPr>
    </w:p>
    <w:p w14:paraId="17D0857A" w14:textId="77777777" w:rsidR="00B90CD3" w:rsidRPr="00B90CD3" w:rsidRDefault="00B90CD3" w:rsidP="00B90CD3">
      <w:pPr>
        <w:rPr>
          <w:b/>
        </w:rPr>
      </w:pPr>
      <w:r w:rsidRPr="00B90CD3">
        <w:rPr>
          <w:b/>
        </w:rPr>
        <w:t xml:space="preserve">INSERT INTO global_customeraccount VALUES </w:t>
      </w:r>
    </w:p>
    <w:p w14:paraId="359D4A8D" w14:textId="77777777" w:rsidR="00B90CD3" w:rsidRPr="00B90CD3" w:rsidRDefault="00B90CD3" w:rsidP="00B90CD3">
      <w:pPr>
        <w:rPr>
          <w:b/>
        </w:rPr>
      </w:pPr>
      <w:r w:rsidRPr="00B90CD3">
        <w:rPr>
          <w:b/>
        </w:rPr>
        <w:t xml:space="preserve">        </w:t>
      </w:r>
      <w:proofErr w:type="gramStart"/>
      <w:r w:rsidRPr="00B90CD3">
        <w:rPr>
          <w:b/>
        </w:rPr>
        <w:t>( 20007</w:t>
      </w:r>
      <w:proofErr w:type="gramEnd"/>
    </w:p>
    <w:p w14:paraId="6E41C3A9" w14:textId="77777777" w:rsidR="00B90CD3" w:rsidRPr="00B90CD3" w:rsidRDefault="00B90CD3" w:rsidP="00B90CD3">
      <w:pPr>
        <w:rPr>
          <w:b/>
        </w:rPr>
      </w:pPr>
      <w:r w:rsidRPr="00B90CD3">
        <w:rPr>
          <w:b/>
        </w:rPr>
        <w:t xml:space="preserve">        , 'John'</w:t>
      </w:r>
    </w:p>
    <w:p w14:paraId="6BFC0C53" w14:textId="77777777" w:rsidR="00B90CD3" w:rsidRPr="00B90CD3" w:rsidRDefault="00B90CD3" w:rsidP="00B90CD3">
      <w:pPr>
        <w:rPr>
          <w:b/>
        </w:rPr>
      </w:pPr>
      <w:r w:rsidRPr="00B90CD3">
        <w:rPr>
          <w:b/>
        </w:rPr>
        <w:t xml:space="preserve">         , NULL</w:t>
      </w:r>
    </w:p>
    <w:p w14:paraId="3F71B594" w14:textId="77777777" w:rsidR="00B90CD3" w:rsidRPr="00B90CD3" w:rsidRDefault="00B90CD3" w:rsidP="00B90CD3">
      <w:pPr>
        <w:rPr>
          <w:b/>
        </w:rPr>
      </w:pPr>
      <w:r w:rsidRPr="00B90CD3">
        <w:rPr>
          <w:b/>
        </w:rPr>
        <w:t xml:space="preserve">        , 'Chen'</w:t>
      </w:r>
    </w:p>
    <w:p w14:paraId="084FB820" w14:textId="77777777" w:rsidR="00B90CD3" w:rsidRPr="00B90CD3" w:rsidRDefault="00B90CD3" w:rsidP="00B90CD3">
      <w:pPr>
        <w:rPr>
          <w:b/>
        </w:rPr>
      </w:pPr>
      <w:r w:rsidRPr="00B90CD3">
        <w:rPr>
          <w:b/>
        </w:rPr>
        <w:t xml:space="preserve">         , '2014 Jabberwocky Rd'</w:t>
      </w:r>
    </w:p>
    <w:p w14:paraId="7557506E" w14:textId="77777777" w:rsidR="00B90CD3" w:rsidRPr="00B90CD3" w:rsidRDefault="00B90CD3" w:rsidP="00B90CD3">
      <w:pPr>
        <w:rPr>
          <w:b/>
        </w:rPr>
      </w:pPr>
      <w:r w:rsidRPr="00B90CD3">
        <w:rPr>
          <w:b/>
        </w:rPr>
        <w:t xml:space="preserve">        , '26192'</w:t>
      </w:r>
    </w:p>
    <w:p w14:paraId="31B57DA1" w14:textId="77777777" w:rsidR="00B90CD3" w:rsidRPr="00B90CD3" w:rsidRDefault="00B90CD3" w:rsidP="00B90CD3">
      <w:pPr>
        <w:rPr>
          <w:b/>
        </w:rPr>
      </w:pPr>
      <w:r w:rsidRPr="00B90CD3">
        <w:rPr>
          <w:b/>
        </w:rPr>
        <w:t xml:space="preserve">        , 'Southlake, Texas'</w:t>
      </w:r>
    </w:p>
    <w:p w14:paraId="1AA15219" w14:textId="77777777" w:rsidR="00B90CD3" w:rsidRPr="00B90CD3" w:rsidRDefault="00B90CD3" w:rsidP="00B90CD3">
      <w:pPr>
        <w:rPr>
          <w:b/>
        </w:rPr>
      </w:pPr>
      <w:r w:rsidRPr="00B90CD3">
        <w:rPr>
          <w:b/>
        </w:rPr>
        <w:t xml:space="preserve">        , 'US'</w:t>
      </w:r>
    </w:p>
    <w:p w14:paraId="39D73CE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'28-SEP-1997', '%d-%b-%Y')</w:t>
      </w:r>
    </w:p>
    <w:p w14:paraId="11496AFA" w14:textId="77777777" w:rsidR="00B90CD3" w:rsidRPr="00B90CD3" w:rsidRDefault="00B90CD3" w:rsidP="00B90CD3">
      <w:pPr>
        <w:rPr>
          <w:b/>
        </w:rPr>
      </w:pPr>
      <w:r w:rsidRPr="00B90CD3">
        <w:rPr>
          <w:b/>
        </w:rPr>
        <w:t xml:space="preserve">        , '</w:t>
      </w:r>
      <w:proofErr w:type="gramStart"/>
      <w:r w:rsidRPr="00B90CD3">
        <w:rPr>
          <w:b/>
        </w:rPr>
        <w:t>john@loviee@my.us'</w:t>
      </w:r>
      <w:proofErr w:type="gramEnd"/>
    </w:p>
    <w:p w14:paraId="4899BD9B" w14:textId="77777777" w:rsidR="00B90CD3" w:rsidRPr="00B90CD3" w:rsidRDefault="00B90CD3" w:rsidP="00B90CD3">
      <w:pPr>
        <w:rPr>
          <w:b/>
        </w:rPr>
      </w:pPr>
      <w:r w:rsidRPr="00B90CD3">
        <w:rPr>
          <w:b/>
        </w:rPr>
        <w:t xml:space="preserve">        , NULL</w:t>
      </w:r>
    </w:p>
    <w:p w14:paraId="4D0BB368" w14:textId="77777777" w:rsidR="00B90CD3" w:rsidRPr="00B90CD3" w:rsidRDefault="00B90CD3" w:rsidP="00B90CD3">
      <w:pPr>
        <w:rPr>
          <w:b/>
        </w:rPr>
      </w:pPr>
      <w:r w:rsidRPr="00B90CD3">
        <w:rPr>
          <w:b/>
        </w:rPr>
        <w:t xml:space="preserve">        , NULL</w:t>
      </w:r>
    </w:p>
    <w:p w14:paraId="54EE7D4A" w14:textId="77777777" w:rsidR="00B90CD3" w:rsidRPr="00B90CD3" w:rsidRDefault="00B90CD3" w:rsidP="00B90CD3">
      <w:pPr>
        <w:rPr>
          <w:b/>
        </w:rPr>
      </w:pPr>
      <w:r w:rsidRPr="00B90CD3">
        <w:rPr>
          <w:b/>
        </w:rPr>
        <w:t xml:space="preserve">        );</w:t>
      </w:r>
    </w:p>
    <w:p w14:paraId="5C4957EC" w14:textId="77777777" w:rsidR="00B90CD3" w:rsidRPr="00B90CD3" w:rsidRDefault="00B90CD3" w:rsidP="00B90CD3">
      <w:pPr>
        <w:rPr>
          <w:b/>
        </w:rPr>
      </w:pPr>
      <w:r w:rsidRPr="00B90CD3">
        <w:rPr>
          <w:b/>
        </w:rPr>
        <w:t xml:space="preserve">       </w:t>
      </w:r>
    </w:p>
    <w:p w14:paraId="04BEE2FD" w14:textId="77777777" w:rsidR="00B90CD3" w:rsidRPr="00B90CD3" w:rsidRDefault="00B90CD3" w:rsidP="00B90CD3">
      <w:pPr>
        <w:rPr>
          <w:b/>
        </w:rPr>
      </w:pPr>
    </w:p>
    <w:p w14:paraId="2A16A6C1" w14:textId="77777777" w:rsidR="00B90CD3" w:rsidRPr="00B90CD3" w:rsidRDefault="00B90CD3" w:rsidP="00B90CD3">
      <w:pPr>
        <w:rPr>
          <w:b/>
        </w:rPr>
      </w:pPr>
      <w:r w:rsidRPr="00B90CD3">
        <w:rPr>
          <w:b/>
        </w:rPr>
        <w:t xml:space="preserve">INSERT INTO global_customeraccount VALUES </w:t>
      </w:r>
    </w:p>
    <w:p w14:paraId="4207FF59" w14:textId="77777777" w:rsidR="00B90CD3" w:rsidRPr="00B90CD3" w:rsidRDefault="00B90CD3" w:rsidP="00B90CD3">
      <w:pPr>
        <w:rPr>
          <w:b/>
        </w:rPr>
      </w:pPr>
      <w:r w:rsidRPr="00B90CD3">
        <w:rPr>
          <w:b/>
        </w:rPr>
        <w:t xml:space="preserve">        </w:t>
      </w:r>
      <w:proofErr w:type="gramStart"/>
      <w:r w:rsidRPr="00B90CD3">
        <w:rPr>
          <w:b/>
        </w:rPr>
        <w:t>( 20008</w:t>
      </w:r>
      <w:proofErr w:type="gramEnd"/>
    </w:p>
    <w:p w14:paraId="47DBCCE0" w14:textId="77777777" w:rsidR="00B90CD3" w:rsidRPr="00B90CD3" w:rsidRDefault="00B90CD3" w:rsidP="00B90CD3">
      <w:pPr>
        <w:rPr>
          <w:b/>
        </w:rPr>
      </w:pPr>
      <w:r w:rsidRPr="00B90CD3">
        <w:rPr>
          <w:b/>
        </w:rPr>
        <w:t xml:space="preserve">        , 'Ismael'</w:t>
      </w:r>
    </w:p>
    <w:p w14:paraId="564F9B85" w14:textId="77777777" w:rsidR="00B90CD3" w:rsidRPr="00B90CD3" w:rsidRDefault="00B90CD3" w:rsidP="00B90CD3">
      <w:pPr>
        <w:rPr>
          <w:b/>
        </w:rPr>
      </w:pPr>
      <w:r w:rsidRPr="00B90CD3">
        <w:rPr>
          <w:b/>
        </w:rPr>
        <w:t xml:space="preserve">        , 'Arra'</w:t>
      </w:r>
    </w:p>
    <w:p w14:paraId="470E179B" w14:textId="77777777" w:rsidR="00B90CD3" w:rsidRPr="00B90CD3" w:rsidRDefault="00B90CD3" w:rsidP="00B90CD3">
      <w:pPr>
        <w:rPr>
          <w:b/>
        </w:rPr>
      </w:pPr>
      <w:r w:rsidRPr="00B90CD3">
        <w:rPr>
          <w:b/>
        </w:rPr>
        <w:t xml:space="preserve">        , 'Sciarra'</w:t>
      </w:r>
    </w:p>
    <w:p w14:paraId="02AC6A6E" w14:textId="77777777" w:rsidR="00B90CD3" w:rsidRPr="00B90CD3" w:rsidRDefault="00B90CD3" w:rsidP="00B90CD3">
      <w:pPr>
        <w:rPr>
          <w:b/>
        </w:rPr>
      </w:pPr>
      <w:r w:rsidRPr="00B90CD3">
        <w:rPr>
          <w:b/>
        </w:rPr>
        <w:t xml:space="preserve">       , '2011 Interiors Blvd'</w:t>
      </w:r>
    </w:p>
    <w:p w14:paraId="2B7BBEA0" w14:textId="77777777" w:rsidR="00B90CD3" w:rsidRPr="00B90CD3" w:rsidRDefault="00B90CD3" w:rsidP="00B90CD3">
      <w:pPr>
        <w:rPr>
          <w:b/>
        </w:rPr>
      </w:pPr>
      <w:r w:rsidRPr="00B90CD3">
        <w:rPr>
          <w:b/>
        </w:rPr>
        <w:t xml:space="preserve">        , '99236'</w:t>
      </w:r>
    </w:p>
    <w:p w14:paraId="454CD09A" w14:textId="157C556A" w:rsidR="00B90CD3" w:rsidRPr="00B90CD3" w:rsidRDefault="00B90CD3" w:rsidP="00B90CD3">
      <w:pPr>
        <w:rPr>
          <w:b/>
        </w:rPr>
      </w:pPr>
      <w:r w:rsidRPr="00B90CD3">
        <w:rPr>
          <w:b/>
        </w:rPr>
        <w:t xml:space="preserve">        , </w:t>
      </w:r>
      <w:r w:rsidR="00153594">
        <w:rPr>
          <w:b/>
        </w:rPr>
        <w:t>'South San Francisco</w:t>
      </w:r>
      <w:r w:rsidRPr="00B90CD3">
        <w:rPr>
          <w:b/>
        </w:rPr>
        <w:t>'</w:t>
      </w:r>
    </w:p>
    <w:p w14:paraId="2EEB7193" w14:textId="77777777" w:rsidR="00B90CD3" w:rsidRPr="00B90CD3" w:rsidRDefault="00B90CD3" w:rsidP="00B90CD3">
      <w:pPr>
        <w:rPr>
          <w:b/>
        </w:rPr>
      </w:pPr>
      <w:r w:rsidRPr="00B90CD3">
        <w:rPr>
          <w:b/>
        </w:rPr>
        <w:lastRenderedPageBreak/>
        <w:t xml:space="preserve">        , 'US'</w:t>
      </w:r>
    </w:p>
    <w:p w14:paraId="1970CEC6"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'30-SEP-1997', '%d-%b-%Y')</w:t>
      </w:r>
    </w:p>
    <w:p w14:paraId="17B94884" w14:textId="77777777" w:rsidR="00B90CD3" w:rsidRPr="00B90CD3" w:rsidRDefault="00B90CD3" w:rsidP="00B90CD3">
      <w:pPr>
        <w:rPr>
          <w:b/>
        </w:rPr>
      </w:pPr>
      <w:r w:rsidRPr="00B90CD3">
        <w:rPr>
          <w:b/>
        </w:rPr>
        <w:t xml:space="preserve">        , '</w:t>
      </w:r>
      <w:proofErr w:type="gramStart"/>
      <w:r w:rsidRPr="00B90CD3">
        <w:rPr>
          <w:b/>
        </w:rPr>
        <w:t>arra@hottie.com'</w:t>
      </w:r>
      <w:proofErr w:type="gramEnd"/>
    </w:p>
    <w:p w14:paraId="3A1FA77A" w14:textId="77777777" w:rsidR="00B90CD3" w:rsidRPr="00B90CD3" w:rsidRDefault="00B90CD3" w:rsidP="00B90CD3">
      <w:pPr>
        <w:rPr>
          <w:b/>
        </w:rPr>
      </w:pPr>
      <w:r w:rsidRPr="00B90CD3">
        <w:rPr>
          <w:b/>
        </w:rPr>
        <w:t xml:space="preserve">        , NULL</w:t>
      </w:r>
    </w:p>
    <w:p w14:paraId="6B68BDA6" w14:textId="77777777" w:rsidR="00B90CD3" w:rsidRPr="00B90CD3" w:rsidRDefault="00B90CD3" w:rsidP="00B90CD3">
      <w:pPr>
        <w:rPr>
          <w:b/>
        </w:rPr>
      </w:pPr>
      <w:r w:rsidRPr="00B90CD3">
        <w:rPr>
          <w:b/>
        </w:rPr>
        <w:t xml:space="preserve">         , 5151244369</w:t>
      </w:r>
    </w:p>
    <w:p w14:paraId="2C406A57" w14:textId="77777777" w:rsidR="00B90CD3" w:rsidRPr="00B90CD3" w:rsidRDefault="00B90CD3" w:rsidP="00B90CD3">
      <w:pPr>
        <w:rPr>
          <w:b/>
        </w:rPr>
      </w:pPr>
      <w:r w:rsidRPr="00B90CD3">
        <w:rPr>
          <w:b/>
        </w:rPr>
        <w:t xml:space="preserve">      </w:t>
      </w:r>
    </w:p>
    <w:p w14:paraId="3E3C47C6" w14:textId="77777777" w:rsidR="00B90CD3" w:rsidRPr="00B90CD3" w:rsidRDefault="00B90CD3" w:rsidP="00B90CD3">
      <w:pPr>
        <w:rPr>
          <w:b/>
        </w:rPr>
      </w:pPr>
      <w:r w:rsidRPr="00B90CD3">
        <w:rPr>
          <w:b/>
        </w:rPr>
        <w:t xml:space="preserve">        );</w:t>
      </w:r>
    </w:p>
    <w:p w14:paraId="299A4B4D" w14:textId="77777777" w:rsidR="00B90CD3" w:rsidRPr="00B90CD3" w:rsidRDefault="00B90CD3" w:rsidP="00B90CD3">
      <w:pPr>
        <w:rPr>
          <w:b/>
        </w:rPr>
      </w:pPr>
    </w:p>
    <w:p w14:paraId="1F4790AE" w14:textId="77777777" w:rsidR="00B90CD3" w:rsidRPr="00B90CD3" w:rsidRDefault="00B90CD3" w:rsidP="00B90CD3">
      <w:pPr>
        <w:rPr>
          <w:b/>
        </w:rPr>
      </w:pPr>
      <w:r w:rsidRPr="00B90CD3">
        <w:rPr>
          <w:b/>
        </w:rPr>
        <w:t xml:space="preserve">INSERT INTO global_customeraccount VALUES </w:t>
      </w:r>
    </w:p>
    <w:p w14:paraId="17863689" w14:textId="77777777" w:rsidR="00B90CD3" w:rsidRPr="00B90CD3" w:rsidRDefault="00B90CD3" w:rsidP="00B90CD3">
      <w:pPr>
        <w:rPr>
          <w:b/>
        </w:rPr>
      </w:pPr>
      <w:r w:rsidRPr="00B90CD3">
        <w:rPr>
          <w:b/>
        </w:rPr>
        <w:t xml:space="preserve">        </w:t>
      </w:r>
      <w:proofErr w:type="gramStart"/>
      <w:r w:rsidRPr="00B90CD3">
        <w:rPr>
          <w:b/>
        </w:rPr>
        <w:t>( 20009</w:t>
      </w:r>
      <w:proofErr w:type="gramEnd"/>
    </w:p>
    <w:p w14:paraId="12E6D8A6" w14:textId="77777777" w:rsidR="00B90CD3" w:rsidRPr="00B90CD3" w:rsidRDefault="00B90CD3" w:rsidP="00B90CD3">
      <w:pPr>
        <w:rPr>
          <w:b/>
        </w:rPr>
      </w:pPr>
      <w:r w:rsidRPr="00B90CD3">
        <w:rPr>
          <w:b/>
        </w:rPr>
        <w:t xml:space="preserve">        , 'Jose Manuel'</w:t>
      </w:r>
    </w:p>
    <w:p w14:paraId="3D121898" w14:textId="77777777" w:rsidR="00B90CD3" w:rsidRPr="00B90CD3" w:rsidRDefault="00B90CD3" w:rsidP="00B90CD3">
      <w:pPr>
        <w:rPr>
          <w:b/>
        </w:rPr>
      </w:pPr>
      <w:r w:rsidRPr="00B90CD3">
        <w:rPr>
          <w:b/>
        </w:rPr>
        <w:t xml:space="preserve">        , NULL</w:t>
      </w:r>
    </w:p>
    <w:p w14:paraId="7A465336" w14:textId="77777777" w:rsidR="00B90CD3" w:rsidRPr="00B90CD3" w:rsidRDefault="00B90CD3" w:rsidP="00B90CD3">
      <w:pPr>
        <w:rPr>
          <w:b/>
        </w:rPr>
      </w:pPr>
      <w:r w:rsidRPr="00B90CD3">
        <w:rPr>
          <w:b/>
        </w:rPr>
        <w:t xml:space="preserve">        , 'Urman'</w:t>
      </w:r>
    </w:p>
    <w:p w14:paraId="76F33035" w14:textId="77777777" w:rsidR="00B90CD3" w:rsidRPr="00B90CD3" w:rsidRDefault="00B90CD3" w:rsidP="00B90CD3">
      <w:pPr>
        <w:rPr>
          <w:b/>
        </w:rPr>
      </w:pPr>
      <w:r w:rsidRPr="00B90CD3">
        <w:rPr>
          <w:b/>
        </w:rPr>
        <w:t xml:space="preserve">         , '2007 Zagora St'</w:t>
      </w:r>
    </w:p>
    <w:p w14:paraId="6A8D492D" w14:textId="77777777" w:rsidR="00B90CD3" w:rsidRPr="00B90CD3" w:rsidRDefault="00B90CD3" w:rsidP="00B90CD3">
      <w:pPr>
        <w:rPr>
          <w:b/>
        </w:rPr>
      </w:pPr>
      <w:r w:rsidRPr="00B90CD3">
        <w:rPr>
          <w:b/>
        </w:rPr>
        <w:t xml:space="preserve">        , '50090'</w:t>
      </w:r>
    </w:p>
    <w:p w14:paraId="493D4127" w14:textId="77777777" w:rsidR="00B90CD3" w:rsidRPr="00B90CD3" w:rsidRDefault="00B90CD3" w:rsidP="00B90CD3">
      <w:pPr>
        <w:rPr>
          <w:b/>
        </w:rPr>
      </w:pPr>
      <w:r w:rsidRPr="00B90CD3">
        <w:rPr>
          <w:b/>
        </w:rPr>
        <w:t xml:space="preserve">        , 'South Brunswick, New Jersey'</w:t>
      </w:r>
    </w:p>
    <w:p w14:paraId="4DF94E08" w14:textId="77777777" w:rsidR="00B90CD3" w:rsidRPr="00B90CD3" w:rsidRDefault="00B90CD3" w:rsidP="00B90CD3">
      <w:pPr>
        <w:rPr>
          <w:b/>
        </w:rPr>
      </w:pPr>
      <w:r w:rsidRPr="00B90CD3">
        <w:rPr>
          <w:b/>
        </w:rPr>
        <w:t xml:space="preserve">        , 'US'</w:t>
      </w:r>
    </w:p>
    <w:p w14:paraId="70337314"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'07-MAR-1998', '%d-%b-%Y')</w:t>
      </w:r>
    </w:p>
    <w:p w14:paraId="00D2AEDF" w14:textId="77777777" w:rsidR="00B90CD3" w:rsidRPr="00B90CD3" w:rsidRDefault="00B90CD3" w:rsidP="00B90CD3">
      <w:pPr>
        <w:rPr>
          <w:b/>
        </w:rPr>
      </w:pPr>
      <w:r w:rsidRPr="00B90CD3">
        <w:rPr>
          <w:b/>
        </w:rPr>
        <w:t xml:space="preserve">        , '</w:t>
      </w:r>
      <w:proofErr w:type="gramStart"/>
      <w:r w:rsidRPr="00B90CD3">
        <w:rPr>
          <w:b/>
        </w:rPr>
        <w:t>jose@us.com'</w:t>
      </w:r>
      <w:proofErr w:type="gramEnd"/>
    </w:p>
    <w:p w14:paraId="2D8B4401" w14:textId="77777777" w:rsidR="00B90CD3" w:rsidRPr="00B90CD3" w:rsidRDefault="00B90CD3" w:rsidP="00B90CD3">
      <w:pPr>
        <w:rPr>
          <w:b/>
        </w:rPr>
      </w:pPr>
      <w:r w:rsidRPr="00B90CD3">
        <w:rPr>
          <w:b/>
        </w:rPr>
        <w:t xml:space="preserve">        , NULL</w:t>
      </w:r>
    </w:p>
    <w:p w14:paraId="52BCAD89" w14:textId="77777777" w:rsidR="00B90CD3" w:rsidRPr="00B90CD3" w:rsidRDefault="00B90CD3" w:rsidP="00B90CD3">
      <w:pPr>
        <w:rPr>
          <w:b/>
        </w:rPr>
      </w:pPr>
      <w:r w:rsidRPr="00B90CD3">
        <w:rPr>
          <w:b/>
        </w:rPr>
        <w:t xml:space="preserve">        , 10818984000</w:t>
      </w:r>
    </w:p>
    <w:p w14:paraId="2B5A3793" w14:textId="77777777" w:rsidR="00B90CD3" w:rsidRPr="00B90CD3" w:rsidRDefault="00B90CD3" w:rsidP="00B90CD3">
      <w:pPr>
        <w:rPr>
          <w:b/>
        </w:rPr>
      </w:pPr>
      <w:r w:rsidRPr="00B90CD3">
        <w:rPr>
          <w:b/>
        </w:rPr>
        <w:t xml:space="preserve">        );</w:t>
      </w:r>
    </w:p>
    <w:p w14:paraId="3F12D99F" w14:textId="77777777" w:rsidR="00B90CD3" w:rsidRPr="00B90CD3" w:rsidRDefault="00B90CD3" w:rsidP="00B90CD3">
      <w:pPr>
        <w:rPr>
          <w:b/>
        </w:rPr>
      </w:pPr>
    </w:p>
    <w:p w14:paraId="51336CB9" w14:textId="77777777" w:rsidR="00B90CD3" w:rsidRPr="00B90CD3" w:rsidRDefault="00B90CD3" w:rsidP="00B90CD3">
      <w:pPr>
        <w:rPr>
          <w:b/>
        </w:rPr>
      </w:pPr>
      <w:r w:rsidRPr="00B90CD3">
        <w:rPr>
          <w:b/>
        </w:rPr>
        <w:t xml:space="preserve">INSERT INTO global_customeraccount VALUES </w:t>
      </w:r>
    </w:p>
    <w:p w14:paraId="3CDEC561" w14:textId="77777777" w:rsidR="00B90CD3" w:rsidRPr="00B90CD3" w:rsidRDefault="00B90CD3" w:rsidP="00B90CD3">
      <w:pPr>
        <w:rPr>
          <w:b/>
        </w:rPr>
      </w:pPr>
      <w:r w:rsidRPr="00B90CD3">
        <w:rPr>
          <w:b/>
        </w:rPr>
        <w:t xml:space="preserve">        </w:t>
      </w:r>
      <w:proofErr w:type="gramStart"/>
      <w:r w:rsidRPr="00B90CD3">
        <w:rPr>
          <w:b/>
        </w:rPr>
        <w:t>( 20010</w:t>
      </w:r>
      <w:proofErr w:type="gramEnd"/>
    </w:p>
    <w:p w14:paraId="494701B7" w14:textId="77777777" w:rsidR="00B90CD3" w:rsidRPr="00B90CD3" w:rsidRDefault="00B90CD3" w:rsidP="00B90CD3">
      <w:pPr>
        <w:rPr>
          <w:b/>
        </w:rPr>
      </w:pPr>
      <w:r w:rsidRPr="00B90CD3">
        <w:rPr>
          <w:b/>
        </w:rPr>
        <w:t xml:space="preserve">        , 'Luis'</w:t>
      </w:r>
    </w:p>
    <w:p w14:paraId="44199D66" w14:textId="77777777" w:rsidR="00B90CD3" w:rsidRPr="00B90CD3" w:rsidRDefault="00B90CD3" w:rsidP="00B90CD3">
      <w:pPr>
        <w:rPr>
          <w:b/>
        </w:rPr>
      </w:pPr>
      <w:r w:rsidRPr="00B90CD3">
        <w:rPr>
          <w:b/>
        </w:rPr>
        <w:t xml:space="preserve">        , NULL</w:t>
      </w:r>
    </w:p>
    <w:p w14:paraId="25B83CAE" w14:textId="77777777" w:rsidR="00B90CD3" w:rsidRPr="00B90CD3" w:rsidRDefault="00B90CD3" w:rsidP="00B90CD3">
      <w:pPr>
        <w:rPr>
          <w:b/>
        </w:rPr>
      </w:pPr>
      <w:r w:rsidRPr="00B90CD3">
        <w:rPr>
          <w:b/>
        </w:rPr>
        <w:t xml:space="preserve">        , 'Popp'</w:t>
      </w:r>
    </w:p>
    <w:p w14:paraId="27FCA4E5" w14:textId="77777777" w:rsidR="00B90CD3" w:rsidRPr="00B90CD3" w:rsidRDefault="00B90CD3" w:rsidP="00B90CD3">
      <w:pPr>
        <w:rPr>
          <w:b/>
        </w:rPr>
      </w:pPr>
      <w:r w:rsidRPr="00B90CD3">
        <w:rPr>
          <w:b/>
        </w:rPr>
        <w:t xml:space="preserve">        , '2004 Charade Rd'</w:t>
      </w:r>
    </w:p>
    <w:p w14:paraId="224EBC2F" w14:textId="77777777" w:rsidR="00B90CD3" w:rsidRPr="00B90CD3" w:rsidRDefault="00B90CD3" w:rsidP="00B90CD3">
      <w:pPr>
        <w:rPr>
          <w:b/>
        </w:rPr>
      </w:pPr>
      <w:r w:rsidRPr="00B90CD3">
        <w:rPr>
          <w:b/>
        </w:rPr>
        <w:t xml:space="preserve">        , '98199'</w:t>
      </w:r>
    </w:p>
    <w:p w14:paraId="41962C7E" w14:textId="77777777" w:rsidR="00B90CD3" w:rsidRPr="00B90CD3" w:rsidRDefault="00B90CD3" w:rsidP="00B90CD3">
      <w:pPr>
        <w:rPr>
          <w:b/>
        </w:rPr>
      </w:pPr>
      <w:r w:rsidRPr="00B90CD3">
        <w:rPr>
          <w:b/>
        </w:rPr>
        <w:t xml:space="preserve">        , 'Seattle, Washington'</w:t>
      </w:r>
    </w:p>
    <w:p w14:paraId="3935BA50" w14:textId="77777777" w:rsidR="00B90CD3" w:rsidRPr="00B90CD3" w:rsidRDefault="00B90CD3" w:rsidP="00B90CD3">
      <w:pPr>
        <w:rPr>
          <w:b/>
        </w:rPr>
      </w:pPr>
      <w:r w:rsidRPr="00B90CD3">
        <w:rPr>
          <w:b/>
        </w:rPr>
        <w:t xml:space="preserve">        , 'US'</w:t>
      </w:r>
    </w:p>
    <w:p w14:paraId="5D394F0D"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'07-DEC-1999', '%d-%b-%Y')</w:t>
      </w:r>
    </w:p>
    <w:p w14:paraId="7A9A8434" w14:textId="77777777" w:rsidR="00B90CD3" w:rsidRPr="00B90CD3" w:rsidRDefault="00B90CD3" w:rsidP="00B90CD3">
      <w:pPr>
        <w:rPr>
          <w:b/>
        </w:rPr>
      </w:pPr>
      <w:r w:rsidRPr="00B90CD3">
        <w:rPr>
          <w:b/>
        </w:rPr>
        <w:lastRenderedPageBreak/>
        <w:t xml:space="preserve">        , '</w:t>
      </w:r>
      <w:proofErr w:type="gramStart"/>
      <w:r w:rsidRPr="00B90CD3">
        <w:rPr>
          <w:b/>
        </w:rPr>
        <w:t>lusi@jesus.com'</w:t>
      </w:r>
      <w:proofErr w:type="gramEnd"/>
    </w:p>
    <w:p w14:paraId="14CEC0F8" w14:textId="77777777" w:rsidR="00B90CD3" w:rsidRPr="00B90CD3" w:rsidRDefault="00B90CD3" w:rsidP="00B90CD3">
      <w:pPr>
        <w:rPr>
          <w:b/>
        </w:rPr>
      </w:pPr>
      <w:r w:rsidRPr="00B90CD3">
        <w:rPr>
          <w:b/>
        </w:rPr>
        <w:t xml:space="preserve">        , 6900108100</w:t>
      </w:r>
    </w:p>
    <w:p w14:paraId="5ACDAA28" w14:textId="77777777" w:rsidR="00B90CD3" w:rsidRPr="00B90CD3" w:rsidRDefault="00B90CD3" w:rsidP="00B90CD3">
      <w:pPr>
        <w:rPr>
          <w:b/>
        </w:rPr>
      </w:pPr>
      <w:r w:rsidRPr="00B90CD3">
        <w:rPr>
          <w:b/>
        </w:rPr>
        <w:t xml:space="preserve">        , NULL</w:t>
      </w:r>
    </w:p>
    <w:p w14:paraId="1F05A5FD" w14:textId="77777777" w:rsidR="00B90CD3" w:rsidRPr="00B90CD3" w:rsidRDefault="00B90CD3" w:rsidP="00B90CD3">
      <w:pPr>
        <w:rPr>
          <w:b/>
        </w:rPr>
      </w:pPr>
      <w:r w:rsidRPr="00B90CD3">
        <w:rPr>
          <w:b/>
        </w:rPr>
        <w:t xml:space="preserve">        );</w:t>
      </w:r>
    </w:p>
    <w:p w14:paraId="36BD8C24" w14:textId="77777777" w:rsidR="00B90CD3" w:rsidRPr="00B90CD3" w:rsidRDefault="00B90CD3" w:rsidP="00B90CD3">
      <w:pPr>
        <w:rPr>
          <w:b/>
        </w:rPr>
      </w:pPr>
    </w:p>
    <w:p w14:paraId="20B60185" w14:textId="77777777" w:rsidR="00B90CD3" w:rsidRPr="00B90CD3" w:rsidRDefault="00B90CD3" w:rsidP="00B90CD3">
      <w:pPr>
        <w:rPr>
          <w:b/>
        </w:rPr>
      </w:pPr>
      <w:r w:rsidRPr="00B90CD3">
        <w:rPr>
          <w:b/>
        </w:rPr>
        <w:t xml:space="preserve">INSERT INTO global_customeraccount VALUES </w:t>
      </w:r>
    </w:p>
    <w:p w14:paraId="016506E3" w14:textId="77777777" w:rsidR="00B90CD3" w:rsidRPr="00B90CD3" w:rsidRDefault="00B90CD3" w:rsidP="00B90CD3">
      <w:pPr>
        <w:rPr>
          <w:b/>
        </w:rPr>
      </w:pPr>
      <w:r w:rsidRPr="00B90CD3">
        <w:rPr>
          <w:b/>
        </w:rPr>
        <w:t xml:space="preserve">        </w:t>
      </w:r>
      <w:proofErr w:type="gramStart"/>
      <w:r w:rsidRPr="00B90CD3">
        <w:rPr>
          <w:b/>
        </w:rPr>
        <w:t>( 20012</w:t>
      </w:r>
      <w:proofErr w:type="gramEnd"/>
    </w:p>
    <w:p w14:paraId="1BC5F574" w14:textId="77777777" w:rsidR="00B90CD3" w:rsidRPr="00B90CD3" w:rsidRDefault="00B90CD3" w:rsidP="00B90CD3">
      <w:pPr>
        <w:rPr>
          <w:b/>
        </w:rPr>
      </w:pPr>
      <w:r w:rsidRPr="00B90CD3">
        <w:rPr>
          <w:b/>
        </w:rPr>
        <w:t xml:space="preserve">        , 'Den'</w:t>
      </w:r>
    </w:p>
    <w:p w14:paraId="14662575" w14:textId="77777777" w:rsidR="00B90CD3" w:rsidRPr="00B90CD3" w:rsidRDefault="00B90CD3" w:rsidP="00B90CD3">
      <w:pPr>
        <w:rPr>
          <w:b/>
        </w:rPr>
      </w:pPr>
      <w:r w:rsidRPr="00B90CD3">
        <w:rPr>
          <w:b/>
        </w:rPr>
        <w:t xml:space="preserve">         , NULL</w:t>
      </w:r>
    </w:p>
    <w:p w14:paraId="2DB7AEF7" w14:textId="77777777" w:rsidR="00B90CD3" w:rsidRPr="00B90CD3" w:rsidRDefault="00B90CD3" w:rsidP="00B90CD3">
      <w:pPr>
        <w:rPr>
          <w:b/>
        </w:rPr>
      </w:pPr>
      <w:r w:rsidRPr="00B90CD3">
        <w:rPr>
          <w:b/>
        </w:rPr>
        <w:t xml:space="preserve">        , 'Raphaely'</w:t>
      </w:r>
    </w:p>
    <w:p w14:paraId="7AC0176D" w14:textId="77777777" w:rsidR="00B90CD3" w:rsidRPr="00B90CD3" w:rsidRDefault="00B90CD3" w:rsidP="00B90CD3">
      <w:pPr>
        <w:rPr>
          <w:b/>
        </w:rPr>
      </w:pPr>
      <w:r w:rsidRPr="00B90CD3">
        <w:rPr>
          <w:b/>
        </w:rPr>
        <w:t>, '6092 Boxwood St'</w:t>
      </w:r>
    </w:p>
    <w:p w14:paraId="364FA30D" w14:textId="77777777" w:rsidR="00B90CD3" w:rsidRPr="00B90CD3" w:rsidRDefault="00B90CD3" w:rsidP="00B90CD3">
      <w:pPr>
        <w:rPr>
          <w:b/>
        </w:rPr>
      </w:pPr>
      <w:r w:rsidRPr="00B90CD3">
        <w:rPr>
          <w:b/>
        </w:rPr>
        <w:t xml:space="preserve">        , 'YSW 9T2'</w:t>
      </w:r>
    </w:p>
    <w:p w14:paraId="282F01EA" w14:textId="77777777" w:rsidR="00B90CD3" w:rsidRPr="00B90CD3" w:rsidRDefault="00B90CD3" w:rsidP="00B90CD3">
      <w:pPr>
        <w:rPr>
          <w:b/>
        </w:rPr>
      </w:pPr>
      <w:r w:rsidRPr="00B90CD3">
        <w:rPr>
          <w:b/>
        </w:rPr>
        <w:t xml:space="preserve">        , 'Whitehorse, Yukon'</w:t>
      </w:r>
    </w:p>
    <w:p w14:paraId="2E693FD5" w14:textId="77777777" w:rsidR="00B90CD3" w:rsidRPr="00B90CD3" w:rsidRDefault="00B90CD3" w:rsidP="00B90CD3">
      <w:pPr>
        <w:rPr>
          <w:b/>
        </w:rPr>
      </w:pPr>
      <w:r w:rsidRPr="00B90CD3">
        <w:rPr>
          <w:b/>
        </w:rPr>
        <w:t xml:space="preserve">        , 'California'</w:t>
      </w:r>
    </w:p>
    <w:p w14:paraId="16C28F5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'07-DEC-1994', '%d-%b-%Y')</w:t>
      </w:r>
    </w:p>
    <w:p w14:paraId="4101E8F4" w14:textId="77777777" w:rsidR="00B90CD3" w:rsidRPr="00B90CD3" w:rsidRDefault="00B90CD3" w:rsidP="00B90CD3">
      <w:pPr>
        <w:rPr>
          <w:b/>
        </w:rPr>
      </w:pPr>
      <w:r w:rsidRPr="00B90CD3">
        <w:rPr>
          <w:b/>
        </w:rPr>
        <w:t xml:space="preserve">        , '</w:t>
      </w:r>
      <w:proofErr w:type="gramStart"/>
      <w:r w:rsidRPr="00B90CD3">
        <w:rPr>
          <w:b/>
        </w:rPr>
        <w:t>dan@da.com'</w:t>
      </w:r>
      <w:proofErr w:type="gramEnd"/>
    </w:p>
    <w:p w14:paraId="0152A526" w14:textId="77777777" w:rsidR="00B90CD3" w:rsidRPr="00B90CD3" w:rsidRDefault="00B90CD3" w:rsidP="00B90CD3">
      <w:pPr>
        <w:rPr>
          <w:b/>
        </w:rPr>
      </w:pPr>
      <w:r w:rsidRPr="00B90CD3">
        <w:rPr>
          <w:b/>
        </w:rPr>
        <w:t xml:space="preserve">        , NULL</w:t>
      </w:r>
    </w:p>
    <w:p w14:paraId="5A964160" w14:textId="77777777" w:rsidR="00B90CD3" w:rsidRPr="00B90CD3" w:rsidRDefault="00B90CD3" w:rsidP="00B90CD3">
      <w:pPr>
        <w:rPr>
          <w:b/>
        </w:rPr>
      </w:pPr>
      <w:r w:rsidRPr="00B90CD3">
        <w:rPr>
          <w:b/>
        </w:rPr>
        <w:t xml:space="preserve">         , NULL</w:t>
      </w:r>
    </w:p>
    <w:p w14:paraId="5156DDE9" w14:textId="77777777" w:rsidR="00B90CD3" w:rsidRPr="00B90CD3" w:rsidRDefault="00B90CD3" w:rsidP="00B90CD3">
      <w:pPr>
        <w:rPr>
          <w:b/>
        </w:rPr>
      </w:pPr>
      <w:r w:rsidRPr="00B90CD3">
        <w:rPr>
          <w:b/>
        </w:rPr>
        <w:t xml:space="preserve">        );</w:t>
      </w:r>
    </w:p>
    <w:p w14:paraId="0C8C1761" w14:textId="77777777" w:rsidR="00B90CD3" w:rsidRPr="00B90CD3" w:rsidRDefault="00B90CD3" w:rsidP="00B90CD3">
      <w:pPr>
        <w:rPr>
          <w:b/>
        </w:rPr>
      </w:pPr>
    </w:p>
    <w:p w14:paraId="75698EA5" w14:textId="77777777" w:rsidR="00B90CD3" w:rsidRPr="00B90CD3" w:rsidRDefault="00B90CD3" w:rsidP="00B90CD3">
      <w:pPr>
        <w:rPr>
          <w:b/>
        </w:rPr>
      </w:pPr>
      <w:r w:rsidRPr="00B90CD3">
        <w:rPr>
          <w:b/>
        </w:rPr>
        <w:t xml:space="preserve">INSERT INTO global_customeraccount VALUES </w:t>
      </w:r>
    </w:p>
    <w:p w14:paraId="6D9248CC" w14:textId="77777777" w:rsidR="00B90CD3" w:rsidRPr="00B90CD3" w:rsidRDefault="00B90CD3" w:rsidP="00B90CD3">
      <w:pPr>
        <w:rPr>
          <w:b/>
        </w:rPr>
      </w:pPr>
      <w:r w:rsidRPr="00B90CD3">
        <w:rPr>
          <w:b/>
        </w:rPr>
        <w:t xml:space="preserve">        </w:t>
      </w:r>
      <w:proofErr w:type="gramStart"/>
      <w:r w:rsidRPr="00B90CD3">
        <w:rPr>
          <w:b/>
        </w:rPr>
        <w:t>( 20013</w:t>
      </w:r>
      <w:proofErr w:type="gramEnd"/>
    </w:p>
    <w:p w14:paraId="1FFFB9DD" w14:textId="77777777" w:rsidR="00B90CD3" w:rsidRPr="00B90CD3" w:rsidRDefault="00B90CD3" w:rsidP="00B90CD3">
      <w:pPr>
        <w:rPr>
          <w:b/>
        </w:rPr>
      </w:pPr>
      <w:r w:rsidRPr="00B90CD3">
        <w:rPr>
          <w:b/>
        </w:rPr>
        <w:t xml:space="preserve">        , 'Alexander'</w:t>
      </w:r>
    </w:p>
    <w:p w14:paraId="308A2196" w14:textId="77777777" w:rsidR="00B90CD3" w:rsidRPr="00B90CD3" w:rsidRDefault="00B90CD3" w:rsidP="00B90CD3">
      <w:pPr>
        <w:rPr>
          <w:b/>
        </w:rPr>
      </w:pPr>
      <w:r w:rsidRPr="00B90CD3">
        <w:rPr>
          <w:b/>
        </w:rPr>
        <w:t xml:space="preserve">         , NULL</w:t>
      </w:r>
    </w:p>
    <w:p w14:paraId="3E374A37" w14:textId="77777777" w:rsidR="00B90CD3" w:rsidRPr="00B90CD3" w:rsidRDefault="00B90CD3" w:rsidP="00B90CD3">
      <w:pPr>
        <w:rPr>
          <w:b/>
        </w:rPr>
      </w:pPr>
      <w:r w:rsidRPr="00B90CD3">
        <w:rPr>
          <w:b/>
        </w:rPr>
        <w:t xml:space="preserve">        , 'Khoo'</w:t>
      </w:r>
    </w:p>
    <w:p w14:paraId="6A26E7D6" w14:textId="77777777" w:rsidR="00B90CD3" w:rsidRPr="00B90CD3" w:rsidRDefault="00B90CD3" w:rsidP="00B90CD3">
      <w:pPr>
        <w:rPr>
          <w:b/>
        </w:rPr>
      </w:pPr>
      <w:r w:rsidRPr="00B90CD3">
        <w:rPr>
          <w:b/>
        </w:rPr>
        <w:t xml:space="preserve">        , '147 Spadina Ave'</w:t>
      </w:r>
    </w:p>
    <w:p w14:paraId="7198DDFF" w14:textId="77777777" w:rsidR="00B90CD3" w:rsidRPr="00B90CD3" w:rsidRDefault="00B90CD3" w:rsidP="00B90CD3">
      <w:pPr>
        <w:rPr>
          <w:b/>
        </w:rPr>
      </w:pPr>
      <w:r w:rsidRPr="00B90CD3">
        <w:rPr>
          <w:b/>
        </w:rPr>
        <w:t xml:space="preserve">        , 'M5V 2L7'</w:t>
      </w:r>
    </w:p>
    <w:p w14:paraId="10897700" w14:textId="77777777" w:rsidR="00B90CD3" w:rsidRPr="00B90CD3" w:rsidRDefault="00B90CD3" w:rsidP="00B90CD3">
      <w:pPr>
        <w:rPr>
          <w:b/>
        </w:rPr>
      </w:pPr>
      <w:r w:rsidRPr="00B90CD3">
        <w:rPr>
          <w:b/>
        </w:rPr>
        <w:t xml:space="preserve">        , 'Toronto, Ontario'</w:t>
      </w:r>
    </w:p>
    <w:p w14:paraId="04A6FC1E" w14:textId="77777777" w:rsidR="00B90CD3" w:rsidRPr="00B90CD3" w:rsidRDefault="00B90CD3" w:rsidP="00B90CD3">
      <w:pPr>
        <w:rPr>
          <w:b/>
        </w:rPr>
      </w:pPr>
      <w:r w:rsidRPr="00B90CD3">
        <w:rPr>
          <w:b/>
        </w:rPr>
        <w:t xml:space="preserve">        , 'California'</w:t>
      </w:r>
    </w:p>
    <w:p w14:paraId="1522B875" w14:textId="77777777" w:rsidR="00B90CD3" w:rsidRPr="00B90CD3" w:rsidRDefault="00B90CD3" w:rsidP="00B90CD3">
      <w:pPr>
        <w:rPr>
          <w:b/>
        </w:rPr>
      </w:pPr>
      <w:r w:rsidRPr="00B90CD3">
        <w:rPr>
          <w:b/>
        </w:rPr>
        <w:t xml:space="preserve">      </w:t>
      </w:r>
    </w:p>
    <w:p w14:paraId="700B24C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'18-MAY-1995', '%d-%b-%Y')</w:t>
      </w:r>
    </w:p>
    <w:p w14:paraId="768E38E2" w14:textId="77777777" w:rsidR="00B90CD3" w:rsidRPr="00B90CD3" w:rsidRDefault="00B90CD3" w:rsidP="00B90CD3">
      <w:pPr>
        <w:rPr>
          <w:b/>
        </w:rPr>
      </w:pPr>
      <w:r w:rsidRPr="00B90CD3">
        <w:rPr>
          <w:b/>
        </w:rPr>
        <w:t xml:space="preserve">        , '</w:t>
      </w:r>
      <w:proofErr w:type="gramStart"/>
      <w:r w:rsidRPr="00B90CD3">
        <w:rPr>
          <w:b/>
        </w:rPr>
        <w:t>alex@alwx.com'</w:t>
      </w:r>
      <w:proofErr w:type="gramEnd"/>
    </w:p>
    <w:p w14:paraId="4929339B" w14:textId="77777777" w:rsidR="00B90CD3" w:rsidRPr="00B90CD3" w:rsidRDefault="00B90CD3" w:rsidP="00B90CD3">
      <w:pPr>
        <w:rPr>
          <w:b/>
        </w:rPr>
      </w:pPr>
      <w:r w:rsidRPr="00B90CD3">
        <w:rPr>
          <w:b/>
        </w:rPr>
        <w:t xml:space="preserve">         , NULL</w:t>
      </w:r>
    </w:p>
    <w:p w14:paraId="4CADA4BD" w14:textId="77777777" w:rsidR="00B90CD3" w:rsidRPr="00B90CD3" w:rsidRDefault="00B90CD3" w:rsidP="00B90CD3">
      <w:pPr>
        <w:rPr>
          <w:b/>
        </w:rPr>
      </w:pPr>
      <w:r w:rsidRPr="00B90CD3">
        <w:rPr>
          <w:b/>
        </w:rPr>
        <w:lastRenderedPageBreak/>
        <w:t xml:space="preserve">        , NULL</w:t>
      </w:r>
    </w:p>
    <w:p w14:paraId="3C95C1EC" w14:textId="77777777" w:rsidR="00B90CD3" w:rsidRPr="00B90CD3" w:rsidRDefault="00B90CD3" w:rsidP="00B90CD3">
      <w:pPr>
        <w:rPr>
          <w:b/>
        </w:rPr>
      </w:pPr>
      <w:r w:rsidRPr="00B90CD3">
        <w:rPr>
          <w:b/>
        </w:rPr>
        <w:t xml:space="preserve">        </w:t>
      </w:r>
    </w:p>
    <w:p w14:paraId="583D5DB7" w14:textId="77777777" w:rsidR="00B90CD3" w:rsidRPr="00B90CD3" w:rsidRDefault="00B90CD3" w:rsidP="00B90CD3">
      <w:pPr>
        <w:rPr>
          <w:b/>
        </w:rPr>
      </w:pPr>
      <w:r w:rsidRPr="00B90CD3">
        <w:rPr>
          <w:b/>
        </w:rPr>
        <w:t xml:space="preserve">        );</w:t>
      </w:r>
    </w:p>
    <w:p w14:paraId="45410D4C" w14:textId="77777777" w:rsidR="00B90CD3" w:rsidRPr="00B90CD3" w:rsidRDefault="00B90CD3" w:rsidP="00B90CD3">
      <w:pPr>
        <w:rPr>
          <w:b/>
        </w:rPr>
      </w:pPr>
    </w:p>
    <w:p w14:paraId="6BA7F1F3" w14:textId="77777777" w:rsidR="00B90CD3" w:rsidRPr="00B90CD3" w:rsidRDefault="00B90CD3" w:rsidP="00B90CD3">
      <w:pPr>
        <w:rPr>
          <w:b/>
        </w:rPr>
      </w:pPr>
      <w:r w:rsidRPr="00B90CD3">
        <w:rPr>
          <w:b/>
        </w:rPr>
        <w:t xml:space="preserve">INSERT INTO global_customeraccount VALUES </w:t>
      </w:r>
    </w:p>
    <w:p w14:paraId="24F9F336" w14:textId="77777777" w:rsidR="00B90CD3" w:rsidRPr="00B90CD3" w:rsidRDefault="00B90CD3" w:rsidP="00B90CD3">
      <w:pPr>
        <w:rPr>
          <w:b/>
        </w:rPr>
      </w:pPr>
      <w:r w:rsidRPr="00B90CD3">
        <w:rPr>
          <w:b/>
        </w:rPr>
        <w:t xml:space="preserve">        </w:t>
      </w:r>
      <w:proofErr w:type="gramStart"/>
      <w:r w:rsidRPr="00B90CD3">
        <w:rPr>
          <w:b/>
        </w:rPr>
        <w:t>( 20014</w:t>
      </w:r>
      <w:proofErr w:type="gramEnd"/>
    </w:p>
    <w:p w14:paraId="23F422E1" w14:textId="77777777" w:rsidR="00B90CD3" w:rsidRPr="00B90CD3" w:rsidRDefault="00B90CD3" w:rsidP="00B90CD3">
      <w:pPr>
        <w:rPr>
          <w:b/>
        </w:rPr>
      </w:pPr>
      <w:r w:rsidRPr="00B90CD3">
        <w:rPr>
          <w:b/>
        </w:rPr>
        <w:t xml:space="preserve">        , 'Shelli'</w:t>
      </w:r>
    </w:p>
    <w:p w14:paraId="67EAD76B" w14:textId="77777777" w:rsidR="00B90CD3" w:rsidRPr="00B90CD3" w:rsidRDefault="00B90CD3" w:rsidP="00B90CD3">
      <w:pPr>
        <w:rPr>
          <w:b/>
        </w:rPr>
      </w:pPr>
      <w:r w:rsidRPr="00B90CD3">
        <w:rPr>
          <w:b/>
        </w:rPr>
        <w:t xml:space="preserve">         , NULL</w:t>
      </w:r>
    </w:p>
    <w:p w14:paraId="3757213A" w14:textId="77777777" w:rsidR="00B90CD3" w:rsidRPr="00B90CD3" w:rsidRDefault="00B90CD3" w:rsidP="00B90CD3">
      <w:pPr>
        <w:rPr>
          <w:b/>
        </w:rPr>
      </w:pPr>
      <w:r w:rsidRPr="00B90CD3">
        <w:rPr>
          <w:b/>
        </w:rPr>
        <w:t xml:space="preserve">        , 'Baida'</w:t>
      </w:r>
    </w:p>
    <w:p w14:paraId="24A2837E" w14:textId="77777777" w:rsidR="00B90CD3" w:rsidRPr="00B90CD3" w:rsidRDefault="00B90CD3" w:rsidP="00B90CD3">
      <w:pPr>
        <w:rPr>
          <w:b/>
        </w:rPr>
      </w:pPr>
      <w:r w:rsidRPr="00B90CD3">
        <w:rPr>
          <w:b/>
        </w:rPr>
        <w:t xml:space="preserve">        , '40-5-12 Laogianggen'</w:t>
      </w:r>
    </w:p>
    <w:p w14:paraId="099B2EF3" w14:textId="77777777" w:rsidR="00B90CD3" w:rsidRPr="00B90CD3" w:rsidRDefault="00B90CD3" w:rsidP="00B90CD3">
      <w:pPr>
        <w:rPr>
          <w:b/>
        </w:rPr>
      </w:pPr>
      <w:r w:rsidRPr="00B90CD3">
        <w:rPr>
          <w:b/>
        </w:rPr>
        <w:t xml:space="preserve">        , '190518'</w:t>
      </w:r>
    </w:p>
    <w:p w14:paraId="2164E045" w14:textId="77777777" w:rsidR="00B90CD3" w:rsidRPr="00B90CD3" w:rsidRDefault="00B90CD3" w:rsidP="00B90CD3">
      <w:pPr>
        <w:rPr>
          <w:b/>
        </w:rPr>
      </w:pPr>
      <w:r w:rsidRPr="00B90CD3">
        <w:rPr>
          <w:b/>
        </w:rPr>
        <w:t xml:space="preserve">        , 'Beijing'</w:t>
      </w:r>
    </w:p>
    <w:p w14:paraId="35FC6F30" w14:textId="77777777" w:rsidR="00B90CD3" w:rsidRPr="00B90CD3" w:rsidRDefault="00B90CD3" w:rsidP="00B90CD3">
      <w:pPr>
        <w:rPr>
          <w:b/>
        </w:rPr>
      </w:pPr>
      <w:r w:rsidRPr="00B90CD3">
        <w:rPr>
          <w:b/>
        </w:rPr>
        <w:t xml:space="preserve">        , 'China'</w:t>
      </w:r>
    </w:p>
    <w:p w14:paraId="3042602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'24-DEC-1997', '%d-%b-%Y')</w:t>
      </w:r>
    </w:p>
    <w:p w14:paraId="7D6F783A" w14:textId="77777777" w:rsidR="00B90CD3" w:rsidRPr="00B90CD3" w:rsidRDefault="00B90CD3" w:rsidP="00B90CD3">
      <w:pPr>
        <w:rPr>
          <w:b/>
        </w:rPr>
      </w:pPr>
      <w:r w:rsidRPr="00B90CD3">
        <w:rPr>
          <w:b/>
        </w:rPr>
        <w:t xml:space="preserve">        , '</w:t>
      </w:r>
      <w:proofErr w:type="gramStart"/>
      <w:r w:rsidRPr="00B90CD3">
        <w:rPr>
          <w:b/>
        </w:rPr>
        <w:t>china@chain.china'</w:t>
      </w:r>
      <w:proofErr w:type="gramEnd"/>
    </w:p>
    <w:p w14:paraId="386454E3" w14:textId="77777777" w:rsidR="00B90CD3" w:rsidRPr="00B90CD3" w:rsidRDefault="00B90CD3" w:rsidP="00B90CD3">
      <w:pPr>
        <w:rPr>
          <w:b/>
        </w:rPr>
      </w:pPr>
      <w:r w:rsidRPr="00B90CD3">
        <w:rPr>
          <w:b/>
        </w:rPr>
        <w:t xml:space="preserve">         , NULL</w:t>
      </w:r>
    </w:p>
    <w:p w14:paraId="7C196034" w14:textId="77777777" w:rsidR="00B90CD3" w:rsidRPr="00B90CD3" w:rsidRDefault="00B90CD3" w:rsidP="00B90CD3">
      <w:pPr>
        <w:rPr>
          <w:b/>
        </w:rPr>
      </w:pPr>
      <w:r w:rsidRPr="00B90CD3">
        <w:rPr>
          <w:b/>
        </w:rPr>
        <w:t xml:space="preserve">        , 290011430</w:t>
      </w:r>
    </w:p>
    <w:p w14:paraId="748C9FA0" w14:textId="77777777" w:rsidR="00B90CD3" w:rsidRPr="00B90CD3" w:rsidRDefault="00B90CD3" w:rsidP="00B90CD3">
      <w:pPr>
        <w:rPr>
          <w:b/>
        </w:rPr>
      </w:pPr>
      <w:r w:rsidRPr="00B90CD3">
        <w:rPr>
          <w:b/>
        </w:rPr>
        <w:t xml:space="preserve">        );</w:t>
      </w:r>
    </w:p>
    <w:p w14:paraId="51D4BD54" w14:textId="77777777" w:rsidR="00B90CD3" w:rsidRPr="00B90CD3" w:rsidRDefault="00B90CD3" w:rsidP="00B90CD3">
      <w:pPr>
        <w:rPr>
          <w:b/>
        </w:rPr>
      </w:pPr>
    </w:p>
    <w:p w14:paraId="69701143" w14:textId="77777777" w:rsidR="00B90CD3" w:rsidRPr="00B90CD3" w:rsidRDefault="00B90CD3" w:rsidP="00B90CD3">
      <w:pPr>
        <w:rPr>
          <w:b/>
        </w:rPr>
      </w:pPr>
      <w:r w:rsidRPr="00B90CD3">
        <w:rPr>
          <w:b/>
        </w:rPr>
        <w:t xml:space="preserve">INSERT INTO global_customeraccount VALUES </w:t>
      </w:r>
    </w:p>
    <w:p w14:paraId="0B5317B3" w14:textId="77777777" w:rsidR="00B90CD3" w:rsidRPr="00B90CD3" w:rsidRDefault="00B90CD3" w:rsidP="00B90CD3">
      <w:pPr>
        <w:rPr>
          <w:b/>
        </w:rPr>
      </w:pPr>
      <w:r w:rsidRPr="00B90CD3">
        <w:rPr>
          <w:b/>
        </w:rPr>
        <w:t xml:space="preserve">        </w:t>
      </w:r>
      <w:proofErr w:type="gramStart"/>
      <w:r w:rsidRPr="00B90CD3">
        <w:rPr>
          <w:b/>
        </w:rPr>
        <w:t>( 20015</w:t>
      </w:r>
      <w:proofErr w:type="gramEnd"/>
    </w:p>
    <w:p w14:paraId="0DC0F823" w14:textId="77777777" w:rsidR="00B90CD3" w:rsidRPr="00B90CD3" w:rsidRDefault="00B90CD3" w:rsidP="00B90CD3">
      <w:pPr>
        <w:rPr>
          <w:b/>
        </w:rPr>
      </w:pPr>
      <w:r w:rsidRPr="00B90CD3">
        <w:rPr>
          <w:b/>
        </w:rPr>
        <w:t xml:space="preserve">        , 'Sigal'</w:t>
      </w:r>
    </w:p>
    <w:p w14:paraId="3EFBFC7B" w14:textId="77777777" w:rsidR="00B90CD3" w:rsidRPr="00B90CD3" w:rsidRDefault="00B90CD3" w:rsidP="00B90CD3">
      <w:pPr>
        <w:rPr>
          <w:b/>
        </w:rPr>
      </w:pPr>
      <w:r w:rsidRPr="00B90CD3">
        <w:rPr>
          <w:b/>
        </w:rPr>
        <w:t xml:space="preserve">         , 'Tob'</w:t>
      </w:r>
    </w:p>
    <w:p w14:paraId="6411C323" w14:textId="77777777" w:rsidR="00B90CD3" w:rsidRPr="00B90CD3" w:rsidRDefault="00B90CD3" w:rsidP="00B90CD3">
      <w:pPr>
        <w:rPr>
          <w:b/>
        </w:rPr>
      </w:pPr>
      <w:r w:rsidRPr="00B90CD3">
        <w:rPr>
          <w:b/>
        </w:rPr>
        <w:t xml:space="preserve">        , 'Tobias'</w:t>
      </w:r>
    </w:p>
    <w:p w14:paraId="1878085C" w14:textId="77777777" w:rsidR="00B90CD3" w:rsidRPr="00B90CD3" w:rsidRDefault="00B90CD3" w:rsidP="00B90CD3">
      <w:pPr>
        <w:rPr>
          <w:b/>
        </w:rPr>
      </w:pPr>
      <w:r w:rsidRPr="00B90CD3">
        <w:rPr>
          <w:b/>
        </w:rPr>
        <w:t xml:space="preserve">        , '1298 Vileparle (E)'</w:t>
      </w:r>
    </w:p>
    <w:p w14:paraId="4FE56173" w14:textId="77777777" w:rsidR="00B90CD3" w:rsidRPr="00B90CD3" w:rsidRDefault="00B90CD3" w:rsidP="00B90CD3">
      <w:pPr>
        <w:rPr>
          <w:b/>
        </w:rPr>
      </w:pPr>
      <w:r w:rsidRPr="00B90CD3">
        <w:rPr>
          <w:b/>
        </w:rPr>
        <w:t xml:space="preserve">        , '490231'</w:t>
      </w:r>
    </w:p>
    <w:p w14:paraId="2DD8632D" w14:textId="77777777" w:rsidR="00B90CD3" w:rsidRPr="00B90CD3" w:rsidRDefault="00B90CD3" w:rsidP="00B90CD3">
      <w:pPr>
        <w:rPr>
          <w:b/>
        </w:rPr>
      </w:pPr>
      <w:r w:rsidRPr="00B90CD3">
        <w:rPr>
          <w:b/>
        </w:rPr>
        <w:t xml:space="preserve">        , 'Bombay, Maharashtra'</w:t>
      </w:r>
    </w:p>
    <w:p w14:paraId="61618C7D" w14:textId="77777777" w:rsidR="00B90CD3" w:rsidRPr="00B90CD3" w:rsidRDefault="00B90CD3" w:rsidP="00B90CD3">
      <w:pPr>
        <w:rPr>
          <w:b/>
        </w:rPr>
      </w:pPr>
      <w:r w:rsidRPr="00B90CD3">
        <w:rPr>
          <w:b/>
        </w:rPr>
        <w:t xml:space="preserve">        , 'IN'</w:t>
      </w:r>
    </w:p>
    <w:p w14:paraId="76577AC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'24-JUL-1997', '%d-%b-%Y')</w:t>
      </w:r>
    </w:p>
    <w:p w14:paraId="150D8580" w14:textId="77777777" w:rsidR="00B90CD3" w:rsidRPr="00B90CD3" w:rsidRDefault="00B90CD3" w:rsidP="00B90CD3">
      <w:pPr>
        <w:rPr>
          <w:b/>
        </w:rPr>
      </w:pPr>
      <w:r w:rsidRPr="00B90CD3">
        <w:rPr>
          <w:b/>
        </w:rPr>
        <w:t xml:space="preserve">        , '</w:t>
      </w:r>
      <w:proofErr w:type="gramStart"/>
      <w:r w:rsidRPr="00B90CD3">
        <w:rPr>
          <w:b/>
        </w:rPr>
        <w:t>tob@tpb.com'</w:t>
      </w:r>
      <w:proofErr w:type="gramEnd"/>
    </w:p>
    <w:p w14:paraId="42C74050" w14:textId="77777777" w:rsidR="00B90CD3" w:rsidRPr="00B90CD3" w:rsidRDefault="00B90CD3" w:rsidP="00B90CD3">
      <w:pPr>
        <w:rPr>
          <w:b/>
        </w:rPr>
      </w:pPr>
      <w:r w:rsidRPr="00B90CD3">
        <w:rPr>
          <w:b/>
        </w:rPr>
        <w:t xml:space="preserve">       , 5151274564</w:t>
      </w:r>
    </w:p>
    <w:p w14:paraId="70FB1B78" w14:textId="77777777" w:rsidR="00B90CD3" w:rsidRPr="00B90CD3" w:rsidRDefault="00B90CD3" w:rsidP="00B90CD3">
      <w:pPr>
        <w:rPr>
          <w:b/>
        </w:rPr>
      </w:pPr>
      <w:r w:rsidRPr="00B90CD3">
        <w:rPr>
          <w:b/>
        </w:rPr>
        <w:t xml:space="preserve">        , NULL</w:t>
      </w:r>
    </w:p>
    <w:p w14:paraId="6C59C5B3" w14:textId="77777777" w:rsidR="00B90CD3" w:rsidRPr="00B90CD3" w:rsidRDefault="00B90CD3" w:rsidP="00B90CD3">
      <w:pPr>
        <w:rPr>
          <w:b/>
        </w:rPr>
      </w:pPr>
      <w:r w:rsidRPr="00B90CD3">
        <w:rPr>
          <w:b/>
        </w:rPr>
        <w:t xml:space="preserve">        );</w:t>
      </w:r>
    </w:p>
    <w:p w14:paraId="4B024EA6" w14:textId="77777777" w:rsidR="00B90CD3" w:rsidRPr="00B90CD3" w:rsidRDefault="00B90CD3" w:rsidP="00B90CD3">
      <w:pPr>
        <w:rPr>
          <w:b/>
        </w:rPr>
      </w:pPr>
    </w:p>
    <w:p w14:paraId="3290226D" w14:textId="77777777" w:rsidR="00B90CD3" w:rsidRPr="00B90CD3" w:rsidRDefault="00B90CD3" w:rsidP="00B90CD3">
      <w:pPr>
        <w:rPr>
          <w:b/>
        </w:rPr>
      </w:pPr>
      <w:r w:rsidRPr="00B90CD3">
        <w:rPr>
          <w:b/>
        </w:rPr>
        <w:t xml:space="preserve">INSERT INTO global_customeraccount VALUES </w:t>
      </w:r>
    </w:p>
    <w:p w14:paraId="5E858D8E" w14:textId="77777777" w:rsidR="00B90CD3" w:rsidRPr="00B90CD3" w:rsidRDefault="00B90CD3" w:rsidP="00B90CD3">
      <w:pPr>
        <w:rPr>
          <w:b/>
        </w:rPr>
      </w:pPr>
      <w:r w:rsidRPr="00B90CD3">
        <w:rPr>
          <w:b/>
        </w:rPr>
        <w:t xml:space="preserve">        </w:t>
      </w:r>
      <w:proofErr w:type="gramStart"/>
      <w:r w:rsidRPr="00B90CD3">
        <w:rPr>
          <w:b/>
        </w:rPr>
        <w:t>( 20016</w:t>
      </w:r>
      <w:proofErr w:type="gramEnd"/>
    </w:p>
    <w:p w14:paraId="4494783F" w14:textId="77777777" w:rsidR="00B90CD3" w:rsidRPr="00B90CD3" w:rsidRDefault="00B90CD3" w:rsidP="00B90CD3">
      <w:pPr>
        <w:rPr>
          <w:b/>
        </w:rPr>
      </w:pPr>
      <w:r w:rsidRPr="00B90CD3">
        <w:rPr>
          <w:b/>
        </w:rPr>
        <w:t xml:space="preserve">        , 'Guy'</w:t>
      </w:r>
    </w:p>
    <w:p w14:paraId="0ED5E5CD" w14:textId="77777777" w:rsidR="00B90CD3" w:rsidRPr="00B90CD3" w:rsidRDefault="00B90CD3" w:rsidP="00B90CD3">
      <w:pPr>
        <w:rPr>
          <w:b/>
        </w:rPr>
      </w:pPr>
      <w:r w:rsidRPr="00B90CD3">
        <w:rPr>
          <w:b/>
        </w:rPr>
        <w:t xml:space="preserve">         , NULL</w:t>
      </w:r>
    </w:p>
    <w:p w14:paraId="3EDDA5F1" w14:textId="77777777" w:rsidR="00B90CD3" w:rsidRPr="00B90CD3" w:rsidRDefault="00B90CD3" w:rsidP="00B90CD3">
      <w:pPr>
        <w:rPr>
          <w:b/>
        </w:rPr>
      </w:pPr>
      <w:r w:rsidRPr="00B90CD3">
        <w:rPr>
          <w:b/>
        </w:rPr>
        <w:t xml:space="preserve">        , 'Himuro'</w:t>
      </w:r>
    </w:p>
    <w:p w14:paraId="5833D86E" w14:textId="77777777" w:rsidR="00B90CD3" w:rsidRPr="00B90CD3" w:rsidRDefault="00B90CD3" w:rsidP="00B90CD3">
      <w:pPr>
        <w:rPr>
          <w:b/>
        </w:rPr>
      </w:pPr>
      <w:r w:rsidRPr="00B90CD3">
        <w:rPr>
          <w:b/>
        </w:rPr>
        <w:t xml:space="preserve">    , '12-98 Victoria Street'</w:t>
      </w:r>
    </w:p>
    <w:p w14:paraId="5802D18C" w14:textId="77777777" w:rsidR="00B90CD3" w:rsidRPr="00B90CD3" w:rsidRDefault="00B90CD3" w:rsidP="00B90CD3">
      <w:pPr>
        <w:rPr>
          <w:b/>
        </w:rPr>
      </w:pPr>
      <w:r w:rsidRPr="00B90CD3">
        <w:rPr>
          <w:b/>
        </w:rPr>
        <w:t xml:space="preserve">        , '2901'</w:t>
      </w:r>
    </w:p>
    <w:p w14:paraId="7F2DBCAD" w14:textId="77777777" w:rsidR="00B90CD3" w:rsidRPr="00B90CD3" w:rsidRDefault="00B90CD3" w:rsidP="00B90CD3">
      <w:pPr>
        <w:rPr>
          <w:b/>
        </w:rPr>
      </w:pPr>
      <w:r w:rsidRPr="00B90CD3">
        <w:rPr>
          <w:b/>
        </w:rPr>
        <w:t xml:space="preserve">        , 'Sydney'</w:t>
      </w:r>
    </w:p>
    <w:p w14:paraId="18AC2A5E" w14:textId="77777777" w:rsidR="00B90CD3" w:rsidRPr="00B90CD3" w:rsidRDefault="00B90CD3" w:rsidP="00B90CD3">
      <w:pPr>
        <w:rPr>
          <w:b/>
        </w:rPr>
      </w:pPr>
      <w:r w:rsidRPr="00B90CD3">
        <w:rPr>
          <w:b/>
        </w:rPr>
        <w:t xml:space="preserve">        , 'Australia'</w:t>
      </w:r>
    </w:p>
    <w:p w14:paraId="1FE212D2"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'15-NOV-1998', '%d-%b-%Y')</w:t>
      </w:r>
    </w:p>
    <w:p w14:paraId="3EF8BE62" w14:textId="77777777" w:rsidR="00B90CD3" w:rsidRPr="00B90CD3" w:rsidRDefault="00B90CD3" w:rsidP="00B90CD3">
      <w:pPr>
        <w:rPr>
          <w:b/>
        </w:rPr>
      </w:pPr>
      <w:r w:rsidRPr="00B90CD3">
        <w:rPr>
          <w:b/>
        </w:rPr>
        <w:t xml:space="preserve">        , '</w:t>
      </w:r>
      <w:proofErr w:type="gramStart"/>
      <w:r w:rsidRPr="00B90CD3">
        <w:rPr>
          <w:b/>
        </w:rPr>
        <w:t>guy@gut.com'</w:t>
      </w:r>
      <w:proofErr w:type="gramEnd"/>
    </w:p>
    <w:p w14:paraId="67AC8300" w14:textId="77777777" w:rsidR="00B90CD3" w:rsidRPr="00B90CD3" w:rsidRDefault="00B90CD3" w:rsidP="00B90CD3">
      <w:pPr>
        <w:rPr>
          <w:b/>
        </w:rPr>
      </w:pPr>
      <w:r w:rsidRPr="00B90CD3">
        <w:rPr>
          <w:b/>
        </w:rPr>
        <w:t xml:space="preserve">        , NULL</w:t>
      </w:r>
    </w:p>
    <w:p w14:paraId="602A8930" w14:textId="77777777" w:rsidR="00B90CD3" w:rsidRPr="00B90CD3" w:rsidRDefault="00B90CD3" w:rsidP="00B90CD3">
      <w:pPr>
        <w:rPr>
          <w:b/>
        </w:rPr>
      </w:pPr>
      <w:r w:rsidRPr="00B90CD3">
        <w:rPr>
          <w:b/>
        </w:rPr>
        <w:t xml:space="preserve">         , NULL</w:t>
      </w:r>
    </w:p>
    <w:p w14:paraId="5ADDEFBF" w14:textId="77777777" w:rsidR="00B90CD3" w:rsidRPr="00B90CD3" w:rsidRDefault="00B90CD3" w:rsidP="00B90CD3">
      <w:pPr>
        <w:rPr>
          <w:b/>
        </w:rPr>
      </w:pPr>
      <w:r w:rsidRPr="00B90CD3">
        <w:rPr>
          <w:b/>
        </w:rPr>
        <w:t xml:space="preserve">        );</w:t>
      </w:r>
    </w:p>
    <w:p w14:paraId="0F434F27" w14:textId="77777777" w:rsidR="00B90CD3" w:rsidRPr="00B90CD3" w:rsidRDefault="00B90CD3" w:rsidP="00B90CD3">
      <w:pPr>
        <w:rPr>
          <w:b/>
        </w:rPr>
      </w:pPr>
    </w:p>
    <w:p w14:paraId="244039B3" w14:textId="77777777" w:rsidR="00B90CD3" w:rsidRPr="00B90CD3" w:rsidRDefault="00B90CD3" w:rsidP="00B90CD3">
      <w:pPr>
        <w:rPr>
          <w:b/>
        </w:rPr>
      </w:pPr>
      <w:r w:rsidRPr="00B90CD3">
        <w:rPr>
          <w:b/>
        </w:rPr>
        <w:t xml:space="preserve">INSERT INTO global_customeraccount VALUES </w:t>
      </w:r>
    </w:p>
    <w:p w14:paraId="4EF25A26" w14:textId="77777777" w:rsidR="00B90CD3" w:rsidRPr="00B90CD3" w:rsidRDefault="00B90CD3" w:rsidP="00B90CD3">
      <w:pPr>
        <w:rPr>
          <w:b/>
        </w:rPr>
      </w:pPr>
      <w:r w:rsidRPr="00B90CD3">
        <w:rPr>
          <w:b/>
        </w:rPr>
        <w:t xml:space="preserve">        </w:t>
      </w:r>
      <w:proofErr w:type="gramStart"/>
      <w:r w:rsidRPr="00B90CD3">
        <w:rPr>
          <w:b/>
        </w:rPr>
        <w:t>( 20017</w:t>
      </w:r>
      <w:proofErr w:type="gramEnd"/>
    </w:p>
    <w:p w14:paraId="427940A4" w14:textId="77777777" w:rsidR="00B90CD3" w:rsidRPr="00B90CD3" w:rsidRDefault="00B90CD3" w:rsidP="00B90CD3">
      <w:pPr>
        <w:rPr>
          <w:b/>
        </w:rPr>
      </w:pPr>
      <w:r w:rsidRPr="00B90CD3">
        <w:rPr>
          <w:b/>
        </w:rPr>
        <w:t xml:space="preserve">        , 'Karen'</w:t>
      </w:r>
    </w:p>
    <w:p w14:paraId="40B1AF71" w14:textId="77777777" w:rsidR="00B90CD3" w:rsidRPr="00B90CD3" w:rsidRDefault="00B90CD3" w:rsidP="00B90CD3">
      <w:pPr>
        <w:rPr>
          <w:b/>
        </w:rPr>
      </w:pPr>
      <w:r w:rsidRPr="00B90CD3">
        <w:rPr>
          <w:b/>
        </w:rPr>
        <w:t xml:space="preserve">          , 'Kcol'</w:t>
      </w:r>
    </w:p>
    <w:p w14:paraId="7BA4500C" w14:textId="77777777" w:rsidR="00B90CD3" w:rsidRPr="00B90CD3" w:rsidRDefault="00B90CD3" w:rsidP="00B90CD3">
      <w:pPr>
        <w:rPr>
          <w:b/>
        </w:rPr>
      </w:pPr>
      <w:r w:rsidRPr="00B90CD3">
        <w:rPr>
          <w:b/>
        </w:rPr>
        <w:t xml:space="preserve">        , 'Colmenares'</w:t>
      </w:r>
    </w:p>
    <w:p w14:paraId="699FDFEE" w14:textId="77777777" w:rsidR="00B90CD3" w:rsidRPr="00B90CD3" w:rsidRDefault="00B90CD3" w:rsidP="00B90CD3">
      <w:pPr>
        <w:rPr>
          <w:b/>
        </w:rPr>
      </w:pPr>
      <w:r w:rsidRPr="00B90CD3">
        <w:rPr>
          <w:b/>
        </w:rPr>
        <w:t xml:space="preserve">      , '198 Clementi North'</w:t>
      </w:r>
    </w:p>
    <w:p w14:paraId="355EAC2A" w14:textId="77777777" w:rsidR="00B90CD3" w:rsidRPr="00B90CD3" w:rsidRDefault="00B90CD3" w:rsidP="00B90CD3">
      <w:pPr>
        <w:rPr>
          <w:b/>
        </w:rPr>
      </w:pPr>
      <w:r w:rsidRPr="00B90CD3">
        <w:rPr>
          <w:b/>
        </w:rPr>
        <w:t xml:space="preserve">        , '540198'</w:t>
      </w:r>
    </w:p>
    <w:p w14:paraId="0BFFA705" w14:textId="77777777" w:rsidR="00B90CD3" w:rsidRPr="00B90CD3" w:rsidRDefault="00B90CD3" w:rsidP="00B90CD3">
      <w:pPr>
        <w:rPr>
          <w:b/>
        </w:rPr>
      </w:pPr>
      <w:r w:rsidRPr="00B90CD3">
        <w:rPr>
          <w:b/>
        </w:rPr>
        <w:t xml:space="preserve">        , 'Singapore'</w:t>
      </w:r>
    </w:p>
    <w:p w14:paraId="69B72389" w14:textId="77777777" w:rsidR="00B90CD3" w:rsidRPr="00B90CD3" w:rsidRDefault="00B90CD3" w:rsidP="00B90CD3">
      <w:pPr>
        <w:rPr>
          <w:b/>
        </w:rPr>
      </w:pPr>
      <w:r w:rsidRPr="00B90CD3">
        <w:rPr>
          <w:b/>
        </w:rPr>
        <w:t xml:space="preserve">       , 'Singapore'</w:t>
      </w:r>
    </w:p>
    <w:p w14:paraId="31DB2BDE" w14:textId="77777777" w:rsidR="00B90CD3" w:rsidRPr="00B90CD3" w:rsidRDefault="00B90CD3" w:rsidP="00B90CD3">
      <w:pPr>
        <w:rPr>
          <w:b/>
        </w:rPr>
      </w:pPr>
      <w:r w:rsidRPr="00B90CD3">
        <w:rPr>
          <w:b/>
        </w:rPr>
        <w:t xml:space="preserve">       </w:t>
      </w:r>
    </w:p>
    <w:p w14:paraId="402EA91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'10-AUG-1999', '%d-%b-%Y')</w:t>
      </w:r>
    </w:p>
    <w:p w14:paraId="591A5942" w14:textId="77777777" w:rsidR="00B90CD3" w:rsidRPr="00B90CD3" w:rsidRDefault="00B90CD3" w:rsidP="00B90CD3">
      <w:pPr>
        <w:rPr>
          <w:b/>
        </w:rPr>
      </w:pPr>
      <w:r w:rsidRPr="00B90CD3">
        <w:rPr>
          <w:b/>
        </w:rPr>
        <w:t xml:space="preserve">        , '</w:t>
      </w:r>
      <w:proofErr w:type="gramStart"/>
      <w:r w:rsidRPr="00B90CD3">
        <w:rPr>
          <w:b/>
        </w:rPr>
        <w:t>kcol@kcol.com'</w:t>
      </w:r>
      <w:proofErr w:type="gramEnd"/>
    </w:p>
    <w:p w14:paraId="62DF1AC2" w14:textId="77777777" w:rsidR="00B90CD3" w:rsidRPr="00B90CD3" w:rsidRDefault="00B90CD3" w:rsidP="00B90CD3">
      <w:pPr>
        <w:rPr>
          <w:b/>
        </w:rPr>
      </w:pPr>
      <w:r w:rsidRPr="00B90CD3">
        <w:rPr>
          <w:b/>
        </w:rPr>
        <w:t xml:space="preserve">        , NULL</w:t>
      </w:r>
    </w:p>
    <w:p w14:paraId="24125FE4" w14:textId="77777777" w:rsidR="00B90CD3" w:rsidRPr="00B90CD3" w:rsidRDefault="00B90CD3" w:rsidP="00B90CD3">
      <w:pPr>
        <w:rPr>
          <w:b/>
        </w:rPr>
      </w:pPr>
      <w:r w:rsidRPr="00B90CD3">
        <w:rPr>
          <w:b/>
        </w:rPr>
        <w:t xml:space="preserve">         , NULL</w:t>
      </w:r>
    </w:p>
    <w:p w14:paraId="6FF57861" w14:textId="77777777" w:rsidR="00B90CD3" w:rsidRPr="00B90CD3" w:rsidRDefault="00B90CD3" w:rsidP="00B90CD3">
      <w:pPr>
        <w:rPr>
          <w:b/>
        </w:rPr>
      </w:pPr>
      <w:r w:rsidRPr="00B90CD3">
        <w:rPr>
          <w:b/>
        </w:rPr>
        <w:t xml:space="preserve">        );</w:t>
      </w:r>
    </w:p>
    <w:p w14:paraId="3718172D" w14:textId="77777777" w:rsidR="00B90CD3" w:rsidRPr="00B90CD3" w:rsidRDefault="00B90CD3" w:rsidP="00B90CD3">
      <w:pPr>
        <w:rPr>
          <w:b/>
        </w:rPr>
      </w:pPr>
    </w:p>
    <w:p w14:paraId="323DEF97" w14:textId="77777777" w:rsidR="00B90CD3" w:rsidRPr="00B90CD3" w:rsidRDefault="00B90CD3" w:rsidP="00B90CD3">
      <w:pPr>
        <w:rPr>
          <w:b/>
        </w:rPr>
      </w:pPr>
      <w:r w:rsidRPr="00B90CD3">
        <w:rPr>
          <w:b/>
        </w:rPr>
        <w:t xml:space="preserve">INSERT INTO global_customeraccount VALUES </w:t>
      </w:r>
    </w:p>
    <w:p w14:paraId="0D1D5052" w14:textId="77777777" w:rsidR="00B90CD3" w:rsidRPr="00B90CD3" w:rsidRDefault="00B90CD3" w:rsidP="00B90CD3">
      <w:pPr>
        <w:rPr>
          <w:b/>
        </w:rPr>
      </w:pPr>
      <w:r w:rsidRPr="00B90CD3">
        <w:rPr>
          <w:b/>
        </w:rPr>
        <w:lastRenderedPageBreak/>
        <w:t xml:space="preserve">        </w:t>
      </w:r>
      <w:proofErr w:type="gramStart"/>
      <w:r w:rsidRPr="00B90CD3">
        <w:rPr>
          <w:b/>
        </w:rPr>
        <w:t>( 20018</w:t>
      </w:r>
      <w:proofErr w:type="gramEnd"/>
    </w:p>
    <w:p w14:paraId="389F12CF" w14:textId="77777777" w:rsidR="00B90CD3" w:rsidRPr="00B90CD3" w:rsidRDefault="00B90CD3" w:rsidP="00B90CD3">
      <w:pPr>
        <w:rPr>
          <w:b/>
        </w:rPr>
      </w:pPr>
      <w:r w:rsidRPr="00B90CD3">
        <w:rPr>
          <w:b/>
        </w:rPr>
        <w:t xml:space="preserve">        , 'Matthew'</w:t>
      </w:r>
    </w:p>
    <w:p w14:paraId="49A171CE" w14:textId="77777777" w:rsidR="00B90CD3" w:rsidRPr="00B90CD3" w:rsidRDefault="00B90CD3" w:rsidP="00B90CD3">
      <w:pPr>
        <w:rPr>
          <w:b/>
        </w:rPr>
      </w:pPr>
      <w:r w:rsidRPr="00B90CD3">
        <w:rPr>
          <w:b/>
        </w:rPr>
        <w:t xml:space="preserve">         , NULL</w:t>
      </w:r>
    </w:p>
    <w:p w14:paraId="5197C72C" w14:textId="77777777" w:rsidR="00B90CD3" w:rsidRPr="00B90CD3" w:rsidRDefault="00B90CD3" w:rsidP="00B90CD3">
      <w:pPr>
        <w:rPr>
          <w:b/>
        </w:rPr>
      </w:pPr>
      <w:r w:rsidRPr="00B90CD3">
        <w:rPr>
          <w:b/>
        </w:rPr>
        <w:t xml:space="preserve">        , 'Weiss'</w:t>
      </w:r>
    </w:p>
    <w:p w14:paraId="46C0CCEF" w14:textId="77777777" w:rsidR="00B90CD3" w:rsidRPr="00B90CD3" w:rsidRDefault="00B90CD3" w:rsidP="00B90CD3">
      <w:pPr>
        <w:rPr>
          <w:b/>
        </w:rPr>
      </w:pPr>
      <w:r w:rsidRPr="00B90CD3">
        <w:rPr>
          <w:b/>
        </w:rPr>
        <w:t xml:space="preserve">          , '8204 Arthur St'</w:t>
      </w:r>
    </w:p>
    <w:p w14:paraId="6D82C084" w14:textId="77777777" w:rsidR="00B90CD3" w:rsidRPr="00B90CD3" w:rsidRDefault="00B90CD3" w:rsidP="00B90CD3">
      <w:pPr>
        <w:rPr>
          <w:b/>
        </w:rPr>
      </w:pPr>
      <w:r w:rsidRPr="00B90CD3">
        <w:rPr>
          <w:b/>
        </w:rPr>
        <w:t xml:space="preserve">        , 'SW1 2BGF'</w:t>
      </w:r>
    </w:p>
    <w:p w14:paraId="4C208409" w14:textId="77777777" w:rsidR="00B90CD3" w:rsidRPr="00B90CD3" w:rsidRDefault="00B90CD3" w:rsidP="00B90CD3">
      <w:pPr>
        <w:rPr>
          <w:b/>
        </w:rPr>
      </w:pPr>
      <w:r w:rsidRPr="00B90CD3">
        <w:rPr>
          <w:b/>
        </w:rPr>
        <w:t xml:space="preserve">        , 'London'</w:t>
      </w:r>
    </w:p>
    <w:p w14:paraId="16761F52" w14:textId="77777777" w:rsidR="00B90CD3" w:rsidRPr="00B90CD3" w:rsidRDefault="00B90CD3" w:rsidP="00B90CD3">
      <w:pPr>
        <w:rPr>
          <w:b/>
        </w:rPr>
      </w:pPr>
      <w:r w:rsidRPr="00B90CD3">
        <w:rPr>
          <w:b/>
        </w:rPr>
        <w:t xml:space="preserve">        , 'UK'</w:t>
      </w:r>
    </w:p>
    <w:p w14:paraId="4C9C3C4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'18-JUL-1996', '%d-%b-%Y')</w:t>
      </w:r>
    </w:p>
    <w:p w14:paraId="20C1E93B" w14:textId="77777777" w:rsidR="00B90CD3" w:rsidRPr="00B90CD3" w:rsidRDefault="00B90CD3" w:rsidP="00B90CD3">
      <w:pPr>
        <w:rPr>
          <w:b/>
        </w:rPr>
      </w:pPr>
      <w:r w:rsidRPr="00B90CD3">
        <w:rPr>
          <w:b/>
        </w:rPr>
        <w:t xml:space="preserve">        , '</w:t>
      </w:r>
      <w:proofErr w:type="gramStart"/>
      <w:r w:rsidRPr="00B90CD3">
        <w:rPr>
          <w:b/>
        </w:rPr>
        <w:t>matt.brand.uk'</w:t>
      </w:r>
      <w:proofErr w:type="gramEnd"/>
    </w:p>
    <w:p w14:paraId="4A1D4A0F" w14:textId="77777777" w:rsidR="00B90CD3" w:rsidRPr="00B90CD3" w:rsidRDefault="00B90CD3" w:rsidP="00B90CD3">
      <w:pPr>
        <w:rPr>
          <w:b/>
        </w:rPr>
      </w:pPr>
      <w:r w:rsidRPr="00B90CD3">
        <w:rPr>
          <w:b/>
        </w:rPr>
        <w:t xml:space="preserve">        , NULL</w:t>
      </w:r>
    </w:p>
    <w:p w14:paraId="60AF022E" w14:textId="77777777" w:rsidR="00B90CD3" w:rsidRPr="00B90CD3" w:rsidRDefault="00B90CD3" w:rsidP="00B90CD3">
      <w:pPr>
        <w:rPr>
          <w:b/>
        </w:rPr>
      </w:pPr>
      <w:r w:rsidRPr="00B90CD3">
        <w:rPr>
          <w:b/>
        </w:rPr>
        <w:t xml:space="preserve">         , NULL</w:t>
      </w:r>
    </w:p>
    <w:p w14:paraId="34F38BA8" w14:textId="77777777" w:rsidR="00B90CD3" w:rsidRPr="00B90CD3" w:rsidRDefault="00B90CD3" w:rsidP="00B90CD3">
      <w:pPr>
        <w:rPr>
          <w:b/>
        </w:rPr>
      </w:pPr>
      <w:r w:rsidRPr="00B90CD3">
        <w:rPr>
          <w:b/>
        </w:rPr>
        <w:t xml:space="preserve">        );</w:t>
      </w:r>
    </w:p>
    <w:p w14:paraId="7E4189EA" w14:textId="77777777" w:rsidR="00B90CD3" w:rsidRPr="00B90CD3" w:rsidRDefault="00B90CD3" w:rsidP="00B90CD3">
      <w:pPr>
        <w:rPr>
          <w:b/>
        </w:rPr>
      </w:pPr>
    </w:p>
    <w:p w14:paraId="3354C6B3" w14:textId="77777777" w:rsidR="00B90CD3" w:rsidRPr="00B90CD3" w:rsidRDefault="00B90CD3" w:rsidP="00B90CD3">
      <w:pPr>
        <w:rPr>
          <w:b/>
        </w:rPr>
      </w:pPr>
      <w:r w:rsidRPr="00B90CD3">
        <w:rPr>
          <w:b/>
        </w:rPr>
        <w:t xml:space="preserve">INSERT INTO global_customeraccount VALUES </w:t>
      </w:r>
    </w:p>
    <w:p w14:paraId="5657A20F" w14:textId="77777777" w:rsidR="00B90CD3" w:rsidRPr="00B90CD3" w:rsidRDefault="00B90CD3" w:rsidP="00B90CD3">
      <w:pPr>
        <w:rPr>
          <w:b/>
        </w:rPr>
      </w:pPr>
      <w:r w:rsidRPr="00B90CD3">
        <w:rPr>
          <w:b/>
        </w:rPr>
        <w:t xml:space="preserve">        </w:t>
      </w:r>
      <w:proofErr w:type="gramStart"/>
      <w:r w:rsidRPr="00B90CD3">
        <w:rPr>
          <w:b/>
        </w:rPr>
        <w:t>( 20019</w:t>
      </w:r>
      <w:proofErr w:type="gramEnd"/>
    </w:p>
    <w:p w14:paraId="7AF0FBE7" w14:textId="77777777" w:rsidR="00B90CD3" w:rsidRPr="00B90CD3" w:rsidRDefault="00B90CD3" w:rsidP="00B90CD3">
      <w:pPr>
        <w:rPr>
          <w:b/>
        </w:rPr>
      </w:pPr>
      <w:r w:rsidRPr="00B90CD3">
        <w:rPr>
          <w:b/>
        </w:rPr>
        <w:t xml:space="preserve">        , 'Adam'</w:t>
      </w:r>
    </w:p>
    <w:p w14:paraId="09FCC0B0" w14:textId="77777777" w:rsidR="00B90CD3" w:rsidRPr="00B90CD3" w:rsidRDefault="00B90CD3" w:rsidP="00B90CD3">
      <w:pPr>
        <w:rPr>
          <w:b/>
        </w:rPr>
      </w:pPr>
      <w:r w:rsidRPr="00B90CD3">
        <w:rPr>
          <w:b/>
        </w:rPr>
        <w:t xml:space="preserve">         , NULL</w:t>
      </w:r>
    </w:p>
    <w:p w14:paraId="4078C57A" w14:textId="77777777" w:rsidR="00B90CD3" w:rsidRPr="00B90CD3" w:rsidRDefault="00B90CD3" w:rsidP="00B90CD3">
      <w:pPr>
        <w:rPr>
          <w:b/>
        </w:rPr>
      </w:pPr>
      <w:r w:rsidRPr="00B90CD3">
        <w:rPr>
          <w:b/>
        </w:rPr>
        <w:t xml:space="preserve">        , 'Fripp'</w:t>
      </w:r>
    </w:p>
    <w:p w14:paraId="743CB33B" w14:textId="77777777" w:rsidR="00B90CD3" w:rsidRPr="00B90CD3" w:rsidRDefault="00B90CD3" w:rsidP="00B90CD3">
      <w:pPr>
        <w:rPr>
          <w:b/>
        </w:rPr>
      </w:pPr>
      <w:r w:rsidRPr="00B90CD3">
        <w:rPr>
          <w:b/>
        </w:rPr>
        <w:t xml:space="preserve">        , 'Magdalen Centre, The Oxford Science Park'</w:t>
      </w:r>
    </w:p>
    <w:p w14:paraId="57B4DD70" w14:textId="77777777" w:rsidR="00B90CD3" w:rsidRPr="00B90CD3" w:rsidRDefault="00B90CD3" w:rsidP="00B90CD3">
      <w:pPr>
        <w:rPr>
          <w:b/>
        </w:rPr>
      </w:pPr>
      <w:r w:rsidRPr="00B90CD3">
        <w:rPr>
          <w:b/>
        </w:rPr>
        <w:t xml:space="preserve">        , 'OX9 9ZB'</w:t>
      </w:r>
    </w:p>
    <w:p w14:paraId="509FE708" w14:textId="77777777" w:rsidR="00B90CD3" w:rsidRPr="00B90CD3" w:rsidRDefault="00B90CD3" w:rsidP="00B90CD3">
      <w:pPr>
        <w:rPr>
          <w:b/>
        </w:rPr>
      </w:pPr>
      <w:r w:rsidRPr="00B90CD3">
        <w:rPr>
          <w:b/>
        </w:rPr>
        <w:t xml:space="preserve">        , 'Oxford'</w:t>
      </w:r>
    </w:p>
    <w:p w14:paraId="216EF37A" w14:textId="77777777" w:rsidR="00B90CD3" w:rsidRPr="00B90CD3" w:rsidRDefault="00B90CD3" w:rsidP="00B90CD3">
      <w:pPr>
        <w:rPr>
          <w:b/>
        </w:rPr>
      </w:pPr>
      <w:r w:rsidRPr="00B90CD3">
        <w:rPr>
          <w:b/>
        </w:rPr>
        <w:t xml:space="preserve">        , 'UK'</w:t>
      </w:r>
    </w:p>
    <w:p w14:paraId="387F536E"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'10-APR-1997', '%d-%b-%Y')</w:t>
      </w:r>
    </w:p>
    <w:p w14:paraId="07B08113" w14:textId="77777777" w:rsidR="00B90CD3" w:rsidRPr="00B90CD3" w:rsidRDefault="00B90CD3" w:rsidP="00B90CD3">
      <w:pPr>
        <w:rPr>
          <w:b/>
        </w:rPr>
      </w:pPr>
      <w:r w:rsidRPr="00B90CD3">
        <w:rPr>
          <w:b/>
        </w:rPr>
        <w:t xml:space="preserve">        , '</w:t>
      </w:r>
      <w:proofErr w:type="gramStart"/>
      <w:r w:rsidRPr="00B90CD3">
        <w:rPr>
          <w:b/>
        </w:rPr>
        <w:t>adam.devine@glo.uk'</w:t>
      </w:r>
      <w:proofErr w:type="gramEnd"/>
    </w:p>
    <w:p w14:paraId="19546EC7" w14:textId="77777777" w:rsidR="00B90CD3" w:rsidRPr="00B90CD3" w:rsidRDefault="00B90CD3" w:rsidP="00B90CD3">
      <w:pPr>
        <w:rPr>
          <w:b/>
        </w:rPr>
      </w:pPr>
      <w:r w:rsidRPr="00B90CD3">
        <w:rPr>
          <w:b/>
        </w:rPr>
        <w:t xml:space="preserve">        , NULL</w:t>
      </w:r>
    </w:p>
    <w:p w14:paraId="572A7699" w14:textId="77777777" w:rsidR="00B90CD3" w:rsidRPr="00B90CD3" w:rsidRDefault="00B90CD3" w:rsidP="00B90CD3">
      <w:pPr>
        <w:rPr>
          <w:b/>
        </w:rPr>
      </w:pPr>
      <w:r w:rsidRPr="00B90CD3">
        <w:rPr>
          <w:b/>
        </w:rPr>
        <w:t xml:space="preserve">         , NULL</w:t>
      </w:r>
    </w:p>
    <w:p w14:paraId="1314AF2A" w14:textId="77777777" w:rsidR="00B90CD3" w:rsidRPr="00B90CD3" w:rsidRDefault="00B90CD3" w:rsidP="00B90CD3">
      <w:pPr>
        <w:rPr>
          <w:b/>
        </w:rPr>
      </w:pPr>
      <w:r w:rsidRPr="00B90CD3">
        <w:rPr>
          <w:b/>
        </w:rPr>
        <w:t xml:space="preserve">        );</w:t>
      </w:r>
    </w:p>
    <w:p w14:paraId="1B90A119" w14:textId="77777777" w:rsidR="00B90CD3" w:rsidRPr="00B90CD3" w:rsidRDefault="00B90CD3" w:rsidP="00B90CD3">
      <w:pPr>
        <w:rPr>
          <w:b/>
        </w:rPr>
      </w:pPr>
    </w:p>
    <w:p w14:paraId="1680F076" w14:textId="77777777" w:rsidR="00B90CD3" w:rsidRPr="00B90CD3" w:rsidRDefault="00B90CD3" w:rsidP="00B90CD3">
      <w:pPr>
        <w:rPr>
          <w:b/>
        </w:rPr>
      </w:pPr>
      <w:r w:rsidRPr="00B90CD3">
        <w:rPr>
          <w:b/>
        </w:rPr>
        <w:t xml:space="preserve">INSERT INTO global_customeraccount VALUES </w:t>
      </w:r>
    </w:p>
    <w:p w14:paraId="6B959111" w14:textId="77777777" w:rsidR="00B90CD3" w:rsidRPr="00B90CD3" w:rsidRDefault="00B90CD3" w:rsidP="00B90CD3">
      <w:pPr>
        <w:rPr>
          <w:b/>
        </w:rPr>
      </w:pPr>
      <w:r w:rsidRPr="00B90CD3">
        <w:rPr>
          <w:b/>
        </w:rPr>
        <w:t xml:space="preserve">        </w:t>
      </w:r>
      <w:proofErr w:type="gramStart"/>
      <w:r w:rsidRPr="00B90CD3">
        <w:rPr>
          <w:b/>
        </w:rPr>
        <w:t>( 20020</w:t>
      </w:r>
      <w:proofErr w:type="gramEnd"/>
    </w:p>
    <w:p w14:paraId="63EB2DD6" w14:textId="77777777" w:rsidR="00B90CD3" w:rsidRPr="00B90CD3" w:rsidRDefault="00B90CD3" w:rsidP="00B90CD3">
      <w:pPr>
        <w:rPr>
          <w:b/>
        </w:rPr>
      </w:pPr>
      <w:r w:rsidRPr="00B90CD3">
        <w:rPr>
          <w:b/>
        </w:rPr>
        <w:t xml:space="preserve">        , 'Payam'</w:t>
      </w:r>
    </w:p>
    <w:p w14:paraId="504A63E7" w14:textId="77777777" w:rsidR="00B90CD3" w:rsidRPr="00B90CD3" w:rsidRDefault="00B90CD3" w:rsidP="00B90CD3">
      <w:pPr>
        <w:rPr>
          <w:b/>
        </w:rPr>
      </w:pPr>
      <w:r w:rsidRPr="00B90CD3">
        <w:rPr>
          <w:b/>
        </w:rPr>
        <w:t xml:space="preserve">        , NULL</w:t>
      </w:r>
    </w:p>
    <w:p w14:paraId="50E763BE" w14:textId="77777777" w:rsidR="00B90CD3" w:rsidRPr="00B90CD3" w:rsidRDefault="00B90CD3" w:rsidP="00B90CD3">
      <w:pPr>
        <w:rPr>
          <w:b/>
        </w:rPr>
      </w:pPr>
      <w:r w:rsidRPr="00B90CD3">
        <w:rPr>
          <w:b/>
        </w:rPr>
        <w:lastRenderedPageBreak/>
        <w:t xml:space="preserve">        , 'Kaufling'</w:t>
      </w:r>
    </w:p>
    <w:p w14:paraId="57EA4D28" w14:textId="77777777" w:rsidR="00B90CD3" w:rsidRPr="00B90CD3" w:rsidRDefault="00B90CD3" w:rsidP="00B90CD3">
      <w:pPr>
        <w:rPr>
          <w:b/>
        </w:rPr>
      </w:pPr>
      <w:r w:rsidRPr="00B90CD3">
        <w:rPr>
          <w:b/>
        </w:rPr>
        <w:t xml:space="preserve">        , '9702 Chester Road'</w:t>
      </w:r>
    </w:p>
    <w:p w14:paraId="529EEF44" w14:textId="77777777" w:rsidR="00B90CD3" w:rsidRPr="00B90CD3" w:rsidRDefault="00B90CD3" w:rsidP="00B90CD3">
      <w:pPr>
        <w:rPr>
          <w:b/>
        </w:rPr>
      </w:pPr>
      <w:r w:rsidRPr="00B90CD3">
        <w:rPr>
          <w:b/>
        </w:rPr>
        <w:t xml:space="preserve">       ,'ME2 3HF'</w:t>
      </w:r>
    </w:p>
    <w:p w14:paraId="364DE795" w14:textId="77777777" w:rsidR="00B90CD3" w:rsidRPr="00B90CD3" w:rsidRDefault="00B90CD3" w:rsidP="00B90CD3">
      <w:pPr>
        <w:rPr>
          <w:b/>
        </w:rPr>
      </w:pPr>
      <w:r w:rsidRPr="00B90CD3">
        <w:rPr>
          <w:b/>
        </w:rPr>
        <w:t xml:space="preserve">        , 'Manchester'</w:t>
      </w:r>
    </w:p>
    <w:p w14:paraId="65BA1DD6" w14:textId="77777777" w:rsidR="00B90CD3" w:rsidRPr="00B90CD3" w:rsidRDefault="00B90CD3" w:rsidP="00B90CD3">
      <w:pPr>
        <w:rPr>
          <w:b/>
        </w:rPr>
      </w:pPr>
      <w:r w:rsidRPr="00B90CD3">
        <w:rPr>
          <w:b/>
        </w:rPr>
        <w:t xml:space="preserve">        , 'UK'</w:t>
      </w:r>
    </w:p>
    <w:p w14:paraId="30178B5C"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'01-MAY-1995', '%d-%b-%Y')</w:t>
      </w:r>
    </w:p>
    <w:p w14:paraId="124A227D" w14:textId="77777777" w:rsidR="00B90CD3" w:rsidRPr="00B90CD3" w:rsidRDefault="00B90CD3" w:rsidP="00B90CD3">
      <w:pPr>
        <w:rPr>
          <w:b/>
        </w:rPr>
      </w:pPr>
      <w:r w:rsidRPr="00B90CD3">
        <w:rPr>
          <w:b/>
        </w:rPr>
        <w:t xml:space="preserve">        , '</w:t>
      </w:r>
      <w:proofErr w:type="gramStart"/>
      <w:r w:rsidRPr="00B90CD3">
        <w:rPr>
          <w:b/>
        </w:rPr>
        <w:t>payam@manny.com'</w:t>
      </w:r>
      <w:proofErr w:type="gramEnd"/>
    </w:p>
    <w:p w14:paraId="4119D5A0" w14:textId="77777777" w:rsidR="00B90CD3" w:rsidRPr="00B90CD3" w:rsidRDefault="00B90CD3" w:rsidP="00B90CD3">
      <w:pPr>
        <w:rPr>
          <w:b/>
        </w:rPr>
      </w:pPr>
      <w:r w:rsidRPr="00B90CD3">
        <w:rPr>
          <w:b/>
        </w:rPr>
        <w:t xml:space="preserve">        , NULL</w:t>
      </w:r>
    </w:p>
    <w:p w14:paraId="17252827" w14:textId="77777777" w:rsidR="00B90CD3" w:rsidRPr="00B90CD3" w:rsidRDefault="00B90CD3" w:rsidP="00B90CD3">
      <w:pPr>
        <w:rPr>
          <w:b/>
        </w:rPr>
      </w:pPr>
      <w:r w:rsidRPr="00B90CD3">
        <w:rPr>
          <w:b/>
        </w:rPr>
        <w:t xml:space="preserve">         , '09629850293'</w:t>
      </w:r>
    </w:p>
    <w:p w14:paraId="07822F85" w14:textId="77777777" w:rsidR="00B90CD3" w:rsidRPr="00B90CD3" w:rsidRDefault="00B90CD3" w:rsidP="00B90CD3">
      <w:pPr>
        <w:rPr>
          <w:b/>
        </w:rPr>
      </w:pPr>
      <w:r w:rsidRPr="00B90CD3">
        <w:rPr>
          <w:b/>
        </w:rPr>
        <w:t xml:space="preserve">        );</w:t>
      </w:r>
    </w:p>
    <w:p w14:paraId="2865C281" w14:textId="77777777" w:rsidR="00B90CD3" w:rsidRPr="00B90CD3" w:rsidRDefault="00B90CD3" w:rsidP="00B90CD3">
      <w:pPr>
        <w:rPr>
          <w:b/>
        </w:rPr>
      </w:pPr>
    </w:p>
    <w:p w14:paraId="62E3A9C0" w14:textId="77777777" w:rsidR="00B90CD3" w:rsidRPr="00B90CD3" w:rsidRDefault="00B90CD3" w:rsidP="00B90CD3">
      <w:pPr>
        <w:rPr>
          <w:b/>
        </w:rPr>
      </w:pPr>
      <w:r w:rsidRPr="00B90CD3">
        <w:rPr>
          <w:b/>
        </w:rPr>
        <w:t xml:space="preserve">INSERT INTO global_customeraccount VALUES </w:t>
      </w:r>
    </w:p>
    <w:p w14:paraId="52F41140" w14:textId="77777777" w:rsidR="00B90CD3" w:rsidRPr="00B90CD3" w:rsidRDefault="00B90CD3" w:rsidP="00B90CD3">
      <w:pPr>
        <w:rPr>
          <w:b/>
        </w:rPr>
      </w:pPr>
      <w:r w:rsidRPr="00B90CD3">
        <w:rPr>
          <w:b/>
        </w:rPr>
        <w:t xml:space="preserve">        </w:t>
      </w:r>
      <w:proofErr w:type="gramStart"/>
      <w:r w:rsidRPr="00B90CD3">
        <w:rPr>
          <w:b/>
        </w:rPr>
        <w:t>( 20021</w:t>
      </w:r>
      <w:proofErr w:type="gramEnd"/>
    </w:p>
    <w:p w14:paraId="7846B0AB" w14:textId="77777777" w:rsidR="00B90CD3" w:rsidRPr="00B90CD3" w:rsidRDefault="00B90CD3" w:rsidP="00B90CD3">
      <w:pPr>
        <w:rPr>
          <w:b/>
        </w:rPr>
      </w:pPr>
      <w:r w:rsidRPr="00B90CD3">
        <w:rPr>
          <w:b/>
        </w:rPr>
        <w:t xml:space="preserve">        , 'Shanta'</w:t>
      </w:r>
    </w:p>
    <w:p w14:paraId="4AF489F4" w14:textId="77777777" w:rsidR="00B90CD3" w:rsidRPr="00B90CD3" w:rsidRDefault="00B90CD3" w:rsidP="00B90CD3">
      <w:pPr>
        <w:rPr>
          <w:b/>
        </w:rPr>
      </w:pPr>
      <w:r w:rsidRPr="00B90CD3">
        <w:rPr>
          <w:b/>
        </w:rPr>
        <w:t xml:space="preserve">         , NULL</w:t>
      </w:r>
    </w:p>
    <w:p w14:paraId="225D3CF8" w14:textId="77777777" w:rsidR="00B90CD3" w:rsidRPr="00B90CD3" w:rsidRDefault="00B90CD3" w:rsidP="00B90CD3">
      <w:pPr>
        <w:rPr>
          <w:b/>
        </w:rPr>
      </w:pPr>
      <w:r w:rsidRPr="00B90CD3">
        <w:rPr>
          <w:b/>
        </w:rPr>
        <w:t xml:space="preserve">        , 'Vollman'</w:t>
      </w:r>
    </w:p>
    <w:p w14:paraId="6DF8BC13" w14:textId="77777777" w:rsidR="00B90CD3" w:rsidRPr="00B90CD3" w:rsidRDefault="00B90CD3" w:rsidP="00B90CD3">
      <w:pPr>
        <w:rPr>
          <w:b/>
        </w:rPr>
      </w:pPr>
      <w:r w:rsidRPr="00B90CD3">
        <w:rPr>
          <w:b/>
        </w:rPr>
        <w:t xml:space="preserve">       , 'Rua Frei Caneca 1360 '</w:t>
      </w:r>
    </w:p>
    <w:p w14:paraId="7A5417C4" w14:textId="77777777" w:rsidR="00B90CD3" w:rsidRPr="00B90CD3" w:rsidRDefault="00B90CD3" w:rsidP="00B90CD3">
      <w:pPr>
        <w:rPr>
          <w:b/>
        </w:rPr>
      </w:pPr>
      <w:r w:rsidRPr="00B90CD3">
        <w:rPr>
          <w:b/>
        </w:rPr>
        <w:t xml:space="preserve">        , '307002'</w:t>
      </w:r>
    </w:p>
    <w:p w14:paraId="0720A594" w14:textId="77777777" w:rsidR="00B90CD3" w:rsidRPr="00B90CD3" w:rsidRDefault="00B90CD3" w:rsidP="00B90CD3">
      <w:pPr>
        <w:rPr>
          <w:b/>
        </w:rPr>
      </w:pPr>
      <w:r w:rsidRPr="00B90CD3">
        <w:rPr>
          <w:b/>
        </w:rPr>
        <w:t xml:space="preserve">        , 'Sao Paulo'</w:t>
      </w:r>
    </w:p>
    <w:p w14:paraId="0A7CDD7C" w14:textId="77777777" w:rsidR="00B90CD3" w:rsidRPr="00B90CD3" w:rsidRDefault="00B90CD3" w:rsidP="00B90CD3">
      <w:pPr>
        <w:rPr>
          <w:b/>
        </w:rPr>
      </w:pPr>
      <w:r w:rsidRPr="00B90CD3">
        <w:rPr>
          <w:b/>
        </w:rPr>
        <w:t xml:space="preserve">        , 'Brazil'</w:t>
      </w:r>
    </w:p>
    <w:p w14:paraId="734992C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'10-OCT-1997', '%d-%b-%Y')</w:t>
      </w:r>
    </w:p>
    <w:p w14:paraId="68917127" w14:textId="77777777" w:rsidR="00B90CD3" w:rsidRPr="00B90CD3" w:rsidRDefault="00B90CD3" w:rsidP="00B90CD3">
      <w:pPr>
        <w:rPr>
          <w:b/>
        </w:rPr>
      </w:pPr>
      <w:r w:rsidRPr="00B90CD3">
        <w:rPr>
          <w:b/>
        </w:rPr>
        <w:t xml:space="preserve">        , '</w:t>
      </w:r>
      <w:proofErr w:type="gramStart"/>
      <w:r w:rsidRPr="00B90CD3">
        <w:rPr>
          <w:b/>
        </w:rPr>
        <w:t>stanta@gmail.com'</w:t>
      </w:r>
      <w:proofErr w:type="gramEnd"/>
    </w:p>
    <w:p w14:paraId="2EAEC54D" w14:textId="77777777" w:rsidR="00B90CD3" w:rsidRPr="00B90CD3" w:rsidRDefault="00B90CD3" w:rsidP="00B90CD3">
      <w:pPr>
        <w:rPr>
          <w:b/>
        </w:rPr>
      </w:pPr>
      <w:r w:rsidRPr="00B90CD3">
        <w:rPr>
          <w:b/>
        </w:rPr>
        <w:t xml:space="preserve">        , 650010050</w:t>
      </w:r>
    </w:p>
    <w:p w14:paraId="01D3F68A" w14:textId="77777777" w:rsidR="00B90CD3" w:rsidRPr="00B90CD3" w:rsidRDefault="00B90CD3" w:rsidP="00B90CD3">
      <w:pPr>
        <w:rPr>
          <w:b/>
        </w:rPr>
      </w:pPr>
      <w:r w:rsidRPr="00B90CD3">
        <w:rPr>
          <w:b/>
        </w:rPr>
        <w:t xml:space="preserve">         , NULL</w:t>
      </w:r>
    </w:p>
    <w:p w14:paraId="3BA5BE43" w14:textId="77777777" w:rsidR="00B90CD3" w:rsidRPr="00B90CD3" w:rsidRDefault="00B90CD3" w:rsidP="00B90CD3">
      <w:pPr>
        <w:rPr>
          <w:b/>
        </w:rPr>
      </w:pPr>
      <w:r w:rsidRPr="00B90CD3">
        <w:rPr>
          <w:b/>
        </w:rPr>
        <w:t xml:space="preserve">        );</w:t>
      </w:r>
    </w:p>
    <w:p w14:paraId="6080D7AC" w14:textId="77777777" w:rsidR="00B90CD3" w:rsidRPr="00B90CD3" w:rsidRDefault="00B90CD3" w:rsidP="00B90CD3">
      <w:pPr>
        <w:rPr>
          <w:b/>
        </w:rPr>
      </w:pPr>
    </w:p>
    <w:p w14:paraId="49DECF54" w14:textId="77777777" w:rsidR="00B90CD3" w:rsidRPr="00B90CD3" w:rsidRDefault="00B90CD3" w:rsidP="00B90CD3">
      <w:pPr>
        <w:rPr>
          <w:b/>
        </w:rPr>
      </w:pPr>
      <w:r w:rsidRPr="00B90CD3">
        <w:rPr>
          <w:b/>
        </w:rPr>
        <w:t xml:space="preserve">INSERT INTO global_customeraccount VALUES </w:t>
      </w:r>
    </w:p>
    <w:p w14:paraId="03C4AE4C" w14:textId="77777777" w:rsidR="00B90CD3" w:rsidRPr="00B90CD3" w:rsidRDefault="00B90CD3" w:rsidP="00B90CD3">
      <w:pPr>
        <w:rPr>
          <w:b/>
        </w:rPr>
      </w:pPr>
      <w:r w:rsidRPr="00B90CD3">
        <w:rPr>
          <w:b/>
        </w:rPr>
        <w:t xml:space="preserve">        </w:t>
      </w:r>
      <w:proofErr w:type="gramStart"/>
      <w:r w:rsidRPr="00B90CD3">
        <w:rPr>
          <w:b/>
        </w:rPr>
        <w:t>( 20022</w:t>
      </w:r>
      <w:proofErr w:type="gramEnd"/>
    </w:p>
    <w:p w14:paraId="2B5F58DA" w14:textId="77777777" w:rsidR="00B90CD3" w:rsidRPr="00B90CD3" w:rsidRDefault="00B90CD3" w:rsidP="00B90CD3">
      <w:pPr>
        <w:rPr>
          <w:b/>
        </w:rPr>
      </w:pPr>
      <w:r w:rsidRPr="00B90CD3">
        <w:rPr>
          <w:b/>
        </w:rPr>
        <w:t xml:space="preserve">        , 'Kevin'</w:t>
      </w:r>
    </w:p>
    <w:p w14:paraId="03E0625D" w14:textId="77777777" w:rsidR="00B90CD3" w:rsidRPr="00B90CD3" w:rsidRDefault="00B90CD3" w:rsidP="00B90CD3">
      <w:pPr>
        <w:rPr>
          <w:b/>
        </w:rPr>
      </w:pPr>
      <w:r w:rsidRPr="00B90CD3">
        <w:rPr>
          <w:b/>
        </w:rPr>
        <w:t xml:space="preserve">        , NULL</w:t>
      </w:r>
    </w:p>
    <w:p w14:paraId="522A41FB" w14:textId="77777777" w:rsidR="00B90CD3" w:rsidRPr="00B90CD3" w:rsidRDefault="00B90CD3" w:rsidP="00B90CD3">
      <w:pPr>
        <w:rPr>
          <w:b/>
        </w:rPr>
      </w:pPr>
      <w:r w:rsidRPr="00B90CD3">
        <w:rPr>
          <w:b/>
        </w:rPr>
        <w:t xml:space="preserve">        , 'Mourgos'</w:t>
      </w:r>
    </w:p>
    <w:p w14:paraId="3A321CDD" w14:textId="77777777" w:rsidR="00B90CD3" w:rsidRPr="00B90CD3" w:rsidRDefault="00B90CD3" w:rsidP="00B90CD3">
      <w:pPr>
        <w:rPr>
          <w:b/>
        </w:rPr>
      </w:pPr>
      <w:r w:rsidRPr="00B90CD3">
        <w:rPr>
          <w:b/>
        </w:rPr>
        <w:t xml:space="preserve">        </w:t>
      </w:r>
      <w:proofErr w:type="gramStart"/>
      <w:r w:rsidRPr="00B90CD3">
        <w:rPr>
          <w:b/>
        </w:rPr>
        <w:t>, 'Schwanthalerstr.</w:t>
      </w:r>
      <w:proofErr w:type="gramEnd"/>
      <w:r w:rsidRPr="00B90CD3">
        <w:rPr>
          <w:b/>
        </w:rPr>
        <w:t xml:space="preserve"> 7031'</w:t>
      </w:r>
    </w:p>
    <w:p w14:paraId="2F8A2C98" w14:textId="77777777" w:rsidR="00B90CD3" w:rsidRPr="00B90CD3" w:rsidRDefault="00B90CD3" w:rsidP="00B90CD3">
      <w:pPr>
        <w:rPr>
          <w:b/>
        </w:rPr>
      </w:pPr>
      <w:r w:rsidRPr="00B90CD3">
        <w:rPr>
          <w:b/>
        </w:rPr>
        <w:t xml:space="preserve">        , '80925'</w:t>
      </w:r>
    </w:p>
    <w:p w14:paraId="62DD82AE" w14:textId="77777777" w:rsidR="00B90CD3" w:rsidRPr="00B90CD3" w:rsidRDefault="00B90CD3" w:rsidP="00B90CD3">
      <w:pPr>
        <w:rPr>
          <w:b/>
        </w:rPr>
      </w:pPr>
      <w:r w:rsidRPr="00B90CD3">
        <w:rPr>
          <w:b/>
        </w:rPr>
        <w:lastRenderedPageBreak/>
        <w:t xml:space="preserve">        , 'Munich, Bavaria'</w:t>
      </w:r>
    </w:p>
    <w:p w14:paraId="66EB47A4" w14:textId="77777777" w:rsidR="00B90CD3" w:rsidRPr="00B90CD3" w:rsidRDefault="00B90CD3" w:rsidP="00B90CD3">
      <w:pPr>
        <w:rPr>
          <w:b/>
        </w:rPr>
      </w:pPr>
      <w:r w:rsidRPr="00B90CD3">
        <w:rPr>
          <w:b/>
        </w:rPr>
        <w:t xml:space="preserve">        , 'Denmark'</w:t>
      </w:r>
    </w:p>
    <w:p w14:paraId="6B285723"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'16-NOV-1999', '%d-%b-%Y')</w:t>
      </w:r>
    </w:p>
    <w:p w14:paraId="05A3BD86" w14:textId="77777777" w:rsidR="00B90CD3" w:rsidRPr="00B90CD3" w:rsidRDefault="00B90CD3" w:rsidP="00B90CD3">
      <w:pPr>
        <w:rPr>
          <w:b/>
        </w:rPr>
      </w:pPr>
      <w:r w:rsidRPr="00B90CD3">
        <w:rPr>
          <w:b/>
        </w:rPr>
        <w:t xml:space="preserve">        , '</w:t>
      </w:r>
      <w:proofErr w:type="gramStart"/>
      <w:r w:rsidRPr="00B90CD3">
        <w:rPr>
          <w:b/>
        </w:rPr>
        <w:t>kevin@dn.com'</w:t>
      </w:r>
      <w:proofErr w:type="gramEnd"/>
    </w:p>
    <w:p w14:paraId="75AA6F0E" w14:textId="77777777" w:rsidR="00B90CD3" w:rsidRPr="00B90CD3" w:rsidRDefault="00B90CD3" w:rsidP="00B90CD3">
      <w:pPr>
        <w:rPr>
          <w:b/>
        </w:rPr>
      </w:pPr>
      <w:r w:rsidRPr="00B90CD3">
        <w:rPr>
          <w:b/>
        </w:rPr>
        <w:t xml:space="preserve">        , NULL</w:t>
      </w:r>
    </w:p>
    <w:p w14:paraId="267360D3" w14:textId="77777777" w:rsidR="00B90CD3" w:rsidRPr="00B90CD3" w:rsidRDefault="00B90CD3" w:rsidP="00B90CD3">
      <w:pPr>
        <w:rPr>
          <w:b/>
        </w:rPr>
      </w:pPr>
      <w:r w:rsidRPr="00B90CD3">
        <w:rPr>
          <w:b/>
        </w:rPr>
        <w:t xml:space="preserve">        , NULL</w:t>
      </w:r>
    </w:p>
    <w:p w14:paraId="3356587E" w14:textId="77777777" w:rsidR="00B90CD3" w:rsidRPr="00B90CD3" w:rsidRDefault="00B90CD3" w:rsidP="00B90CD3">
      <w:pPr>
        <w:rPr>
          <w:b/>
        </w:rPr>
      </w:pPr>
      <w:r w:rsidRPr="00B90CD3">
        <w:rPr>
          <w:b/>
        </w:rPr>
        <w:t xml:space="preserve">        );</w:t>
      </w:r>
    </w:p>
    <w:p w14:paraId="128DAB73" w14:textId="77777777" w:rsidR="00B90CD3" w:rsidRPr="00B90CD3" w:rsidRDefault="00B90CD3" w:rsidP="00B90CD3">
      <w:pPr>
        <w:rPr>
          <w:b/>
        </w:rPr>
      </w:pPr>
    </w:p>
    <w:p w14:paraId="5FF70DCD" w14:textId="77777777" w:rsidR="00B90CD3" w:rsidRPr="00B90CD3" w:rsidRDefault="00B90CD3" w:rsidP="00B90CD3">
      <w:pPr>
        <w:rPr>
          <w:b/>
        </w:rPr>
      </w:pPr>
      <w:r w:rsidRPr="00B90CD3">
        <w:rPr>
          <w:b/>
        </w:rPr>
        <w:t xml:space="preserve">INSERT INTO global_customeraccount VALUES </w:t>
      </w:r>
    </w:p>
    <w:p w14:paraId="23D96610" w14:textId="77777777" w:rsidR="00B90CD3" w:rsidRPr="00B90CD3" w:rsidRDefault="00B90CD3" w:rsidP="00B90CD3">
      <w:pPr>
        <w:rPr>
          <w:b/>
        </w:rPr>
      </w:pPr>
      <w:r w:rsidRPr="00B90CD3">
        <w:rPr>
          <w:b/>
        </w:rPr>
        <w:t xml:space="preserve">        </w:t>
      </w:r>
      <w:proofErr w:type="gramStart"/>
      <w:r w:rsidRPr="00B90CD3">
        <w:rPr>
          <w:b/>
        </w:rPr>
        <w:t>( 20023</w:t>
      </w:r>
      <w:proofErr w:type="gramEnd"/>
    </w:p>
    <w:p w14:paraId="662D3F90" w14:textId="77777777" w:rsidR="00B90CD3" w:rsidRPr="00B90CD3" w:rsidRDefault="00B90CD3" w:rsidP="00B90CD3">
      <w:pPr>
        <w:rPr>
          <w:b/>
        </w:rPr>
      </w:pPr>
      <w:r w:rsidRPr="00B90CD3">
        <w:rPr>
          <w:b/>
        </w:rPr>
        <w:t xml:space="preserve">        , 'Julia'</w:t>
      </w:r>
    </w:p>
    <w:p w14:paraId="70EC69A7" w14:textId="77777777" w:rsidR="00B90CD3" w:rsidRPr="00B90CD3" w:rsidRDefault="00B90CD3" w:rsidP="00B90CD3">
      <w:pPr>
        <w:rPr>
          <w:b/>
        </w:rPr>
      </w:pPr>
      <w:r w:rsidRPr="00B90CD3">
        <w:rPr>
          <w:b/>
        </w:rPr>
        <w:t xml:space="preserve">        ,'NJ'</w:t>
      </w:r>
    </w:p>
    <w:p w14:paraId="389E0C8D" w14:textId="77777777" w:rsidR="00B90CD3" w:rsidRPr="00B90CD3" w:rsidRDefault="00B90CD3" w:rsidP="00B90CD3">
      <w:pPr>
        <w:rPr>
          <w:b/>
        </w:rPr>
      </w:pPr>
      <w:r w:rsidRPr="00B90CD3">
        <w:rPr>
          <w:b/>
        </w:rPr>
        <w:t xml:space="preserve">        , 'Nayer'</w:t>
      </w:r>
    </w:p>
    <w:p w14:paraId="225451D2" w14:textId="77777777" w:rsidR="00B90CD3" w:rsidRPr="00B90CD3" w:rsidRDefault="00B90CD3" w:rsidP="00B90CD3">
      <w:pPr>
        <w:rPr>
          <w:b/>
        </w:rPr>
      </w:pPr>
      <w:r w:rsidRPr="00B90CD3">
        <w:rPr>
          <w:b/>
        </w:rPr>
        <w:t xml:space="preserve">        , </w:t>
      </w:r>
      <w:proofErr w:type="gramStart"/>
      <w:r w:rsidRPr="00B90CD3">
        <w:rPr>
          <w:b/>
        </w:rPr>
        <w:t>'Bavaria .</w:t>
      </w:r>
      <w:proofErr w:type="gramEnd"/>
      <w:r w:rsidRPr="00B90CD3">
        <w:rPr>
          <w:b/>
        </w:rPr>
        <w:t xml:space="preserve"> 3981'</w:t>
      </w:r>
    </w:p>
    <w:p w14:paraId="17D39B8A" w14:textId="77777777" w:rsidR="00B90CD3" w:rsidRPr="00B90CD3" w:rsidRDefault="00B90CD3" w:rsidP="00B90CD3">
      <w:pPr>
        <w:rPr>
          <w:b/>
        </w:rPr>
      </w:pPr>
      <w:r w:rsidRPr="00B90CD3">
        <w:rPr>
          <w:b/>
        </w:rPr>
        <w:t xml:space="preserve">        , '80925'</w:t>
      </w:r>
    </w:p>
    <w:p w14:paraId="2C02C417" w14:textId="77777777" w:rsidR="00B90CD3" w:rsidRPr="00B90CD3" w:rsidRDefault="00B90CD3" w:rsidP="00B90CD3">
      <w:pPr>
        <w:rPr>
          <w:b/>
        </w:rPr>
      </w:pPr>
      <w:r w:rsidRPr="00B90CD3">
        <w:rPr>
          <w:b/>
        </w:rPr>
        <w:t xml:space="preserve">        , 'Munich, Bavaria'</w:t>
      </w:r>
    </w:p>
    <w:p w14:paraId="012980B9" w14:textId="77777777" w:rsidR="00B90CD3" w:rsidRPr="00B90CD3" w:rsidRDefault="00B90CD3" w:rsidP="00B90CD3">
      <w:pPr>
        <w:rPr>
          <w:b/>
        </w:rPr>
      </w:pPr>
      <w:r w:rsidRPr="00B90CD3">
        <w:rPr>
          <w:b/>
        </w:rPr>
        <w:t xml:space="preserve">        , 'Denmark'</w:t>
      </w:r>
    </w:p>
    <w:p w14:paraId="303BEEEF"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'16-JUL-1997', '%d-%b-%Y')</w:t>
      </w:r>
    </w:p>
    <w:p w14:paraId="064A035F" w14:textId="77777777" w:rsidR="00B90CD3" w:rsidRPr="00B90CD3" w:rsidRDefault="00B90CD3" w:rsidP="00B90CD3">
      <w:pPr>
        <w:rPr>
          <w:b/>
        </w:rPr>
      </w:pPr>
      <w:r w:rsidRPr="00B90CD3">
        <w:rPr>
          <w:b/>
        </w:rPr>
        <w:t xml:space="preserve">        , 'JU@JU.COM'</w:t>
      </w:r>
    </w:p>
    <w:p w14:paraId="6070097F" w14:textId="77777777" w:rsidR="00B90CD3" w:rsidRPr="00B90CD3" w:rsidRDefault="00B90CD3" w:rsidP="00B90CD3">
      <w:pPr>
        <w:rPr>
          <w:b/>
        </w:rPr>
      </w:pPr>
      <w:r w:rsidRPr="00B90CD3">
        <w:rPr>
          <w:b/>
        </w:rPr>
        <w:t xml:space="preserve">         , NULL</w:t>
      </w:r>
    </w:p>
    <w:p w14:paraId="45293540" w14:textId="77777777" w:rsidR="00B90CD3" w:rsidRPr="00B90CD3" w:rsidRDefault="00B90CD3" w:rsidP="00B90CD3">
      <w:pPr>
        <w:rPr>
          <w:b/>
        </w:rPr>
      </w:pPr>
      <w:r w:rsidRPr="00B90CD3">
        <w:rPr>
          <w:b/>
        </w:rPr>
        <w:t xml:space="preserve">          , 6501241214</w:t>
      </w:r>
    </w:p>
    <w:p w14:paraId="58ECADD1" w14:textId="77777777" w:rsidR="00B90CD3" w:rsidRPr="00B90CD3" w:rsidRDefault="00B90CD3" w:rsidP="00B90CD3">
      <w:pPr>
        <w:rPr>
          <w:b/>
        </w:rPr>
      </w:pPr>
      <w:r w:rsidRPr="00B90CD3">
        <w:rPr>
          <w:b/>
        </w:rPr>
        <w:t xml:space="preserve">        );</w:t>
      </w:r>
    </w:p>
    <w:p w14:paraId="0AD51567" w14:textId="77777777" w:rsidR="00B90CD3" w:rsidRPr="00B90CD3" w:rsidRDefault="00B90CD3" w:rsidP="00B90CD3">
      <w:pPr>
        <w:rPr>
          <w:b/>
        </w:rPr>
      </w:pPr>
    </w:p>
    <w:p w14:paraId="2BA2C82B" w14:textId="77777777" w:rsidR="00B90CD3" w:rsidRPr="00B90CD3" w:rsidRDefault="00B90CD3" w:rsidP="00B90CD3">
      <w:pPr>
        <w:rPr>
          <w:b/>
        </w:rPr>
      </w:pPr>
      <w:r w:rsidRPr="00B90CD3">
        <w:rPr>
          <w:b/>
        </w:rPr>
        <w:t xml:space="preserve">INSERT INTO global_customeraccount VALUES </w:t>
      </w:r>
    </w:p>
    <w:p w14:paraId="1EE5D27E" w14:textId="77777777" w:rsidR="00B90CD3" w:rsidRPr="00B90CD3" w:rsidRDefault="00B90CD3" w:rsidP="00B90CD3">
      <w:pPr>
        <w:rPr>
          <w:b/>
        </w:rPr>
      </w:pPr>
      <w:r w:rsidRPr="00B90CD3">
        <w:rPr>
          <w:b/>
        </w:rPr>
        <w:t xml:space="preserve">        </w:t>
      </w:r>
      <w:proofErr w:type="gramStart"/>
      <w:r w:rsidRPr="00B90CD3">
        <w:rPr>
          <w:b/>
        </w:rPr>
        <w:t>( 20024</w:t>
      </w:r>
      <w:proofErr w:type="gramEnd"/>
    </w:p>
    <w:p w14:paraId="71C90071" w14:textId="77777777" w:rsidR="00B90CD3" w:rsidRPr="00B90CD3" w:rsidRDefault="00B90CD3" w:rsidP="00B90CD3">
      <w:pPr>
        <w:rPr>
          <w:b/>
        </w:rPr>
      </w:pPr>
      <w:r w:rsidRPr="00B90CD3">
        <w:rPr>
          <w:b/>
        </w:rPr>
        <w:t xml:space="preserve">        , 'Irene'</w:t>
      </w:r>
    </w:p>
    <w:p w14:paraId="4722D2A1" w14:textId="77777777" w:rsidR="00B90CD3" w:rsidRPr="00B90CD3" w:rsidRDefault="00B90CD3" w:rsidP="00B90CD3">
      <w:pPr>
        <w:rPr>
          <w:b/>
        </w:rPr>
      </w:pPr>
      <w:r w:rsidRPr="00B90CD3">
        <w:rPr>
          <w:b/>
        </w:rPr>
        <w:t xml:space="preserve">        , NULL </w:t>
      </w:r>
    </w:p>
    <w:p w14:paraId="1DF753C4" w14:textId="77777777" w:rsidR="00B90CD3" w:rsidRPr="00B90CD3" w:rsidRDefault="00B90CD3" w:rsidP="00B90CD3">
      <w:pPr>
        <w:rPr>
          <w:b/>
        </w:rPr>
      </w:pPr>
      <w:r w:rsidRPr="00B90CD3">
        <w:rPr>
          <w:b/>
        </w:rPr>
        <w:t xml:space="preserve">        , 'Mikkilineni'</w:t>
      </w:r>
    </w:p>
    <w:p w14:paraId="3455418C" w14:textId="77777777" w:rsidR="00B90CD3" w:rsidRPr="00B90CD3" w:rsidRDefault="00B90CD3" w:rsidP="00B90CD3">
      <w:pPr>
        <w:rPr>
          <w:b/>
        </w:rPr>
      </w:pPr>
      <w:r w:rsidRPr="00B90CD3">
        <w:rPr>
          <w:b/>
        </w:rPr>
        <w:t xml:space="preserve">              , '198 </w:t>
      </w:r>
      <w:proofErr w:type="gramStart"/>
      <w:r w:rsidRPr="00B90CD3">
        <w:rPr>
          <w:b/>
        </w:rPr>
        <w:t>jessie</w:t>
      </w:r>
      <w:proofErr w:type="gramEnd"/>
      <w:r w:rsidRPr="00B90CD3">
        <w:rPr>
          <w:b/>
        </w:rPr>
        <w:t xml:space="preserve"> North'</w:t>
      </w:r>
    </w:p>
    <w:p w14:paraId="45C06C4E" w14:textId="77777777" w:rsidR="00B90CD3" w:rsidRPr="00B90CD3" w:rsidRDefault="00B90CD3" w:rsidP="00B90CD3">
      <w:pPr>
        <w:rPr>
          <w:b/>
        </w:rPr>
      </w:pPr>
      <w:r w:rsidRPr="00B90CD3">
        <w:rPr>
          <w:b/>
        </w:rPr>
        <w:t xml:space="preserve">        , '540198'</w:t>
      </w:r>
    </w:p>
    <w:p w14:paraId="0207BB04" w14:textId="77777777" w:rsidR="00B90CD3" w:rsidRPr="00B90CD3" w:rsidRDefault="00B90CD3" w:rsidP="00B90CD3">
      <w:pPr>
        <w:rPr>
          <w:b/>
        </w:rPr>
      </w:pPr>
      <w:r w:rsidRPr="00B90CD3">
        <w:rPr>
          <w:b/>
        </w:rPr>
        <w:t xml:space="preserve">        , 'Singapore'</w:t>
      </w:r>
    </w:p>
    <w:p w14:paraId="7D9E3149" w14:textId="77777777" w:rsidR="00B90CD3" w:rsidRPr="00B90CD3" w:rsidRDefault="00B90CD3" w:rsidP="00B90CD3">
      <w:pPr>
        <w:rPr>
          <w:b/>
        </w:rPr>
      </w:pPr>
      <w:r w:rsidRPr="00B90CD3">
        <w:rPr>
          <w:b/>
        </w:rPr>
        <w:t xml:space="preserve">       , 'Singapore'</w:t>
      </w:r>
    </w:p>
    <w:p w14:paraId="38D5BD80"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'28-SEP-1998', '%d-%b-%Y')</w:t>
      </w:r>
    </w:p>
    <w:p w14:paraId="7AD3AB57" w14:textId="77777777" w:rsidR="00B90CD3" w:rsidRPr="00B90CD3" w:rsidRDefault="00B90CD3" w:rsidP="00B90CD3">
      <w:pPr>
        <w:rPr>
          <w:b/>
        </w:rPr>
      </w:pPr>
      <w:r w:rsidRPr="00B90CD3">
        <w:rPr>
          <w:b/>
        </w:rPr>
        <w:lastRenderedPageBreak/>
        <w:t xml:space="preserve">        , '</w:t>
      </w:r>
      <w:proofErr w:type="gramStart"/>
      <w:r w:rsidRPr="00B90CD3">
        <w:rPr>
          <w:b/>
        </w:rPr>
        <w:t>lineni@ku.sg'</w:t>
      </w:r>
      <w:proofErr w:type="gramEnd"/>
    </w:p>
    <w:p w14:paraId="256132A0" w14:textId="77777777" w:rsidR="00B90CD3" w:rsidRPr="00B90CD3" w:rsidRDefault="00B90CD3" w:rsidP="00B90CD3">
      <w:pPr>
        <w:rPr>
          <w:b/>
        </w:rPr>
      </w:pPr>
      <w:r w:rsidRPr="00B90CD3">
        <w:rPr>
          <w:b/>
        </w:rPr>
        <w:t xml:space="preserve">        , 6501241224</w:t>
      </w:r>
    </w:p>
    <w:p w14:paraId="1CDFEE15" w14:textId="77777777" w:rsidR="00B90CD3" w:rsidRPr="00B90CD3" w:rsidRDefault="00B90CD3" w:rsidP="00B90CD3">
      <w:pPr>
        <w:rPr>
          <w:b/>
        </w:rPr>
      </w:pPr>
      <w:r w:rsidRPr="00B90CD3">
        <w:rPr>
          <w:b/>
        </w:rPr>
        <w:t xml:space="preserve">        , NULL</w:t>
      </w:r>
    </w:p>
    <w:p w14:paraId="55BD59D2" w14:textId="77777777" w:rsidR="00B90CD3" w:rsidRPr="00B90CD3" w:rsidRDefault="00B90CD3" w:rsidP="00B90CD3">
      <w:pPr>
        <w:rPr>
          <w:b/>
        </w:rPr>
      </w:pPr>
      <w:r w:rsidRPr="00B90CD3">
        <w:rPr>
          <w:b/>
        </w:rPr>
        <w:t xml:space="preserve">        );</w:t>
      </w:r>
    </w:p>
    <w:p w14:paraId="5C2B9DFC" w14:textId="77777777" w:rsidR="00B90CD3" w:rsidRPr="00B90CD3" w:rsidRDefault="00B90CD3" w:rsidP="00B90CD3">
      <w:pPr>
        <w:rPr>
          <w:b/>
        </w:rPr>
      </w:pPr>
    </w:p>
    <w:p w14:paraId="1058BE71" w14:textId="77777777" w:rsidR="00B90CD3" w:rsidRPr="00B90CD3" w:rsidRDefault="00B90CD3" w:rsidP="00B90CD3">
      <w:pPr>
        <w:rPr>
          <w:b/>
        </w:rPr>
      </w:pPr>
      <w:r w:rsidRPr="00B90CD3">
        <w:rPr>
          <w:b/>
        </w:rPr>
        <w:t xml:space="preserve">INSERT INTO global_customeraccount VALUES </w:t>
      </w:r>
    </w:p>
    <w:p w14:paraId="378EAC20" w14:textId="77777777" w:rsidR="00B90CD3" w:rsidRPr="00B90CD3" w:rsidRDefault="00B90CD3" w:rsidP="00B90CD3">
      <w:pPr>
        <w:rPr>
          <w:b/>
        </w:rPr>
      </w:pPr>
      <w:r w:rsidRPr="00B90CD3">
        <w:rPr>
          <w:b/>
        </w:rPr>
        <w:t xml:space="preserve">        </w:t>
      </w:r>
      <w:proofErr w:type="gramStart"/>
      <w:r w:rsidRPr="00B90CD3">
        <w:rPr>
          <w:b/>
        </w:rPr>
        <w:t>( 20025</w:t>
      </w:r>
      <w:proofErr w:type="gramEnd"/>
    </w:p>
    <w:p w14:paraId="776E0E81" w14:textId="77777777" w:rsidR="00B90CD3" w:rsidRPr="00B90CD3" w:rsidRDefault="00B90CD3" w:rsidP="00B90CD3">
      <w:pPr>
        <w:rPr>
          <w:b/>
        </w:rPr>
      </w:pPr>
      <w:r w:rsidRPr="00B90CD3">
        <w:rPr>
          <w:b/>
        </w:rPr>
        <w:t xml:space="preserve">        , 'James'</w:t>
      </w:r>
    </w:p>
    <w:p w14:paraId="542F649F" w14:textId="77777777" w:rsidR="00B90CD3" w:rsidRPr="00B90CD3" w:rsidRDefault="00B90CD3" w:rsidP="00B90CD3">
      <w:pPr>
        <w:rPr>
          <w:b/>
        </w:rPr>
      </w:pPr>
      <w:r w:rsidRPr="00B90CD3">
        <w:rPr>
          <w:b/>
        </w:rPr>
        <w:t xml:space="preserve">        , NULL</w:t>
      </w:r>
    </w:p>
    <w:p w14:paraId="3934080C" w14:textId="77777777" w:rsidR="00B90CD3" w:rsidRPr="00B90CD3" w:rsidRDefault="00B90CD3" w:rsidP="00B90CD3">
      <w:pPr>
        <w:rPr>
          <w:b/>
        </w:rPr>
      </w:pPr>
      <w:r w:rsidRPr="00B90CD3">
        <w:rPr>
          <w:b/>
        </w:rPr>
        <w:t xml:space="preserve">        , 'Landry'</w:t>
      </w:r>
    </w:p>
    <w:p w14:paraId="1C25777F" w14:textId="77777777" w:rsidR="00B90CD3" w:rsidRPr="00B90CD3" w:rsidRDefault="00B90CD3" w:rsidP="00B90CD3">
      <w:pPr>
        <w:rPr>
          <w:b/>
        </w:rPr>
      </w:pPr>
      <w:r w:rsidRPr="00B90CD3">
        <w:rPr>
          <w:b/>
        </w:rPr>
        <w:t xml:space="preserve">      , 'Pieter Stressess 837'</w:t>
      </w:r>
    </w:p>
    <w:p w14:paraId="64661362" w14:textId="77777777" w:rsidR="00B90CD3" w:rsidRPr="00B90CD3" w:rsidRDefault="00B90CD3" w:rsidP="00B90CD3">
      <w:pPr>
        <w:rPr>
          <w:b/>
        </w:rPr>
      </w:pPr>
      <w:r w:rsidRPr="00B90CD3">
        <w:rPr>
          <w:b/>
        </w:rPr>
        <w:t xml:space="preserve">        , '3029SK'</w:t>
      </w:r>
    </w:p>
    <w:p w14:paraId="3B02850C" w14:textId="77777777" w:rsidR="00B90CD3" w:rsidRPr="00B90CD3" w:rsidRDefault="00B90CD3" w:rsidP="00B90CD3">
      <w:pPr>
        <w:rPr>
          <w:b/>
        </w:rPr>
      </w:pPr>
      <w:r w:rsidRPr="00B90CD3">
        <w:rPr>
          <w:b/>
        </w:rPr>
        <w:t xml:space="preserve">        , 'Berlin'</w:t>
      </w:r>
    </w:p>
    <w:p w14:paraId="6AB6ED28" w14:textId="77777777" w:rsidR="00B90CD3" w:rsidRPr="00B90CD3" w:rsidRDefault="00B90CD3" w:rsidP="00B90CD3">
      <w:pPr>
        <w:rPr>
          <w:b/>
        </w:rPr>
      </w:pPr>
      <w:r w:rsidRPr="00B90CD3">
        <w:rPr>
          <w:b/>
        </w:rPr>
        <w:t xml:space="preserve">        , 'Germany'</w:t>
      </w:r>
    </w:p>
    <w:p w14:paraId="06B50288" w14:textId="77777777" w:rsidR="00B90CD3" w:rsidRPr="00B90CD3" w:rsidRDefault="00B90CD3" w:rsidP="00B90CD3">
      <w:pPr>
        <w:rPr>
          <w:b/>
        </w:rPr>
      </w:pPr>
      <w:r w:rsidRPr="00B90CD3">
        <w:rPr>
          <w:b/>
        </w:rPr>
        <w:t xml:space="preserve">        </w:t>
      </w:r>
    </w:p>
    <w:p w14:paraId="692EDD91"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'14-JAN-1999', '%d-%b-%Y')</w:t>
      </w:r>
    </w:p>
    <w:p w14:paraId="45F6EC6D" w14:textId="77777777" w:rsidR="00B90CD3" w:rsidRPr="00B90CD3" w:rsidRDefault="00B90CD3" w:rsidP="00B90CD3">
      <w:pPr>
        <w:rPr>
          <w:b/>
        </w:rPr>
      </w:pPr>
      <w:r w:rsidRPr="00B90CD3">
        <w:rPr>
          <w:b/>
        </w:rPr>
        <w:t xml:space="preserve">        , '</w:t>
      </w:r>
      <w:proofErr w:type="gramStart"/>
      <w:r w:rsidRPr="00B90CD3">
        <w:rPr>
          <w:b/>
        </w:rPr>
        <w:t>wien@austria.gy'</w:t>
      </w:r>
      <w:proofErr w:type="gramEnd"/>
    </w:p>
    <w:p w14:paraId="2CD8E8E4" w14:textId="77777777" w:rsidR="00B90CD3" w:rsidRPr="00B90CD3" w:rsidRDefault="00B90CD3" w:rsidP="00B90CD3">
      <w:pPr>
        <w:rPr>
          <w:b/>
        </w:rPr>
      </w:pPr>
      <w:r w:rsidRPr="00B90CD3">
        <w:rPr>
          <w:b/>
        </w:rPr>
        <w:t xml:space="preserve">         , NULL</w:t>
      </w:r>
    </w:p>
    <w:p w14:paraId="186B3DC2" w14:textId="77777777" w:rsidR="00B90CD3" w:rsidRPr="00B90CD3" w:rsidRDefault="00B90CD3" w:rsidP="00B90CD3">
      <w:pPr>
        <w:rPr>
          <w:b/>
        </w:rPr>
      </w:pPr>
      <w:r w:rsidRPr="00B90CD3">
        <w:rPr>
          <w:b/>
        </w:rPr>
        <w:t xml:space="preserve">        , 6501241334</w:t>
      </w:r>
    </w:p>
    <w:p w14:paraId="652D0787" w14:textId="77777777" w:rsidR="00B90CD3" w:rsidRPr="00B90CD3" w:rsidRDefault="00B90CD3" w:rsidP="00B90CD3">
      <w:pPr>
        <w:rPr>
          <w:b/>
        </w:rPr>
      </w:pPr>
      <w:r w:rsidRPr="00B90CD3">
        <w:rPr>
          <w:b/>
        </w:rPr>
        <w:t xml:space="preserve">        </w:t>
      </w:r>
    </w:p>
    <w:p w14:paraId="0B86ADE6" w14:textId="77777777" w:rsidR="00B90CD3" w:rsidRPr="00B90CD3" w:rsidRDefault="00B90CD3" w:rsidP="00B90CD3">
      <w:pPr>
        <w:rPr>
          <w:b/>
        </w:rPr>
      </w:pPr>
      <w:r w:rsidRPr="00B90CD3">
        <w:rPr>
          <w:b/>
        </w:rPr>
        <w:t xml:space="preserve">        );</w:t>
      </w:r>
    </w:p>
    <w:p w14:paraId="48C9FA97" w14:textId="77777777" w:rsidR="00B90CD3" w:rsidRPr="00B90CD3" w:rsidRDefault="00B90CD3" w:rsidP="00B90CD3">
      <w:pPr>
        <w:rPr>
          <w:b/>
        </w:rPr>
      </w:pPr>
    </w:p>
    <w:p w14:paraId="079F48E0" w14:textId="77777777" w:rsidR="00B90CD3" w:rsidRPr="00B90CD3" w:rsidRDefault="00B90CD3" w:rsidP="00B90CD3">
      <w:pPr>
        <w:rPr>
          <w:b/>
        </w:rPr>
      </w:pPr>
      <w:r w:rsidRPr="00B90CD3">
        <w:rPr>
          <w:b/>
        </w:rPr>
        <w:t xml:space="preserve">INSERT INTO global_customeraccount VALUES </w:t>
      </w:r>
    </w:p>
    <w:p w14:paraId="04BB80EF" w14:textId="77777777" w:rsidR="00B90CD3" w:rsidRPr="00B90CD3" w:rsidRDefault="00B90CD3" w:rsidP="00B90CD3">
      <w:pPr>
        <w:rPr>
          <w:b/>
        </w:rPr>
      </w:pPr>
      <w:r w:rsidRPr="00B90CD3">
        <w:rPr>
          <w:b/>
        </w:rPr>
        <w:t xml:space="preserve">        </w:t>
      </w:r>
      <w:proofErr w:type="gramStart"/>
      <w:r w:rsidRPr="00B90CD3">
        <w:rPr>
          <w:b/>
        </w:rPr>
        <w:t>( 20026</w:t>
      </w:r>
      <w:proofErr w:type="gramEnd"/>
    </w:p>
    <w:p w14:paraId="284E1636" w14:textId="77777777" w:rsidR="00B90CD3" w:rsidRPr="00B90CD3" w:rsidRDefault="00B90CD3" w:rsidP="00B90CD3">
      <w:pPr>
        <w:rPr>
          <w:b/>
        </w:rPr>
      </w:pPr>
      <w:r w:rsidRPr="00B90CD3">
        <w:rPr>
          <w:b/>
        </w:rPr>
        <w:t xml:space="preserve">        , 'Steven'</w:t>
      </w:r>
    </w:p>
    <w:p w14:paraId="56B6D0BC" w14:textId="77777777" w:rsidR="00B90CD3" w:rsidRPr="00B90CD3" w:rsidRDefault="00B90CD3" w:rsidP="00B90CD3">
      <w:pPr>
        <w:rPr>
          <w:b/>
        </w:rPr>
      </w:pPr>
      <w:r w:rsidRPr="00B90CD3">
        <w:rPr>
          <w:b/>
        </w:rPr>
        <w:t xml:space="preserve">        , NULL</w:t>
      </w:r>
    </w:p>
    <w:p w14:paraId="3E72A233" w14:textId="77777777" w:rsidR="00B90CD3" w:rsidRPr="00B90CD3" w:rsidRDefault="00B90CD3" w:rsidP="00B90CD3">
      <w:pPr>
        <w:rPr>
          <w:b/>
        </w:rPr>
      </w:pPr>
      <w:r w:rsidRPr="00B90CD3">
        <w:rPr>
          <w:b/>
        </w:rPr>
        <w:t xml:space="preserve">        , 'Markle'</w:t>
      </w:r>
    </w:p>
    <w:p w14:paraId="4EC55991" w14:textId="77777777" w:rsidR="00B90CD3" w:rsidRPr="00B90CD3" w:rsidRDefault="00B90CD3" w:rsidP="00B90CD3">
      <w:pPr>
        <w:rPr>
          <w:b/>
        </w:rPr>
      </w:pPr>
      <w:r w:rsidRPr="00B90CD3">
        <w:rPr>
          <w:b/>
        </w:rPr>
        <w:t xml:space="preserve">  , 'Pieter Breughelstraat 8447'</w:t>
      </w:r>
    </w:p>
    <w:p w14:paraId="0409DDC1" w14:textId="77777777" w:rsidR="00B90CD3" w:rsidRPr="00B90CD3" w:rsidRDefault="00B90CD3" w:rsidP="00B90CD3">
      <w:pPr>
        <w:rPr>
          <w:b/>
        </w:rPr>
      </w:pPr>
      <w:r w:rsidRPr="00B90CD3">
        <w:rPr>
          <w:b/>
        </w:rPr>
        <w:t xml:space="preserve">        , '3029SK'</w:t>
      </w:r>
    </w:p>
    <w:p w14:paraId="098CF2EF" w14:textId="77777777" w:rsidR="00B90CD3" w:rsidRPr="00B90CD3" w:rsidRDefault="00B90CD3" w:rsidP="00B90CD3">
      <w:pPr>
        <w:rPr>
          <w:b/>
        </w:rPr>
      </w:pPr>
      <w:r w:rsidRPr="00B90CD3">
        <w:rPr>
          <w:b/>
        </w:rPr>
        <w:t xml:space="preserve">        , 'Utrecht'</w:t>
      </w:r>
    </w:p>
    <w:p w14:paraId="7F5068AD" w14:textId="77777777" w:rsidR="00B90CD3" w:rsidRPr="00B90CD3" w:rsidRDefault="00B90CD3" w:rsidP="00B90CD3">
      <w:pPr>
        <w:rPr>
          <w:b/>
        </w:rPr>
      </w:pPr>
      <w:r w:rsidRPr="00B90CD3">
        <w:rPr>
          <w:b/>
        </w:rPr>
        <w:t xml:space="preserve">        , 'Netherland'</w:t>
      </w:r>
    </w:p>
    <w:p w14:paraId="4ACCBB58"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'08-MAR-2000', '%d-%b-%Y')</w:t>
      </w:r>
    </w:p>
    <w:p w14:paraId="2B3BFA9C" w14:textId="77777777" w:rsidR="00B90CD3" w:rsidRPr="00B90CD3" w:rsidRDefault="00B90CD3" w:rsidP="00B90CD3">
      <w:pPr>
        <w:rPr>
          <w:b/>
        </w:rPr>
      </w:pPr>
      <w:r w:rsidRPr="00B90CD3">
        <w:rPr>
          <w:b/>
        </w:rPr>
        <w:t xml:space="preserve">        , '</w:t>
      </w:r>
      <w:proofErr w:type="gramStart"/>
      <w:r w:rsidRPr="00B90CD3">
        <w:rPr>
          <w:b/>
        </w:rPr>
        <w:t>steve.steve@mn@nl'</w:t>
      </w:r>
      <w:proofErr w:type="gramEnd"/>
    </w:p>
    <w:p w14:paraId="3709EBC5" w14:textId="77777777" w:rsidR="00B90CD3" w:rsidRPr="00B90CD3" w:rsidRDefault="00B90CD3" w:rsidP="00B90CD3">
      <w:pPr>
        <w:rPr>
          <w:b/>
        </w:rPr>
      </w:pPr>
      <w:r w:rsidRPr="00B90CD3">
        <w:rPr>
          <w:b/>
        </w:rPr>
        <w:lastRenderedPageBreak/>
        <w:t xml:space="preserve">        , 6501241434</w:t>
      </w:r>
    </w:p>
    <w:p w14:paraId="12A6A7C8" w14:textId="77777777" w:rsidR="00B90CD3" w:rsidRPr="00B90CD3" w:rsidRDefault="00B90CD3" w:rsidP="00B90CD3">
      <w:pPr>
        <w:rPr>
          <w:b/>
        </w:rPr>
      </w:pPr>
      <w:r w:rsidRPr="00B90CD3">
        <w:rPr>
          <w:b/>
        </w:rPr>
        <w:t xml:space="preserve">         , NULL</w:t>
      </w:r>
    </w:p>
    <w:p w14:paraId="1E7F5483" w14:textId="77777777" w:rsidR="00B90CD3" w:rsidRPr="00B90CD3" w:rsidRDefault="00B90CD3" w:rsidP="00B90CD3">
      <w:pPr>
        <w:rPr>
          <w:b/>
        </w:rPr>
      </w:pPr>
      <w:r w:rsidRPr="00B90CD3">
        <w:rPr>
          <w:b/>
        </w:rPr>
        <w:t xml:space="preserve">        );</w:t>
      </w:r>
    </w:p>
    <w:p w14:paraId="15D9E98D" w14:textId="77777777" w:rsidR="00B90CD3" w:rsidRPr="00B90CD3" w:rsidRDefault="00B90CD3" w:rsidP="00B90CD3">
      <w:pPr>
        <w:rPr>
          <w:b/>
        </w:rPr>
      </w:pPr>
    </w:p>
    <w:p w14:paraId="63E19665" w14:textId="77777777" w:rsidR="00B90CD3" w:rsidRPr="00B90CD3" w:rsidRDefault="00B90CD3" w:rsidP="00B90CD3">
      <w:pPr>
        <w:rPr>
          <w:b/>
        </w:rPr>
      </w:pPr>
      <w:r w:rsidRPr="00B90CD3">
        <w:rPr>
          <w:b/>
        </w:rPr>
        <w:t xml:space="preserve">INSERT INTO global_customeraccount VALUES </w:t>
      </w:r>
    </w:p>
    <w:p w14:paraId="6053882A" w14:textId="77777777" w:rsidR="00B90CD3" w:rsidRPr="00B90CD3" w:rsidRDefault="00B90CD3" w:rsidP="00B90CD3">
      <w:pPr>
        <w:rPr>
          <w:b/>
        </w:rPr>
      </w:pPr>
      <w:r w:rsidRPr="00B90CD3">
        <w:rPr>
          <w:b/>
        </w:rPr>
        <w:t xml:space="preserve">        </w:t>
      </w:r>
      <w:proofErr w:type="gramStart"/>
      <w:r w:rsidRPr="00B90CD3">
        <w:rPr>
          <w:b/>
        </w:rPr>
        <w:t>( 20027</w:t>
      </w:r>
      <w:proofErr w:type="gramEnd"/>
    </w:p>
    <w:p w14:paraId="7F9BAD8A" w14:textId="77777777" w:rsidR="00B90CD3" w:rsidRPr="00B90CD3" w:rsidRDefault="00B90CD3" w:rsidP="00B90CD3">
      <w:pPr>
        <w:rPr>
          <w:b/>
        </w:rPr>
      </w:pPr>
      <w:r w:rsidRPr="00B90CD3">
        <w:rPr>
          <w:b/>
        </w:rPr>
        <w:t xml:space="preserve">        , 'Laura'</w:t>
      </w:r>
    </w:p>
    <w:p w14:paraId="125D71C2" w14:textId="77777777" w:rsidR="00B90CD3" w:rsidRPr="00B90CD3" w:rsidRDefault="00B90CD3" w:rsidP="00B90CD3">
      <w:pPr>
        <w:rPr>
          <w:b/>
        </w:rPr>
      </w:pPr>
      <w:r w:rsidRPr="00B90CD3">
        <w:rPr>
          <w:b/>
        </w:rPr>
        <w:t xml:space="preserve">        , NULL</w:t>
      </w:r>
    </w:p>
    <w:p w14:paraId="25E1E53D" w14:textId="77777777" w:rsidR="00B90CD3" w:rsidRPr="00B90CD3" w:rsidRDefault="00B90CD3" w:rsidP="00B90CD3">
      <w:pPr>
        <w:rPr>
          <w:b/>
        </w:rPr>
      </w:pPr>
      <w:r w:rsidRPr="00B90CD3">
        <w:rPr>
          <w:b/>
        </w:rPr>
        <w:t xml:space="preserve">        , 'Bissot'</w:t>
      </w:r>
    </w:p>
    <w:p w14:paraId="66240CC1" w14:textId="77777777" w:rsidR="00B90CD3" w:rsidRPr="00B90CD3" w:rsidRDefault="00B90CD3" w:rsidP="00B90CD3">
      <w:pPr>
        <w:rPr>
          <w:b/>
        </w:rPr>
      </w:pPr>
      <w:r w:rsidRPr="00B90CD3">
        <w:rPr>
          <w:b/>
        </w:rPr>
        <w:t xml:space="preserve">        , 'Murtenstrasse 921'</w:t>
      </w:r>
    </w:p>
    <w:p w14:paraId="100A3FC7" w14:textId="77777777" w:rsidR="00B90CD3" w:rsidRPr="00B90CD3" w:rsidRDefault="00B90CD3" w:rsidP="00B90CD3">
      <w:pPr>
        <w:rPr>
          <w:b/>
        </w:rPr>
      </w:pPr>
      <w:r w:rsidRPr="00B90CD3">
        <w:rPr>
          <w:b/>
        </w:rPr>
        <w:t xml:space="preserve">        , '3095'</w:t>
      </w:r>
    </w:p>
    <w:p w14:paraId="743D6BD7" w14:textId="77777777" w:rsidR="00B90CD3" w:rsidRPr="00B90CD3" w:rsidRDefault="00B90CD3" w:rsidP="00B90CD3">
      <w:pPr>
        <w:rPr>
          <w:b/>
        </w:rPr>
      </w:pPr>
      <w:r w:rsidRPr="00B90CD3">
        <w:rPr>
          <w:b/>
        </w:rPr>
        <w:t xml:space="preserve">        , 'Bern'</w:t>
      </w:r>
    </w:p>
    <w:p w14:paraId="735EF9EF" w14:textId="77777777" w:rsidR="00B90CD3" w:rsidRPr="00B90CD3" w:rsidRDefault="00B90CD3" w:rsidP="00B90CD3">
      <w:pPr>
        <w:rPr>
          <w:b/>
        </w:rPr>
      </w:pPr>
      <w:r w:rsidRPr="00B90CD3">
        <w:rPr>
          <w:b/>
        </w:rPr>
        <w:t xml:space="preserve">        , 'China'</w:t>
      </w:r>
    </w:p>
    <w:p w14:paraId="1DA73625"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'20-AUG-1997', '%d-%b-%Y')</w:t>
      </w:r>
    </w:p>
    <w:p w14:paraId="32D4E7B5" w14:textId="77777777" w:rsidR="00B90CD3" w:rsidRPr="00B90CD3" w:rsidRDefault="00B90CD3" w:rsidP="00B90CD3">
      <w:pPr>
        <w:rPr>
          <w:b/>
        </w:rPr>
      </w:pPr>
      <w:r w:rsidRPr="00B90CD3">
        <w:rPr>
          <w:b/>
        </w:rPr>
        <w:t xml:space="preserve">        , 'ST_lQk.com'</w:t>
      </w:r>
    </w:p>
    <w:p w14:paraId="2CC9E26C" w14:textId="77777777" w:rsidR="00B90CD3" w:rsidRPr="00B90CD3" w:rsidRDefault="00B90CD3" w:rsidP="00B90CD3">
      <w:pPr>
        <w:rPr>
          <w:b/>
        </w:rPr>
      </w:pPr>
      <w:r w:rsidRPr="00B90CD3">
        <w:rPr>
          <w:b/>
        </w:rPr>
        <w:t xml:space="preserve">        , NULL</w:t>
      </w:r>
    </w:p>
    <w:p w14:paraId="580010A4" w14:textId="77777777" w:rsidR="00B90CD3" w:rsidRPr="00B90CD3" w:rsidRDefault="00B90CD3" w:rsidP="00B90CD3">
      <w:pPr>
        <w:rPr>
          <w:b/>
        </w:rPr>
      </w:pPr>
      <w:r w:rsidRPr="00B90CD3">
        <w:rPr>
          <w:b/>
        </w:rPr>
        <w:t xml:space="preserve">        , 6501245234</w:t>
      </w:r>
    </w:p>
    <w:p w14:paraId="158B4164" w14:textId="77777777" w:rsidR="00B90CD3" w:rsidRPr="00B90CD3" w:rsidRDefault="00B90CD3" w:rsidP="00B90CD3">
      <w:pPr>
        <w:rPr>
          <w:b/>
        </w:rPr>
      </w:pPr>
      <w:r w:rsidRPr="00B90CD3">
        <w:rPr>
          <w:b/>
        </w:rPr>
        <w:t xml:space="preserve">        );</w:t>
      </w:r>
    </w:p>
    <w:p w14:paraId="1A585CB1" w14:textId="77777777" w:rsidR="00B90CD3" w:rsidRPr="00B90CD3" w:rsidRDefault="00B90CD3" w:rsidP="00B90CD3">
      <w:pPr>
        <w:rPr>
          <w:b/>
        </w:rPr>
      </w:pPr>
    </w:p>
    <w:p w14:paraId="4AE8B117" w14:textId="77777777" w:rsidR="00B90CD3" w:rsidRPr="00B90CD3" w:rsidRDefault="00B90CD3" w:rsidP="00B90CD3">
      <w:pPr>
        <w:rPr>
          <w:b/>
        </w:rPr>
      </w:pPr>
      <w:r w:rsidRPr="00B90CD3">
        <w:rPr>
          <w:b/>
        </w:rPr>
        <w:t xml:space="preserve">INSERT INTO global_customeraccount VALUES </w:t>
      </w:r>
    </w:p>
    <w:p w14:paraId="5BDEA16F" w14:textId="77777777" w:rsidR="00B90CD3" w:rsidRPr="00B90CD3" w:rsidRDefault="00B90CD3" w:rsidP="00B90CD3">
      <w:pPr>
        <w:rPr>
          <w:b/>
        </w:rPr>
      </w:pPr>
      <w:r w:rsidRPr="00B90CD3">
        <w:rPr>
          <w:b/>
        </w:rPr>
        <w:t xml:space="preserve">        </w:t>
      </w:r>
      <w:proofErr w:type="gramStart"/>
      <w:r w:rsidRPr="00B90CD3">
        <w:rPr>
          <w:b/>
        </w:rPr>
        <w:t>( 20028</w:t>
      </w:r>
      <w:proofErr w:type="gramEnd"/>
    </w:p>
    <w:p w14:paraId="06E4169D" w14:textId="77777777" w:rsidR="00B90CD3" w:rsidRPr="00B90CD3" w:rsidRDefault="00B90CD3" w:rsidP="00B90CD3">
      <w:pPr>
        <w:rPr>
          <w:b/>
        </w:rPr>
      </w:pPr>
      <w:r w:rsidRPr="00B90CD3">
        <w:rPr>
          <w:b/>
        </w:rPr>
        <w:t xml:space="preserve">        , 'Mozhe'</w:t>
      </w:r>
    </w:p>
    <w:p w14:paraId="77443F1A" w14:textId="77777777" w:rsidR="00B90CD3" w:rsidRPr="00B90CD3" w:rsidRDefault="00B90CD3" w:rsidP="00B90CD3">
      <w:pPr>
        <w:rPr>
          <w:b/>
        </w:rPr>
      </w:pPr>
      <w:r w:rsidRPr="00B90CD3">
        <w:rPr>
          <w:b/>
        </w:rPr>
        <w:t xml:space="preserve">        , 'Ak'</w:t>
      </w:r>
    </w:p>
    <w:p w14:paraId="1035BFE2" w14:textId="77777777" w:rsidR="00B90CD3" w:rsidRPr="00B90CD3" w:rsidRDefault="00B90CD3" w:rsidP="00B90CD3">
      <w:pPr>
        <w:rPr>
          <w:b/>
        </w:rPr>
      </w:pPr>
      <w:r w:rsidRPr="00B90CD3">
        <w:rPr>
          <w:b/>
        </w:rPr>
        <w:t xml:space="preserve">        , 'Atkinson'</w:t>
      </w:r>
    </w:p>
    <w:p w14:paraId="790F0941" w14:textId="77777777" w:rsidR="00B90CD3" w:rsidRPr="00B90CD3" w:rsidRDefault="00B90CD3" w:rsidP="00B90CD3">
      <w:pPr>
        <w:rPr>
          <w:b/>
        </w:rPr>
      </w:pPr>
      <w:r w:rsidRPr="00B90CD3">
        <w:rPr>
          <w:b/>
        </w:rPr>
        <w:t xml:space="preserve">          , 'Pieter Breughelstraat 837'</w:t>
      </w:r>
    </w:p>
    <w:p w14:paraId="50E2FFBE" w14:textId="77777777" w:rsidR="00B90CD3" w:rsidRPr="00B90CD3" w:rsidRDefault="00B90CD3" w:rsidP="00B90CD3">
      <w:pPr>
        <w:rPr>
          <w:b/>
        </w:rPr>
      </w:pPr>
      <w:r w:rsidRPr="00B90CD3">
        <w:rPr>
          <w:b/>
        </w:rPr>
        <w:t xml:space="preserve">        , '3029SK'</w:t>
      </w:r>
    </w:p>
    <w:p w14:paraId="2F7A030D" w14:textId="77777777" w:rsidR="00B90CD3" w:rsidRPr="00B90CD3" w:rsidRDefault="00B90CD3" w:rsidP="00B90CD3">
      <w:pPr>
        <w:rPr>
          <w:b/>
        </w:rPr>
      </w:pPr>
      <w:r w:rsidRPr="00B90CD3">
        <w:rPr>
          <w:b/>
        </w:rPr>
        <w:t xml:space="preserve">        , 'Utrecht'</w:t>
      </w:r>
    </w:p>
    <w:p w14:paraId="76D3DA31" w14:textId="77777777" w:rsidR="00B90CD3" w:rsidRPr="00B90CD3" w:rsidRDefault="00B90CD3" w:rsidP="00B90CD3">
      <w:pPr>
        <w:rPr>
          <w:b/>
        </w:rPr>
      </w:pPr>
      <w:r w:rsidRPr="00B90CD3">
        <w:rPr>
          <w:b/>
        </w:rPr>
        <w:t xml:space="preserve">        , 'Netherland'</w:t>
      </w:r>
    </w:p>
    <w:p w14:paraId="38668D27"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'30-OCT-1997', '%d-%b-%Y')</w:t>
      </w:r>
    </w:p>
    <w:p w14:paraId="5141D4AD" w14:textId="77777777" w:rsidR="00B90CD3" w:rsidRPr="00B90CD3" w:rsidRDefault="00B90CD3" w:rsidP="00B90CD3">
      <w:pPr>
        <w:rPr>
          <w:b/>
        </w:rPr>
      </w:pPr>
      <w:r w:rsidRPr="00B90CD3">
        <w:rPr>
          <w:b/>
        </w:rPr>
        <w:t xml:space="preserve">        , 'CLERK@ak.com'</w:t>
      </w:r>
    </w:p>
    <w:p w14:paraId="6588E3EF" w14:textId="77777777" w:rsidR="00B90CD3" w:rsidRPr="00B90CD3" w:rsidRDefault="00B90CD3" w:rsidP="00B90CD3">
      <w:pPr>
        <w:rPr>
          <w:b/>
        </w:rPr>
      </w:pPr>
      <w:r w:rsidRPr="00B90CD3">
        <w:rPr>
          <w:b/>
        </w:rPr>
        <w:t xml:space="preserve">        , 6501246234</w:t>
      </w:r>
    </w:p>
    <w:p w14:paraId="4F9D4807" w14:textId="77777777" w:rsidR="00B90CD3" w:rsidRPr="00B90CD3" w:rsidRDefault="00B90CD3" w:rsidP="00B90CD3">
      <w:pPr>
        <w:rPr>
          <w:b/>
        </w:rPr>
      </w:pPr>
      <w:r w:rsidRPr="00B90CD3">
        <w:rPr>
          <w:b/>
        </w:rPr>
        <w:t xml:space="preserve">        , 6501246234</w:t>
      </w:r>
    </w:p>
    <w:p w14:paraId="5FE10637" w14:textId="77777777" w:rsidR="00B90CD3" w:rsidRPr="00B90CD3" w:rsidRDefault="00B90CD3" w:rsidP="00B90CD3">
      <w:pPr>
        <w:rPr>
          <w:b/>
        </w:rPr>
      </w:pPr>
      <w:r w:rsidRPr="00B90CD3">
        <w:rPr>
          <w:b/>
        </w:rPr>
        <w:t xml:space="preserve">        );</w:t>
      </w:r>
    </w:p>
    <w:p w14:paraId="56B8455E" w14:textId="77777777" w:rsidR="00B90CD3" w:rsidRPr="00B90CD3" w:rsidRDefault="00B90CD3" w:rsidP="00B90CD3">
      <w:pPr>
        <w:rPr>
          <w:b/>
        </w:rPr>
      </w:pPr>
    </w:p>
    <w:p w14:paraId="764A1BBC" w14:textId="77777777" w:rsidR="00B90CD3" w:rsidRPr="00B90CD3" w:rsidRDefault="00B90CD3" w:rsidP="00B90CD3">
      <w:pPr>
        <w:rPr>
          <w:b/>
        </w:rPr>
      </w:pPr>
      <w:r w:rsidRPr="00B90CD3">
        <w:rPr>
          <w:b/>
        </w:rPr>
        <w:t xml:space="preserve">INSERT INTO global_customeraccount VALUES </w:t>
      </w:r>
    </w:p>
    <w:p w14:paraId="1416ED6A" w14:textId="77777777" w:rsidR="00B90CD3" w:rsidRPr="00B90CD3" w:rsidRDefault="00B90CD3" w:rsidP="00B90CD3">
      <w:pPr>
        <w:rPr>
          <w:b/>
        </w:rPr>
      </w:pPr>
      <w:r w:rsidRPr="00B90CD3">
        <w:rPr>
          <w:b/>
        </w:rPr>
        <w:t xml:space="preserve">        </w:t>
      </w:r>
      <w:proofErr w:type="gramStart"/>
      <w:r w:rsidRPr="00B90CD3">
        <w:rPr>
          <w:b/>
        </w:rPr>
        <w:t>( 20029</w:t>
      </w:r>
      <w:proofErr w:type="gramEnd"/>
    </w:p>
    <w:p w14:paraId="4E9EC78F" w14:textId="77777777" w:rsidR="00B90CD3" w:rsidRPr="00B90CD3" w:rsidRDefault="00B90CD3" w:rsidP="00B90CD3">
      <w:pPr>
        <w:rPr>
          <w:b/>
        </w:rPr>
      </w:pPr>
      <w:r w:rsidRPr="00B90CD3">
        <w:rPr>
          <w:b/>
        </w:rPr>
        <w:t xml:space="preserve">        , 'James'</w:t>
      </w:r>
    </w:p>
    <w:p w14:paraId="3C5AA0CD" w14:textId="77777777" w:rsidR="00B90CD3" w:rsidRPr="00B90CD3" w:rsidRDefault="00B90CD3" w:rsidP="00B90CD3">
      <w:pPr>
        <w:rPr>
          <w:b/>
        </w:rPr>
      </w:pPr>
      <w:r w:rsidRPr="00B90CD3">
        <w:rPr>
          <w:b/>
        </w:rPr>
        <w:t xml:space="preserve">        , NULL</w:t>
      </w:r>
    </w:p>
    <w:p w14:paraId="7BD7A8DE" w14:textId="77777777" w:rsidR="00B90CD3" w:rsidRPr="00B90CD3" w:rsidRDefault="00B90CD3" w:rsidP="00B90CD3">
      <w:pPr>
        <w:rPr>
          <w:b/>
        </w:rPr>
      </w:pPr>
      <w:r w:rsidRPr="00B90CD3">
        <w:rPr>
          <w:b/>
        </w:rPr>
        <w:t xml:space="preserve">        , 'Marlow'</w:t>
      </w:r>
    </w:p>
    <w:p w14:paraId="1B764908" w14:textId="77777777" w:rsidR="00B90CD3" w:rsidRPr="00B90CD3" w:rsidRDefault="00B90CD3" w:rsidP="00B90CD3">
      <w:pPr>
        <w:rPr>
          <w:b/>
        </w:rPr>
      </w:pPr>
      <w:r w:rsidRPr="00B90CD3">
        <w:rPr>
          <w:b/>
        </w:rPr>
        <w:t xml:space="preserve">        , 'Mariano Escobedo 9991'</w:t>
      </w:r>
    </w:p>
    <w:p w14:paraId="23DC7F77" w14:textId="77777777" w:rsidR="00B90CD3" w:rsidRPr="00B90CD3" w:rsidRDefault="00B90CD3" w:rsidP="00B90CD3">
      <w:pPr>
        <w:rPr>
          <w:b/>
        </w:rPr>
      </w:pPr>
      <w:r w:rsidRPr="00B90CD3">
        <w:rPr>
          <w:b/>
        </w:rPr>
        <w:t xml:space="preserve">        , '11932'</w:t>
      </w:r>
    </w:p>
    <w:p w14:paraId="5D12BD9D" w14:textId="77777777" w:rsidR="00B90CD3" w:rsidRPr="00B90CD3" w:rsidRDefault="00B90CD3" w:rsidP="00B90CD3">
      <w:pPr>
        <w:rPr>
          <w:b/>
        </w:rPr>
      </w:pPr>
      <w:r w:rsidRPr="00B90CD3">
        <w:rPr>
          <w:b/>
        </w:rPr>
        <w:t xml:space="preserve">        , 'Distrito Federal,'</w:t>
      </w:r>
    </w:p>
    <w:p w14:paraId="33011185" w14:textId="77777777" w:rsidR="00B90CD3" w:rsidRPr="00B90CD3" w:rsidRDefault="00B90CD3" w:rsidP="00B90CD3">
      <w:pPr>
        <w:rPr>
          <w:b/>
        </w:rPr>
      </w:pPr>
      <w:r w:rsidRPr="00B90CD3">
        <w:rPr>
          <w:b/>
        </w:rPr>
        <w:t xml:space="preserve">        , 'Mexico'</w:t>
      </w:r>
    </w:p>
    <w:p w14:paraId="4B09DADB"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'16-FEB-1997', '%d-%b-%Y')</w:t>
      </w:r>
    </w:p>
    <w:p w14:paraId="541DDE98" w14:textId="77777777" w:rsidR="00B90CD3" w:rsidRPr="00B90CD3" w:rsidRDefault="00B90CD3" w:rsidP="00B90CD3">
      <w:pPr>
        <w:rPr>
          <w:b/>
        </w:rPr>
      </w:pPr>
      <w:r w:rsidRPr="00B90CD3">
        <w:rPr>
          <w:b/>
        </w:rPr>
        <w:t xml:space="preserve">        , 'ST_CLE@go.com'</w:t>
      </w:r>
    </w:p>
    <w:p w14:paraId="18F161A9" w14:textId="77777777" w:rsidR="00B90CD3" w:rsidRPr="00B90CD3" w:rsidRDefault="00B90CD3" w:rsidP="00B90CD3">
      <w:pPr>
        <w:rPr>
          <w:b/>
        </w:rPr>
      </w:pPr>
      <w:r w:rsidRPr="00B90CD3">
        <w:rPr>
          <w:b/>
        </w:rPr>
        <w:t xml:space="preserve">        , NULL</w:t>
      </w:r>
    </w:p>
    <w:p w14:paraId="7F3C4E35" w14:textId="77777777" w:rsidR="00B90CD3" w:rsidRPr="00B90CD3" w:rsidRDefault="00B90CD3" w:rsidP="00B90CD3">
      <w:pPr>
        <w:rPr>
          <w:b/>
        </w:rPr>
      </w:pPr>
      <w:r w:rsidRPr="00B90CD3">
        <w:rPr>
          <w:b/>
        </w:rPr>
        <w:t xml:space="preserve">         , 6501247234</w:t>
      </w:r>
    </w:p>
    <w:p w14:paraId="479141D6" w14:textId="77777777" w:rsidR="00B90CD3" w:rsidRPr="00B90CD3" w:rsidRDefault="00B90CD3" w:rsidP="00B90CD3">
      <w:pPr>
        <w:rPr>
          <w:b/>
        </w:rPr>
      </w:pPr>
      <w:r w:rsidRPr="00B90CD3">
        <w:rPr>
          <w:b/>
        </w:rPr>
        <w:t xml:space="preserve">        );</w:t>
      </w:r>
    </w:p>
    <w:p w14:paraId="2A978EE0" w14:textId="77777777" w:rsidR="00B90CD3" w:rsidRPr="00B90CD3" w:rsidRDefault="00B90CD3" w:rsidP="00B90CD3">
      <w:pPr>
        <w:rPr>
          <w:b/>
        </w:rPr>
      </w:pPr>
    </w:p>
    <w:p w14:paraId="135102F1" w14:textId="77777777" w:rsidR="00B90CD3" w:rsidRPr="00B90CD3" w:rsidRDefault="00B90CD3" w:rsidP="00B90CD3">
      <w:pPr>
        <w:rPr>
          <w:b/>
        </w:rPr>
      </w:pPr>
      <w:r w:rsidRPr="00B90CD3">
        <w:rPr>
          <w:b/>
        </w:rPr>
        <w:t xml:space="preserve">INSERT INTO global_customeraccount VALUES </w:t>
      </w:r>
    </w:p>
    <w:p w14:paraId="25EA89AE" w14:textId="77777777" w:rsidR="00B90CD3" w:rsidRPr="00B90CD3" w:rsidRDefault="00B90CD3" w:rsidP="00B90CD3">
      <w:pPr>
        <w:rPr>
          <w:b/>
        </w:rPr>
      </w:pPr>
      <w:r w:rsidRPr="00B90CD3">
        <w:rPr>
          <w:b/>
        </w:rPr>
        <w:t xml:space="preserve">        </w:t>
      </w:r>
      <w:proofErr w:type="gramStart"/>
      <w:r w:rsidRPr="00B90CD3">
        <w:rPr>
          <w:b/>
        </w:rPr>
        <w:t>( 20030</w:t>
      </w:r>
      <w:proofErr w:type="gramEnd"/>
      <w:r w:rsidRPr="00B90CD3">
        <w:rPr>
          <w:b/>
        </w:rPr>
        <w:t>,</w:t>
      </w:r>
    </w:p>
    <w:p w14:paraId="31B09F8B" w14:textId="77777777" w:rsidR="00B90CD3" w:rsidRPr="00B90CD3" w:rsidRDefault="00B90CD3" w:rsidP="00B90CD3">
      <w:pPr>
        <w:rPr>
          <w:b/>
        </w:rPr>
      </w:pPr>
      <w:r w:rsidRPr="00B90CD3">
        <w:rPr>
          <w:b/>
        </w:rPr>
        <w:t xml:space="preserve">        </w:t>
      </w:r>
      <w:proofErr w:type="gramStart"/>
      <w:r w:rsidRPr="00B90CD3">
        <w:rPr>
          <w:b/>
        </w:rPr>
        <w:t>'Jolson' ,</w:t>
      </w:r>
      <w:proofErr w:type="gramEnd"/>
    </w:p>
    <w:p w14:paraId="5FE56E56" w14:textId="77777777" w:rsidR="00B90CD3" w:rsidRPr="00B90CD3" w:rsidRDefault="00B90CD3" w:rsidP="00B90CD3">
      <w:pPr>
        <w:rPr>
          <w:b/>
        </w:rPr>
      </w:pPr>
      <w:r w:rsidRPr="00B90CD3">
        <w:rPr>
          <w:b/>
        </w:rPr>
        <w:t xml:space="preserve">        NULL</w:t>
      </w:r>
    </w:p>
    <w:p w14:paraId="7FC6C715" w14:textId="77777777" w:rsidR="00B90CD3" w:rsidRPr="00B90CD3" w:rsidRDefault="00B90CD3" w:rsidP="00B90CD3">
      <w:pPr>
        <w:rPr>
          <w:b/>
        </w:rPr>
      </w:pPr>
      <w:r w:rsidRPr="00B90CD3">
        <w:rPr>
          <w:b/>
        </w:rPr>
        <w:t xml:space="preserve">        , 'Olson'</w:t>
      </w:r>
    </w:p>
    <w:p w14:paraId="07D07BC6" w14:textId="77777777" w:rsidR="00B90CD3" w:rsidRPr="00B90CD3" w:rsidRDefault="00B90CD3" w:rsidP="00B90CD3">
      <w:pPr>
        <w:rPr>
          <w:b/>
        </w:rPr>
      </w:pPr>
      <w:r w:rsidRPr="00B90CD3">
        <w:rPr>
          <w:b/>
        </w:rPr>
        <w:t xml:space="preserve">        , '20 Rue des Corps-Saints'</w:t>
      </w:r>
    </w:p>
    <w:p w14:paraId="64291A3E" w14:textId="77777777" w:rsidR="00B90CD3" w:rsidRPr="00B90CD3" w:rsidRDefault="00B90CD3" w:rsidP="00B90CD3">
      <w:pPr>
        <w:rPr>
          <w:b/>
        </w:rPr>
      </w:pPr>
      <w:r w:rsidRPr="00B90CD3">
        <w:rPr>
          <w:b/>
        </w:rPr>
        <w:t xml:space="preserve">        , '1730'</w:t>
      </w:r>
    </w:p>
    <w:p w14:paraId="17E0A906" w14:textId="77777777" w:rsidR="00B90CD3" w:rsidRPr="00B90CD3" w:rsidRDefault="00B90CD3" w:rsidP="00B90CD3">
      <w:pPr>
        <w:rPr>
          <w:b/>
        </w:rPr>
      </w:pPr>
      <w:r w:rsidRPr="00B90CD3">
        <w:rPr>
          <w:b/>
        </w:rPr>
        <w:t xml:space="preserve">        , 'Geneva'</w:t>
      </w:r>
    </w:p>
    <w:p w14:paraId="20C0FF42" w14:textId="77777777" w:rsidR="00B90CD3" w:rsidRPr="00B90CD3" w:rsidRDefault="00B90CD3" w:rsidP="00B90CD3">
      <w:pPr>
        <w:rPr>
          <w:b/>
        </w:rPr>
      </w:pPr>
      <w:r w:rsidRPr="00B90CD3">
        <w:rPr>
          <w:b/>
        </w:rPr>
        <w:t xml:space="preserve">        , 'China'</w:t>
      </w:r>
    </w:p>
    <w:p w14:paraId="270D43AC" w14:textId="77777777" w:rsidR="00B90CD3" w:rsidRPr="00B90CD3" w:rsidRDefault="00B90CD3" w:rsidP="00B90CD3">
      <w:pPr>
        <w:rPr>
          <w:b/>
        </w:rPr>
      </w:pPr>
      <w:r w:rsidRPr="00B90CD3">
        <w:rPr>
          <w:b/>
        </w:rPr>
        <w:t xml:space="preserve">        , STR_TO_</w:t>
      </w:r>
      <w:proofErr w:type="gramStart"/>
      <w:r w:rsidRPr="00B90CD3">
        <w:rPr>
          <w:b/>
        </w:rPr>
        <w:t>DATE(</w:t>
      </w:r>
      <w:proofErr w:type="gramEnd"/>
      <w:r w:rsidRPr="00B90CD3">
        <w:rPr>
          <w:b/>
        </w:rPr>
        <w:t>'10-APR-1999', '%d-%b-%Y')</w:t>
      </w:r>
    </w:p>
    <w:p w14:paraId="42E9D5E8" w14:textId="77777777" w:rsidR="00B90CD3" w:rsidRPr="00B90CD3" w:rsidRDefault="00B90CD3" w:rsidP="00B90CD3">
      <w:pPr>
        <w:rPr>
          <w:b/>
        </w:rPr>
      </w:pPr>
      <w:r w:rsidRPr="00B90CD3">
        <w:rPr>
          <w:b/>
        </w:rPr>
        <w:t xml:space="preserve">        , '</w:t>
      </w:r>
      <w:proofErr w:type="gramStart"/>
      <w:r w:rsidRPr="00B90CD3">
        <w:rPr>
          <w:b/>
        </w:rPr>
        <w:t>tjt@sons.com'</w:t>
      </w:r>
      <w:proofErr w:type="gramEnd"/>
    </w:p>
    <w:p w14:paraId="1FBFF681" w14:textId="77777777" w:rsidR="00B90CD3" w:rsidRPr="00B90CD3" w:rsidRDefault="00B90CD3" w:rsidP="00B90CD3">
      <w:pPr>
        <w:rPr>
          <w:b/>
        </w:rPr>
      </w:pPr>
      <w:r w:rsidRPr="00B90CD3">
        <w:rPr>
          <w:b/>
        </w:rPr>
        <w:t xml:space="preserve">        , 650124823</w:t>
      </w:r>
    </w:p>
    <w:p w14:paraId="226088CF" w14:textId="77777777" w:rsidR="00B90CD3" w:rsidRPr="00B90CD3" w:rsidRDefault="00B90CD3" w:rsidP="00B90CD3">
      <w:pPr>
        <w:rPr>
          <w:b/>
        </w:rPr>
      </w:pPr>
      <w:r w:rsidRPr="00B90CD3">
        <w:rPr>
          <w:b/>
        </w:rPr>
        <w:t xml:space="preserve">        , NULL</w:t>
      </w:r>
    </w:p>
    <w:p w14:paraId="6C6D2DC9" w14:textId="77777777" w:rsidR="00B90CD3" w:rsidRPr="00B90CD3" w:rsidRDefault="00B90CD3" w:rsidP="00B90CD3">
      <w:pPr>
        <w:rPr>
          <w:b/>
        </w:rPr>
      </w:pPr>
      <w:r w:rsidRPr="00B90CD3">
        <w:rPr>
          <w:b/>
        </w:rPr>
        <w:t xml:space="preserve">        );</w:t>
      </w:r>
    </w:p>
    <w:p w14:paraId="338267E3" w14:textId="77777777" w:rsidR="00B90CD3" w:rsidRPr="00B90CD3" w:rsidRDefault="00B90CD3" w:rsidP="00B90CD3">
      <w:pPr>
        <w:rPr>
          <w:b/>
        </w:rPr>
      </w:pPr>
      <w:r w:rsidRPr="00B90CD3">
        <w:rPr>
          <w:b/>
        </w:rPr>
        <w:t xml:space="preserve">        </w:t>
      </w:r>
    </w:p>
    <w:p w14:paraId="2CD850A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('20003', 'valli', 'valli', 'customer');</w:t>
      </w:r>
    </w:p>
    <w:p w14:paraId="019ABA57"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global_login` (`loginID`, `loginUsername`, `loginPassword`, `loginUsertype`) VALUES ('20004', 'diana', 'diana', 'customer');</w:t>
      </w:r>
    </w:p>
    <w:p w14:paraId="27EB3A6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('20005', 'nancy', 'nancy', 'customer');</w:t>
      </w:r>
    </w:p>
    <w:p w14:paraId="062C4E0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('20006', 'daniel', 'daniel', 'customer');</w:t>
      </w:r>
    </w:p>
    <w:p w14:paraId="6CB9070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('20007', 'john', 'john', 'customer');</w:t>
      </w:r>
    </w:p>
    <w:p w14:paraId="114FF33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('20008', 'ismael', 'ismael', 'customer');</w:t>
      </w:r>
    </w:p>
    <w:p w14:paraId="43319E4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('20009', 'jose', 'jose', 'customer');</w:t>
      </w:r>
    </w:p>
    <w:p w14:paraId="6190FC5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('20010', 'luis', 'luis', 'customer');</w:t>
      </w:r>
    </w:p>
    <w:p w14:paraId="122CFEC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('20012', 'dan', 'dan', 'customer');</w:t>
      </w:r>
    </w:p>
    <w:p w14:paraId="6335FC9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('20013', 'alex', 'alex', 'customer');</w:t>
      </w:r>
    </w:p>
    <w:p w14:paraId="29281BD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('20014', 'shelli', 'shelli', 'customer');</w:t>
      </w:r>
    </w:p>
    <w:p w14:paraId="02C047D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('20015', 'sigal', 'sigal', 'customer');</w:t>
      </w:r>
    </w:p>
    <w:p w14:paraId="2591DDC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('20016', 'guy', 'guy', 'customer');</w:t>
      </w:r>
    </w:p>
    <w:p w14:paraId="67F6C64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('20017', 'karen', 'karen', 'customer');</w:t>
      </w:r>
    </w:p>
    <w:p w14:paraId="0120B91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('20018', 'matt', 'matt', 'customer');</w:t>
      </w:r>
    </w:p>
    <w:p w14:paraId="5F690BB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('20019', 'adam', 'adam', 'customer');</w:t>
      </w:r>
    </w:p>
    <w:p w14:paraId="5BF2F79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('20020', 'payam', 'payam', 'customer');</w:t>
      </w:r>
    </w:p>
    <w:p w14:paraId="13125E0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('20021', 'shanta', 'shanta', 'customer');</w:t>
      </w:r>
    </w:p>
    <w:p w14:paraId="42AE5FD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('20022', 'kevin', 'kevin', 'customer');</w:t>
      </w:r>
    </w:p>
    <w:p w14:paraId="36A00D3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('20023', 'julia', 'julia', 'customer');</w:t>
      </w:r>
    </w:p>
    <w:p w14:paraId="35276A05"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global_login` (`loginID`, `loginUsername`, `loginPassword`, `loginUsertype`) VALUES ('20024', 'irene', 'irene', 'customer');</w:t>
      </w:r>
    </w:p>
    <w:p w14:paraId="441B0B6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('20025', 'james', 'james', 'customer');</w:t>
      </w:r>
    </w:p>
    <w:p w14:paraId="5C9109C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('20026', 'steven', 'steven', 'customer');</w:t>
      </w:r>
    </w:p>
    <w:p w14:paraId="4330898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('20027', 'laura', 'laura', 'customer');</w:t>
      </w:r>
    </w:p>
    <w:p w14:paraId="381809E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('20028', 'mozha', 'mozha', 'customer');</w:t>
      </w:r>
    </w:p>
    <w:p w14:paraId="0D3FEBC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('20029', 'james', 'james', 'customer');</w:t>
      </w:r>
    </w:p>
    <w:p w14:paraId="684538D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global_login` (`loginID`, `loginUsername`, `loginPassword`, `loginUsertype`) VALUES ('20030', 'jolson', 'jolson', 'customer');</w:t>
      </w:r>
    </w:p>
    <w:p w14:paraId="42A25A23" w14:textId="77777777" w:rsidR="00B90CD3" w:rsidRPr="00B90CD3" w:rsidRDefault="00B90CD3" w:rsidP="00B90CD3">
      <w:pPr>
        <w:rPr>
          <w:b/>
        </w:rPr>
      </w:pPr>
    </w:p>
    <w:p w14:paraId="6968B5DF" w14:textId="77777777" w:rsidR="00B90CD3" w:rsidRPr="00B90CD3" w:rsidRDefault="00B90CD3" w:rsidP="00B90CD3">
      <w:pPr>
        <w:rPr>
          <w:b/>
        </w:rPr>
      </w:pPr>
    </w:p>
    <w:p w14:paraId="71161EF3" w14:textId="77777777" w:rsidR="00B90CD3" w:rsidRPr="00B90CD3" w:rsidRDefault="00B90CD3" w:rsidP="00B90CD3">
      <w:pPr>
        <w:rPr>
          <w:b/>
        </w:rPr>
      </w:pPr>
      <w:r w:rsidRPr="00B90CD3">
        <w:rPr>
          <w:b/>
        </w:rPr>
        <w:t>UPDATE `arpalikh`</w:t>
      </w:r>
      <w:proofErr w:type="gramStart"/>
      <w:r w:rsidRPr="00B90CD3">
        <w:rPr>
          <w:b/>
        </w:rPr>
        <w:t>.`</w:t>
      </w:r>
      <w:proofErr w:type="gramEnd"/>
      <w:r w:rsidRPr="00B90CD3">
        <w:rPr>
          <w:b/>
        </w:rPr>
        <w:t>global_login` SET `loginUsertype`='admin' WHERE `loginID`='111';</w:t>
      </w:r>
    </w:p>
    <w:p w14:paraId="61938BDF" w14:textId="77777777" w:rsidR="00B90CD3" w:rsidRPr="00B90CD3" w:rsidRDefault="00B90CD3" w:rsidP="00B90CD3">
      <w:pPr>
        <w:rPr>
          <w:b/>
        </w:rPr>
      </w:pPr>
    </w:p>
    <w:p w14:paraId="7469C3C6" w14:textId="77777777" w:rsidR="00B90CD3" w:rsidRPr="00B90CD3" w:rsidRDefault="00B90CD3" w:rsidP="00B90CD3">
      <w:pPr>
        <w:rPr>
          <w:b/>
        </w:rPr>
      </w:pPr>
      <w:r w:rsidRPr="00B90CD3">
        <w:rPr>
          <w:b/>
        </w:rPr>
        <w:t xml:space="preserve">INSERT INTO global_attractioncatalogue VALUES </w:t>
      </w:r>
      <w:proofErr w:type="gramStart"/>
      <w:r w:rsidRPr="00B90CD3">
        <w:rPr>
          <w:b/>
        </w:rPr>
        <w:t>( 2</w:t>
      </w:r>
      <w:proofErr w:type="gramEnd"/>
      <w:r w:rsidRPr="00B90CD3">
        <w:rPr>
          <w:b/>
        </w:rPr>
        <w:t>,'Eiffel Tower'</w:t>
      </w:r>
    </w:p>
    <w:p w14:paraId="18887400" w14:textId="77777777" w:rsidR="00B90CD3" w:rsidRPr="00B90CD3" w:rsidRDefault="00B90CD3" w:rsidP="00B90CD3">
      <w:pPr>
        <w:rPr>
          <w:b/>
        </w:rPr>
      </w:pPr>
      <w:r w:rsidRPr="00B90CD3">
        <w:rPr>
          <w:b/>
        </w:rPr>
        <w:tab/>
      </w:r>
      <w:r w:rsidRPr="00B90CD3">
        <w:rPr>
          <w:b/>
        </w:rPr>
        <w:tab/>
      </w:r>
      <w:r w:rsidRPr="00B90CD3">
        <w:rPr>
          <w:b/>
        </w:rPr>
        <w:tab/>
        <w:t>,' The tower was the tallest tower in the world at the time of its construction and has been imitated in various places around the world. Overtaken in height by todays great towers, it nevertheless remains unique.'</w:t>
      </w:r>
    </w:p>
    <w:p w14:paraId="45D6DB39" w14:textId="77777777" w:rsidR="00B90CD3" w:rsidRPr="00B90CD3" w:rsidRDefault="00B90CD3" w:rsidP="00B90CD3">
      <w:pPr>
        <w:rPr>
          <w:b/>
        </w:rPr>
      </w:pPr>
      <w:r w:rsidRPr="00B90CD3">
        <w:rPr>
          <w:b/>
        </w:rPr>
        <w:tab/>
      </w:r>
      <w:r w:rsidRPr="00B90CD3">
        <w:rPr>
          <w:b/>
        </w:rPr>
        <w:tab/>
      </w:r>
      <w:r w:rsidRPr="00B90CD3">
        <w:rPr>
          <w:b/>
        </w:rPr>
        <w:tab/>
        <w:t>,'The Eiffel Tower was built by Gustave Eiffel for the 1889 Exposition Universelle, which was to celebrate the 100th year anniversary of the French Revolution. Its construction in 2 years, 2 months and 5 days was a veritable technical and architectural achievement. "Utopia achieved", a symbol of technological prowess, at the end of the 19th Century it was a demonstration of French engineering personified by Gustave Eiffel, and a defining moment of the industrial era. It was met immediately with tremendous success. Only intended to last 20 years, it was saved by the scientific experiments that Eiffel encouraged, and in particular by the first radio transmissions, followed by telecommunications. For example, the radio signals from the Pantheon Tower in 1898; it served as a military radio post in 1903; it transmitted the first public radio programme in 1925, and then broadcast television up to TNT more recently. Whether it’s by metro or boat, by car or by bike there’s no shortage of ways of getting to the Eiffel Tower! You can either choose to come directly to the Tower or, why not, take in a stroll along the streets of Paris or on the Seine, on your way. '</w:t>
      </w:r>
      <w:r w:rsidRPr="00B90CD3">
        <w:rPr>
          <w:b/>
        </w:rPr>
        <w:tab/>
      </w:r>
      <w:r w:rsidRPr="00B90CD3">
        <w:rPr>
          <w:b/>
        </w:rPr>
        <w:tab/>
      </w:r>
      <w:r w:rsidRPr="00B90CD3">
        <w:rPr>
          <w:b/>
        </w:rPr>
        <w:tab/>
      </w:r>
      <w:r w:rsidRPr="00B90CD3">
        <w:rPr>
          <w:b/>
        </w:rPr>
        <w:tab/>
      </w:r>
      <w:r w:rsidRPr="00B90CD3">
        <w:rPr>
          <w:b/>
        </w:rPr>
        <w:tab/>
      </w:r>
      <w:r w:rsidRPr="00B90CD3">
        <w:rPr>
          <w:b/>
        </w:rPr>
        <w:tab/>
      </w:r>
      <w:r w:rsidRPr="00B90CD3">
        <w:rPr>
          <w:b/>
        </w:rPr>
        <w:tab/>
      </w:r>
    </w:p>
    <w:p w14:paraId="5EA4EE86" w14:textId="77777777" w:rsidR="00B90CD3" w:rsidRPr="00B90CD3" w:rsidRDefault="00B90CD3" w:rsidP="00B90CD3">
      <w:pPr>
        <w:rPr>
          <w:b/>
        </w:rPr>
      </w:pPr>
      <w:r w:rsidRPr="00B90CD3">
        <w:rPr>
          <w:b/>
        </w:rPr>
        <w:tab/>
      </w:r>
      <w:r w:rsidRPr="00B90CD3">
        <w:rPr>
          <w:b/>
        </w:rPr>
        <w:tab/>
      </w:r>
      <w:r w:rsidRPr="00B90CD3">
        <w:rPr>
          <w:b/>
        </w:rPr>
        <w:tab/>
        <w:t>, 2000000</w:t>
      </w:r>
    </w:p>
    <w:p w14:paraId="785F7C31" w14:textId="77777777" w:rsidR="00B90CD3" w:rsidRPr="00B90CD3" w:rsidRDefault="00B90CD3" w:rsidP="00B90CD3">
      <w:pPr>
        <w:rPr>
          <w:b/>
        </w:rPr>
      </w:pPr>
      <w:r w:rsidRPr="00B90CD3">
        <w:rPr>
          <w:b/>
        </w:rPr>
        <w:tab/>
      </w:r>
      <w:r w:rsidRPr="00B90CD3">
        <w:rPr>
          <w:b/>
        </w:rPr>
        <w:tab/>
      </w:r>
      <w:r w:rsidRPr="00B90CD3">
        <w:rPr>
          <w:b/>
        </w:rPr>
        <w:tab/>
        <w:t>, 1</w:t>
      </w:r>
    </w:p>
    <w:p w14:paraId="022C6B20" w14:textId="77777777" w:rsidR="00B90CD3" w:rsidRPr="00B90CD3" w:rsidRDefault="00B90CD3" w:rsidP="00B90CD3">
      <w:pPr>
        <w:rPr>
          <w:b/>
        </w:rPr>
      </w:pPr>
      <w:r w:rsidRPr="00B90CD3">
        <w:rPr>
          <w:b/>
        </w:rPr>
        <w:tab/>
      </w:r>
      <w:r w:rsidRPr="00B90CD3">
        <w:rPr>
          <w:b/>
        </w:rPr>
        <w:tab/>
      </w:r>
      <w:r w:rsidRPr="00B90CD3">
        <w:rPr>
          <w:b/>
        </w:rPr>
        <w:tab/>
        <w:t>, 8</w:t>
      </w:r>
    </w:p>
    <w:p w14:paraId="7D165FE5" w14:textId="77777777" w:rsidR="00B90CD3" w:rsidRPr="00B90CD3" w:rsidRDefault="00B90CD3" w:rsidP="00B90CD3">
      <w:pPr>
        <w:rPr>
          <w:b/>
        </w:rPr>
      </w:pPr>
      <w:r w:rsidRPr="00B90CD3">
        <w:rPr>
          <w:b/>
        </w:rPr>
        <w:tab/>
      </w:r>
      <w:r w:rsidRPr="00B90CD3">
        <w:rPr>
          <w:b/>
        </w:rPr>
        <w:tab/>
      </w:r>
      <w:r w:rsidRPr="00B90CD3">
        <w:rPr>
          <w:b/>
        </w:rPr>
        <w:tab/>
        <w:t>);</w:t>
      </w:r>
    </w:p>
    <w:p w14:paraId="5E69DA04"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global_attractionpricelist` (`attractionID`, `tktTypeID`, `ticketPrice`) VALUES ('2', '1', '25');</w:t>
      </w:r>
    </w:p>
    <w:p w14:paraId="1DDDA5B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'2', '50');</w:t>
      </w:r>
    </w:p>
    <w:p w14:paraId="5B2C3F2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'3', '70');</w:t>
      </w:r>
    </w:p>
    <w:p w14:paraId="4B7F2F1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'4', '80');</w:t>
      </w:r>
    </w:p>
    <w:p w14:paraId="693EEF4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('2', '5', '55');</w:t>
      </w:r>
    </w:p>
    <w:p w14:paraId="2E6E7A25" w14:textId="77777777" w:rsidR="00B90CD3" w:rsidRPr="00B90CD3" w:rsidRDefault="00B90CD3" w:rsidP="00B90CD3">
      <w:pPr>
        <w:rPr>
          <w:b/>
        </w:rPr>
      </w:pPr>
      <w:r w:rsidRPr="00B90CD3">
        <w:rPr>
          <w:b/>
        </w:rPr>
        <w:t>INSERT INTO global_attractioncatalogue VALUES</w:t>
      </w:r>
    </w:p>
    <w:p w14:paraId="5F50A0E0"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( 3</w:t>
      </w:r>
      <w:proofErr w:type="gramEnd"/>
    </w:p>
    <w:p w14:paraId="33389D7F" w14:textId="77777777" w:rsidR="00B90CD3" w:rsidRPr="00B90CD3" w:rsidRDefault="00B90CD3" w:rsidP="00B90CD3">
      <w:pPr>
        <w:rPr>
          <w:b/>
        </w:rPr>
      </w:pPr>
      <w:r w:rsidRPr="00B90CD3">
        <w:rPr>
          <w:b/>
        </w:rPr>
        <w:tab/>
      </w:r>
      <w:r w:rsidRPr="00B90CD3">
        <w:rPr>
          <w:b/>
        </w:rPr>
        <w:tab/>
      </w:r>
      <w:r w:rsidRPr="00B90CD3">
        <w:rPr>
          <w:b/>
        </w:rPr>
        <w:tab/>
        <w:t>,'The Statue of Liberty'</w:t>
      </w:r>
    </w:p>
    <w:p w14:paraId="1DFEEF19" w14:textId="77777777" w:rsidR="00B90CD3" w:rsidRPr="00B90CD3" w:rsidRDefault="00B90CD3" w:rsidP="00B90CD3">
      <w:pPr>
        <w:rPr>
          <w:b/>
        </w:rPr>
      </w:pPr>
      <w:r w:rsidRPr="00B90CD3">
        <w:rPr>
          <w:b/>
        </w:rPr>
        <w:tab/>
      </w:r>
      <w:r w:rsidRPr="00B90CD3">
        <w:rPr>
          <w:b/>
        </w:rPr>
        <w:tab/>
      </w:r>
      <w:r w:rsidRPr="00B90CD3">
        <w:rPr>
          <w:b/>
        </w:rPr>
        <w:tab/>
        <w:t>,'No visit to the New York City area is complete without a trip the worlds most famous landmarks – the Statue of Liberty and Ellis Island. Get your Statue of Liberty tickets here at the guaranteed lowest price. Visiting the Statue of Liberty National Monument and limited access of Ellis Island featuring the Wall of Honor is a memorable experience for people from all over the world.'</w:t>
      </w:r>
    </w:p>
    <w:p w14:paraId="58276361" w14:textId="77777777" w:rsidR="00B90CD3" w:rsidRPr="00B90CD3" w:rsidRDefault="00B90CD3" w:rsidP="00B90CD3">
      <w:pPr>
        <w:rPr>
          <w:b/>
        </w:rPr>
      </w:pPr>
      <w:r w:rsidRPr="00B90CD3">
        <w:rPr>
          <w:b/>
        </w:rPr>
        <w:tab/>
      </w:r>
      <w:r w:rsidRPr="00B90CD3">
        <w:rPr>
          <w:b/>
        </w:rPr>
        <w:tab/>
      </w:r>
      <w:r w:rsidRPr="00B90CD3">
        <w:rPr>
          <w:b/>
        </w:rPr>
        <w:tab/>
        <w:t>,'The Statue of Liberty Enlightening the World was a gift of friendship from the people of France to the United States and is recognized as a universal symbol of freedom and democracy. It was designated as a National Monument in 1924.  Employees of the National Park Service have been caring for the colossal copper statue since 1933.'</w:t>
      </w:r>
    </w:p>
    <w:p w14:paraId="7A1C5D25"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,10000</w:t>
      </w:r>
      <w:proofErr w:type="gramEnd"/>
    </w:p>
    <w:p w14:paraId="2D2E5DA3"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,3</w:t>
      </w:r>
      <w:proofErr w:type="gramEnd"/>
    </w:p>
    <w:p w14:paraId="66CB002B" w14:textId="77777777" w:rsidR="00B90CD3" w:rsidRPr="00B90CD3" w:rsidRDefault="00B90CD3" w:rsidP="00B90CD3">
      <w:pPr>
        <w:rPr>
          <w:b/>
        </w:rPr>
      </w:pPr>
      <w:r w:rsidRPr="00B90CD3">
        <w:rPr>
          <w:b/>
        </w:rPr>
        <w:tab/>
      </w:r>
      <w:r w:rsidRPr="00B90CD3">
        <w:rPr>
          <w:b/>
        </w:rPr>
        <w:tab/>
      </w:r>
      <w:r w:rsidRPr="00B90CD3">
        <w:rPr>
          <w:b/>
        </w:rPr>
        <w:tab/>
      </w:r>
      <w:proofErr w:type="gramStart"/>
      <w:r w:rsidRPr="00B90CD3">
        <w:rPr>
          <w:b/>
        </w:rPr>
        <w:t>,6</w:t>
      </w:r>
      <w:proofErr w:type="gramEnd"/>
    </w:p>
    <w:p w14:paraId="14D2562E" w14:textId="77777777" w:rsidR="00B90CD3" w:rsidRPr="00B90CD3" w:rsidRDefault="00B90CD3" w:rsidP="00B90CD3">
      <w:pPr>
        <w:rPr>
          <w:b/>
        </w:rPr>
      </w:pPr>
      <w:r w:rsidRPr="00B90CD3">
        <w:rPr>
          <w:b/>
        </w:rPr>
        <w:tab/>
      </w:r>
      <w:r w:rsidRPr="00B90CD3">
        <w:rPr>
          <w:b/>
        </w:rPr>
        <w:tab/>
      </w:r>
      <w:r w:rsidRPr="00B90CD3">
        <w:rPr>
          <w:b/>
        </w:rPr>
        <w:tab/>
        <w:t>);</w:t>
      </w:r>
    </w:p>
    <w:p w14:paraId="6440CD0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'1', '10');</w:t>
      </w:r>
    </w:p>
    <w:p w14:paraId="250710E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'2', '50');</w:t>
      </w:r>
    </w:p>
    <w:p w14:paraId="1B1FB1E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'3', '65');</w:t>
      </w:r>
    </w:p>
    <w:p w14:paraId="29F8B1C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'4', '70');</w:t>
      </w:r>
    </w:p>
    <w:p w14:paraId="44C9D8DE"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('3', '5', '60');</w:t>
      </w:r>
    </w:p>
    <w:p w14:paraId="0E919CDC" w14:textId="77777777" w:rsidR="00B90CD3" w:rsidRPr="00B90CD3" w:rsidRDefault="00B90CD3" w:rsidP="00B90CD3">
      <w:pPr>
        <w:rPr>
          <w:b/>
        </w:rPr>
      </w:pPr>
    </w:p>
    <w:p w14:paraId="033B6018" w14:textId="77777777" w:rsidR="00B90CD3" w:rsidRPr="00B90CD3" w:rsidRDefault="00B90CD3" w:rsidP="00B90CD3">
      <w:pPr>
        <w:rPr>
          <w:b/>
        </w:rPr>
      </w:pPr>
      <w:r w:rsidRPr="00B90CD3">
        <w:rPr>
          <w:b/>
        </w:rPr>
        <w:t xml:space="preserve">INSERT INTO global_attractioncatalogue VALUES </w:t>
      </w:r>
    </w:p>
    <w:p w14:paraId="17E226BA" w14:textId="77777777" w:rsidR="00B90CD3" w:rsidRPr="00B90CD3" w:rsidRDefault="00B90CD3" w:rsidP="00B90CD3">
      <w:pPr>
        <w:rPr>
          <w:b/>
        </w:rPr>
      </w:pPr>
      <w:r w:rsidRPr="00B90CD3">
        <w:rPr>
          <w:b/>
        </w:rPr>
        <w:lastRenderedPageBreak/>
        <w:tab/>
      </w:r>
      <w:proofErr w:type="gramStart"/>
      <w:r w:rsidRPr="00B90CD3">
        <w:rPr>
          <w:b/>
        </w:rPr>
        <w:t>( 4</w:t>
      </w:r>
      <w:proofErr w:type="gramEnd"/>
    </w:p>
    <w:p w14:paraId="59F47547" w14:textId="77777777" w:rsidR="00B90CD3" w:rsidRPr="00B90CD3" w:rsidRDefault="00B90CD3" w:rsidP="00B90CD3">
      <w:pPr>
        <w:rPr>
          <w:b/>
        </w:rPr>
      </w:pPr>
      <w:r w:rsidRPr="00B90CD3">
        <w:rPr>
          <w:b/>
        </w:rPr>
        <w:tab/>
        <w:t>,'The Peoples Theatre'</w:t>
      </w:r>
    </w:p>
    <w:p w14:paraId="12440F1F" w14:textId="77777777" w:rsidR="00B90CD3" w:rsidRPr="00B90CD3" w:rsidRDefault="00B90CD3" w:rsidP="00B90CD3">
      <w:pPr>
        <w:rPr>
          <w:b/>
        </w:rPr>
      </w:pPr>
      <w:r w:rsidRPr="00B90CD3">
        <w:rPr>
          <w:b/>
        </w:rPr>
        <w:tab/>
        <w:t xml:space="preserve">,'What is it that people love about theatre trips to London? </w:t>
      </w:r>
      <w:proofErr w:type="gramStart"/>
      <w:r w:rsidRPr="00B90CD3">
        <w:rPr>
          <w:b/>
        </w:rPr>
        <w:t>The friendly chaos of the foyer.</w:t>
      </w:r>
      <w:proofErr w:type="gramEnd"/>
      <w:r w:rsidRPr="00B90CD3">
        <w:rPr>
          <w:b/>
        </w:rPr>
        <w:t xml:space="preserve"> </w:t>
      </w:r>
      <w:proofErr w:type="gramStart"/>
      <w:r w:rsidRPr="00B90CD3">
        <w:rPr>
          <w:b/>
        </w:rPr>
        <w:t>The buzz in the bar beforehand.</w:t>
      </w:r>
      <w:proofErr w:type="gramEnd"/>
      <w:r w:rsidRPr="00B90CD3">
        <w:rPr>
          <w:b/>
        </w:rPr>
        <w:t xml:space="preserve"> </w:t>
      </w:r>
      <w:proofErr w:type="gramStart"/>
      <w:r w:rsidRPr="00B90CD3">
        <w:rPr>
          <w:b/>
        </w:rPr>
        <w:t>The orchestra of excited voices inside.</w:t>
      </w:r>
      <w:proofErr w:type="gramEnd"/>
      <w:r w:rsidRPr="00B90CD3">
        <w:rPr>
          <w:b/>
        </w:rPr>
        <w:t xml:space="preserve"> The silence that falls when the curtain rises and suddenly... the real world gives way to a more enchanting place.'</w:t>
      </w:r>
    </w:p>
    <w:p w14:paraId="5804C212" w14:textId="77777777" w:rsidR="00B90CD3" w:rsidRPr="00B90CD3" w:rsidRDefault="00B90CD3" w:rsidP="00B90CD3">
      <w:pPr>
        <w:rPr>
          <w:b/>
        </w:rPr>
      </w:pPr>
      <w:r w:rsidRPr="00B90CD3">
        <w:rPr>
          <w:b/>
        </w:rPr>
        <w:tab/>
        <w:t>, 'We want you to get the most out of your theatre trips to London, so we make sure we do as much research as possible. We can also describe what you’ll be seeing before you’re even there. That’s because it is our business (and our pleasure) to go and check out the views from all the different parts of the theatre'</w:t>
      </w:r>
    </w:p>
    <w:p w14:paraId="49961404" w14:textId="77777777" w:rsidR="00B90CD3" w:rsidRPr="00B90CD3" w:rsidRDefault="00B90CD3" w:rsidP="00B90CD3">
      <w:pPr>
        <w:rPr>
          <w:b/>
        </w:rPr>
      </w:pPr>
      <w:r w:rsidRPr="00B90CD3">
        <w:rPr>
          <w:b/>
        </w:rPr>
        <w:tab/>
      </w:r>
      <w:proofErr w:type="gramStart"/>
      <w:r w:rsidRPr="00B90CD3">
        <w:rPr>
          <w:b/>
        </w:rPr>
        <w:t>,20000</w:t>
      </w:r>
      <w:proofErr w:type="gramEnd"/>
    </w:p>
    <w:p w14:paraId="1D8AB160" w14:textId="77777777" w:rsidR="00B90CD3" w:rsidRPr="00B90CD3" w:rsidRDefault="00B90CD3" w:rsidP="00B90CD3">
      <w:pPr>
        <w:rPr>
          <w:b/>
        </w:rPr>
      </w:pPr>
      <w:r w:rsidRPr="00B90CD3">
        <w:rPr>
          <w:b/>
        </w:rPr>
        <w:tab/>
      </w:r>
      <w:proofErr w:type="gramStart"/>
      <w:r w:rsidRPr="00B90CD3">
        <w:rPr>
          <w:b/>
        </w:rPr>
        <w:t>,2</w:t>
      </w:r>
      <w:proofErr w:type="gramEnd"/>
    </w:p>
    <w:p w14:paraId="6CC37422" w14:textId="77777777" w:rsidR="00B90CD3" w:rsidRPr="00B90CD3" w:rsidRDefault="00B90CD3" w:rsidP="00B90CD3">
      <w:pPr>
        <w:rPr>
          <w:b/>
        </w:rPr>
      </w:pPr>
      <w:r w:rsidRPr="00B90CD3">
        <w:rPr>
          <w:b/>
        </w:rPr>
        <w:tab/>
      </w:r>
      <w:proofErr w:type="gramStart"/>
      <w:r w:rsidRPr="00B90CD3">
        <w:rPr>
          <w:b/>
        </w:rPr>
        <w:t>,1</w:t>
      </w:r>
      <w:proofErr w:type="gramEnd"/>
    </w:p>
    <w:p w14:paraId="214B2866" w14:textId="328A0E82" w:rsidR="00B90CD3" w:rsidRPr="00B90CD3" w:rsidRDefault="00C7193F" w:rsidP="00B90CD3">
      <w:pPr>
        <w:rPr>
          <w:b/>
        </w:rPr>
      </w:pPr>
      <w:r>
        <w:rPr>
          <w:b/>
        </w:rPr>
        <w:tab/>
        <w:t>);</w:t>
      </w:r>
    </w:p>
    <w:p w14:paraId="5B59A83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'1', '78');</w:t>
      </w:r>
    </w:p>
    <w:p w14:paraId="1996698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'3', '150');</w:t>
      </w:r>
    </w:p>
    <w:p w14:paraId="3A5AE79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('4', '4', '185');</w:t>
      </w:r>
    </w:p>
    <w:p w14:paraId="4C7432C6" w14:textId="77777777" w:rsidR="00B90CD3" w:rsidRPr="00B90CD3" w:rsidRDefault="00B90CD3" w:rsidP="00B90CD3">
      <w:pPr>
        <w:rPr>
          <w:b/>
        </w:rPr>
      </w:pPr>
    </w:p>
    <w:p w14:paraId="20CCAD60" w14:textId="77777777" w:rsidR="00B90CD3" w:rsidRPr="00B90CD3" w:rsidRDefault="00B90CD3" w:rsidP="00B90CD3">
      <w:pPr>
        <w:rPr>
          <w:b/>
        </w:rPr>
      </w:pPr>
    </w:p>
    <w:p w14:paraId="6723EE60" w14:textId="77777777" w:rsidR="00B90CD3" w:rsidRPr="00B90CD3" w:rsidRDefault="00B90CD3" w:rsidP="00B90CD3">
      <w:pPr>
        <w:rPr>
          <w:b/>
        </w:rPr>
      </w:pPr>
      <w:r w:rsidRPr="00B90CD3">
        <w:rPr>
          <w:b/>
        </w:rPr>
        <w:t xml:space="preserve">INSERT INTO global_attractioncatalogue VALUES </w:t>
      </w:r>
    </w:p>
    <w:p w14:paraId="687CC30C" w14:textId="77777777" w:rsidR="00B90CD3" w:rsidRPr="00B90CD3" w:rsidRDefault="00B90CD3" w:rsidP="00B90CD3">
      <w:pPr>
        <w:rPr>
          <w:b/>
        </w:rPr>
      </w:pPr>
      <w:r w:rsidRPr="00B90CD3">
        <w:rPr>
          <w:b/>
        </w:rPr>
        <w:tab/>
      </w:r>
      <w:proofErr w:type="gramStart"/>
      <w:r w:rsidRPr="00B90CD3">
        <w:rPr>
          <w:b/>
        </w:rPr>
        <w:t>( 5</w:t>
      </w:r>
      <w:proofErr w:type="gramEnd"/>
    </w:p>
    <w:p w14:paraId="15538BF6" w14:textId="77777777" w:rsidR="00B90CD3" w:rsidRPr="00B90CD3" w:rsidRDefault="00B90CD3" w:rsidP="00B90CD3">
      <w:pPr>
        <w:rPr>
          <w:b/>
        </w:rPr>
      </w:pPr>
      <w:r w:rsidRPr="00B90CD3">
        <w:rPr>
          <w:b/>
        </w:rPr>
        <w:tab/>
        <w:t>,'Sidorme Mollet'</w:t>
      </w:r>
    </w:p>
    <w:p w14:paraId="412D25B9" w14:textId="77777777" w:rsidR="00B90CD3" w:rsidRPr="00B90CD3" w:rsidRDefault="00B90CD3" w:rsidP="00B90CD3">
      <w:pPr>
        <w:rPr>
          <w:b/>
        </w:rPr>
      </w:pPr>
      <w:r w:rsidRPr="00B90CD3">
        <w:rPr>
          <w:b/>
        </w:rPr>
        <w:tab/>
        <w:t>,'Travel Enjoy a good night’s sleep after a busy day in the hotel’s well-designed rooms. Each one comes with modern facilities such as work desks, flat-screen TVs and free Wi-Fi, as well as free coffee 24 hours a day.'</w:t>
      </w:r>
    </w:p>
    <w:p w14:paraId="7C0CFD60" w14:textId="77777777" w:rsidR="00B90CD3" w:rsidRPr="00B90CD3" w:rsidRDefault="00B90CD3" w:rsidP="00B90CD3">
      <w:pPr>
        <w:rPr>
          <w:b/>
        </w:rPr>
      </w:pPr>
      <w:r w:rsidRPr="00B90CD3">
        <w:rPr>
          <w:b/>
        </w:rPr>
        <w:tab/>
        <w:t>,'The city’s main Sants station can easily be reached from either of Mollet’s 2 train stations, just a 10-minute walk from the hotel. The property is also a good location for those visiting the many major companies based in the area. Decathlon Shopping Centre is next to the hotel.'</w:t>
      </w:r>
    </w:p>
    <w:p w14:paraId="19613D8B" w14:textId="77777777" w:rsidR="00B90CD3" w:rsidRPr="00B90CD3" w:rsidRDefault="00B90CD3" w:rsidP="00B90CD3">
      <w:pPr>
        <w:rPr>
          <w:b/>
        </w:rPr>
      </w:pPr>
      <w:r w:rsidRPr="00B90CD3">
        <w:rPr>
          <w:b/>
        </w:rPr>
        <w:tab/>
      </w:r>
      <w:proofErr w:type="gramStart"/>
      <w:r w:rsidRPr="00B90CD3">
        <w:rPr>
          <w:b/>
        </w:rPr>
        <w:t>,30000</w:t>
      </w:r>
      <w:proofErr w:type="gramEnd"/>
    </w:p>
    <w:p w14:paraId="4282C61A" w14:textId="77777777" w:rsidR="00B90CD3" w:rsidRPr="00B90CD3" w:rsidRDefault="00B90CD3" w:rsidP="00B90CD3">
      <w:pPr>
        <w:rPr>
          <w:b/>
        </w:rPr>
      </w:pPr>
      <w:r w:rsidRPr="00B90CD3">
        <w:rPr>
          <w:b/>
        </w:rPr>
        <w:tab/>
      </w:r>
      <w:proofErr w:type="gramStart"/>
      <w:r w:rsidRPr="00B90CD3">
        <w:rPr>
          <w:b/>
        </w:rPr>
        <w:t>,1</w:t>
      </w:r>
      <w:proofErr w:type="gramEnd"/>
    </w:p>
    <w:p w14:paraId="2DF6ADA9" w14:textId="77777777" w:rsidR="00B90CD3" w:rsidRPr="00B90CD3" w:rsidRDefault="00B90CD3" w:rsidP="00B90CD3">
      <w:pPr>
        <w:rPr>
          <w:b/>
        </w:rPr>
      </w:pPr>
      <w:r w:rsidRPr="00B90CD3">
        <w:rPr>
          <w:b/>
        </w:rPr>
        <w:tab/>
      </w:r>
      <w:proofErr w:type="gramStart"/>
      <w:r w:rsidRPr="00B90CD3">
        <w:rPr>
          <w:b/>
        </w:rPr>
        <w:t>,3</w:t>
      </w:r>
      <w:proofErr w:type="gramEnd"/>
    </w:p>
    <w:p w14:paraId="6B70FA8B" w14:textId="77777777" w:rsidR="00B90CD3" w:rsidRPr="00B90CD3" w:rsidRDefault="00B90CD3" w:rsidP="00B90CD3">
      <w:pPr>
        <w:rPr>
          <w:b/>
        </w:rPr>
      </w:pPr>
      <w:r w:rsidRPr="00B90CD3">
        <w:rPr>
          <w:b/>
        </w:rPr>
        <w:tab/>
        <w:t>);</w:t>
      </w:r>
    </w:p>
    <w:p w14:paraId="684891A4"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('5', '1', '199');</w:t>
      </w:r>
    </w:p>
    <w:p w14:paraId="43083731" w14:textId="77777777"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global_attractionpricelist` (`attractionID`, `tktTypeID`, `ticketPrice`) VALUES ('5', '4', '279');</w:t>
      </w:r>
    </w:p>
    <w:p w14:paraId="2D3A1AE2" w14:textId="77777777" w:rsidR="00B90CD3" w:rsidRPr="00B90CD3" w:rsidRDefault="00B90CD3" w:rsidP="00B90CD3">
      <w:pPr>
        <w:rPr>
          <w:b/>
        </w:rPr>
      </w:pPr>
    </w:p>
    <w:p w14:paraId="29261FE7" w14:textId="77777777" w:rsidR="00B90CD3" w:rsidRPr="00B90CD3" w:rsidRDefault="00B90CD3" w:rsidP="00B90CD3">
      <w:pPr>
        <w:rPr>
          <w:b/>
        </w:rPr>
      </w:pPr>
      <w:r w:rsidRPr="00B90CD3">
        <w:rPr>
          <w:b/>
        </w:rPr>
        <w:t xml:space="preserve">INSERT INTO global_attractioncatalogue VALUES </w:t>
      </w:r>
    </w:p>
    <w:p w14:paraId="36A2A58E" w14:textId="77777777" w:rsidR="00B90CD3" w:rsidRPr="00B90CD3" w:rsidRDefault="00B90CD3" w:rsidP="00B90CD3">
      <w:pPr>
        <w:rPr>
          <w:b/>
        </w:rPr>
      </w:pPr>
      <w:r w:rsidRPr="00B90CD3">
        <w:rPr>
          <w:b/>
        </w:rPr>
        <w:tab/>
      </w:r>
      <w:proofErr w:type="gramStart"/>
      <w:r w:rsidRPr="00B90CD3">
        <w:rPr>
          <w:b/>
        </w:rPr>
        <w:t>( 6</w:t>
      </w:r>
      <w:proofErr w:type="gramEnd"/>
    </w:p>
    <w:p w14:paraId="18B5FAC0" w14:textId="77777777" w:rsidR="00B90CD3" w:rsidRPr="00B90CD3" w:rsidRDefault="00B90CD3" w:rsidP="00B90CD3">
      <w:pPr>
        <w:rPr>
          <w:b/>
        </w:rPr>
      </w:pPr>
      <w:r w:rsidRPr="00B90CD3">
        <w:rPr>
          <w:b/>
        </w:rPr>
        <w:tab/>
        <w:t>,'Amara Island '</w:t>
      </w:r>
    </w:p>
    <w:p w14:paraId="18615A24" w14:textId="77777777" w:rsidR="00B90CD3" w:rsidRPr="00B90CD3" w:rsidRDefault="00B90CD3" w:rsidP="00B90CD3">
      <w:pPr>
        <w:rPr>
          <w:b/>
        </w:rPr>
      </w:pPr>
      <w:r w:rsidRPr="00B90CD3">
        <w:rPr>
          <w:b/>
        </w:rPr>
        <w:tab/>
        <w:t>,'Directly on private golden-sand beach; 3km to Guvercinlik centre; 26km to Bodrum.'</w:t>
      </w:r>
    </w:p>
    <w:p w14:paraId="69CBC801" w14:textId="77777777" w:rsidR="00B90CD3" w:rsidRPr="00B90CD3" w:rsidRDefault="00B90CD3" w:rsidP="00B90CD3">
      <w:pPr>
        <w:rPr>
          <w:b/>
        </w:rPr>
      </w:pPr>
      <w:r w:rsidRPr="00B90CD3">
        <w:rPr>
          <w:b/>
        </w:rPr>
        <w:tab/>
        <w:t>,'On its own peninsula, the Amara Island Bodrum Elite is situated in one of the more tranquil areas of Guvercinlik with stunning views. This hotel is perfect for both couples and families looking for a variety of activities that will keep everyone entertained. From an on-site waterpark to spa facilities!'</w:t>
      </w:r>
    </w:p>
    <w:p w14:paraId="49C4BFA8" w14:textId="77777777" w:rsidR="00B90CD3" w:rsidRPr="00B90CD3" w:rsidRDefault="00B90CD3" w:rsidP="00B90CD3">
      <w:pPr>
        <w:rPr>
          <w:b/>
        </w:rPr>
      </w:pPr>
      <w:r w:rsidRPr="00B90CD3">
        <w:rPr>
          <w:b/>
        </w:rPr>
        <w:tab/>
      </w:r>
      <w:proofErr w:type="gramStart"/>
      <w:r w:rsidRPr="00B90CD3">
        <w:rPr>
          <w:b/>
        </w:rPr>
        <w:t>,30000</w:t>
      </w:r>
      <w:proofErr w:type="gramEnd"/>
    </w:p>
    <w:p w14:paraId="1BF95C16" w14:textId="77777777" w:rsidR="00B90CD3" w:rsidRPr="00B90CD3" w:rsidRDefault="00B90CD3" w:rsidP="00B90CD3">
      <w:pPr>
        <w:rPr>
          <w:b/>
        </w:rPr>
      </w:pPr>
      <w:r w:rsidRPr="00B90CD3">
        <w:rPr>
          <w:b/>
        </w:rPr>
        <w:tab/>
      </w:r>
      <w:proofErr w:type="gramStart"/>
      <w:r w:rsidRPr="00B90CD3">
        <w:rPr>
          <w:b/>
        </w:rPr>
        <w:t>,3</w:t>
      </w:r>
      <w:proofErr w:type="gramEnd"/>
    </w:p>
    <w:p w14:paraId="484E797B" w14:textId="77777777" w:rsidR="00B90CD3" w:rsidRPr="00B90CD3" w:rsidRDefault="00B90CD3" w:rsidP="00B90CD3">
      <w:pPr>
        <w:rPr>
          <w:b/>
        </w:rPr>
      </w:pPr>
      <w:r w:rsidRPr="00B90CD3">
        <w:rPr>
          <w:b/>
        </w:rPr>
        <w:tab/>
      </w:r>
      <w:proofErr w:type="gramStart"/>
      <w:r w:rsidRPr="00B90CD3">
        <w:rPr>
          <w:b/>
        </w:rPr>
        <w:t>,4</w:t>
      </w:r>
      <w:proofErr w:type="gramEnd"/>
    </w:p>
    <w:p w14:paraId="05973416" w14:textId="77777777" w:rsidR="00B90CD3" w:rsidRPr="00B90CD3" w:rsidRDefault="00B90CD3" w:rsidP="00B90CD3">
      <w:pPr>
        <w:rPr>
          <w:b/>
        </w:rPr>
      </w:pPr>
      <w:r w:rsidRPr="00B90CD3">
        <w:rPr>
          <w:b/>
        </w:rPr>
        <w:tab/>
        <w:t>);</w:t>
      </w:r>
    </w:p>
    <w:p w14:paraId="14B5DFA6" w14:textId="77777777" w:rsidR="00B90CD3" w:rsidRPr="00B90CD3" w:rsidRDefault="00B90CD3" w:rsidP="00B90CD3">
      <w:pPr>
        <w:rPr>
          <w:b/>
        </w:rPr>
      </w:pPr>
      <w:r w:rsidRPr="00B90CD3">
        <w:rPr>
          <w:b/>
        </w:rPr>
        <w:tab/>
        <w:t>INSERT INTO `arpalikh`</w:t>
      </w:r>
      <w:proofErr w:type="gramStart"/>
      <w:r w:rsidRPr="00B90CD3">
        <w:rPr>
          <w:b/>
        </w:rPr>
        <w:t>.`</w:t>
      </w:r>
      <w:proofErr w:type="gramEnd"/>
      <w:r w:rsidRPr="00B90CD3">
        <w:rPr>
          <w:b/>
        </w:rPr>
        <w:t>global_attractionpricelist` (`attractionID`, `tktTypeID`, `ticketPrice`) VALUES ('6', '1', '500');</w:t>
      </w:r>
    </w:p>
    <w:p w14:paraId="2051AAD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('6', '4', '800');</w:t>
      </w:r>
    </w:p>
    <w:p w14:paraId="7814A5AA" w14:textId="77777777" w:rsidR="00B90CD3" w:rsidRPr="00B90CD3" w:rsidRDefault="00B90CD3" w:rsidP="00B90CD3">
      <w:pPr>
        <w:rPr>
          <w:b/>
        </w:rPr>
      </w:pPr>
    </w:p>
    <w:p w14:paraId="4B24729A" w14:textId="77777777" w:rsidR="00B90CD3" w:rsidRPr="00B90CD3" w:rsidRDefault="00B90CD3" w:rsidP="00B90CD3">
      <w:pPr>
        <w:rPr>
          <w:b/>
        </w:rPr>
      </w:pPr>
    </w:p>
    <w:p w14:paraId="504D63EC" w14:textId="77777777" w:rsidR="00B90CD3" w:rsidRPr="00B90CD3" w:rsidRDefault="00B90CD3" w:rsidP="00B90CD3">
      <w:pPr>
        <w:rPr>
          <w:b/>
        </w:rPr>
      </w:pPr>
      <w:r w:rsidRPr="00B90CD3">
        <w:rPr>
          <w:b/>
        </w:rPr>
        <w:t xml:space="preserve">INSERT INTO global_attractioncatalogue VALUES </w:t>
      </w:r>
    </w:p>
    <w:p w14:paraId="43FF36BE" w14:textId="77777777" w:rsidR="00B90CD3" w:rsidRPr="00B90CD3" w:rsidRDefault="00B90CD3" w:rsidP="00B90CD3">
      <w:pPr>
        <w:rPr>
          <w:b/>
        </w:rPr>
      </w:pPr>
      <w:r w:rsidRPr="00B90CD3">
        <w:rPr>
          <w:b/>
        </w:rPr>
        <w:tab/>
      </w:r>
      <w:proofErr w:type="gramStart"/>
      <w:r w:rsidRPr="00B90CD3">
        <w:rPr>
          <w:b/>
        </w:rPr>
        <w:t>( 7</w:t>
      </w:r>
      <w:proofErr w:type="gramEnd"/>
    </w:p>
    <w:p w14:paraId="30E3E0FB" w14:textId="77777777" w:rsidR="00B90CD3" w:rsidRPr="00B90CD3" w:rsidRDefault="00B90CD3" w:rsidP="00B90CD3">
      <w:pPr>
        <w:rPr>
          <w:b/>
        </w:rPr>
      </w:pPr>
      <w:r w:rsidRPr="00B90CD3">
        <w:rPr>
          <w:b/>
        </w:rPr>
        <w:tab/>
        <w:t>,'Asmali'</w:t>
      </w:r>
    </w:p>
    <w:p w14:paraId="313ABB60" w14:textId="77777777" w:rsidR="00B90CD3" w:rsidRPr="00B90CD3" w:rsidRDefault="00B90CD3" w:rsidP="00B90CD3">
      <w:pPr>
        <w:rPr>
          <w:b/>
        </w:rPr>
      </w:pPr>
      <w:r w:rsidRPr="00B90CD3">
        <w:rPr>
          <w:b/>
        </w:rPr>
        <w:tab/>
        <w:t>,'This mid century Turkish mansion has become a hotel in the year 2007 keeping the old style &amp; atmosphere of the Mansion and the result is a highly comfortable modern hotel full of history.'</w:t>
      </w:r>
    </w:p>
    <w:p w14:paraId="35332293" w14:textId="77777777" w:rsidR="00B90CD3" w:rsidRPr="00B90CD3" w:rsidRDefault="00B90CD3" w:rsidP="00B90CD3">
      <w:pPr>
        <w:rPr>
          <w:b/>
        </w:rPr>
      </w:pPr>
      <w:r w:rsidRPr="00B90CD3">
        <w:rPr>
          <w:b/>
        </w:rPr>
        <w:tab/>
        <w:t xml:space="preserve">,'The property is located in the historical peninsula of Sultanhamet, where the mayor tourist attractions are located as the Blue Mosque or St Sophia Mosque as well as the Grand Bazar or the Spice </w:t>
      </w:r>
      <w:proofErr w:type="gramStart"/>
      <w:r w:rsidRPr="00B90CD3">
        <w:rPr>
          <w:b/>
        </w:rPr>
        <w:t>market.The</w:t>
      </w:r>
      <w:proofErr w:type="gramEnd"/>
      <w:r w:rsidRPr="00B90CD3">
        <w:rPr>
          <w:b/>
        </w:rPr>
        <w:t xml:space="preserve"> hotel has its own restaurant in the terrace.'</w:t>
      </w:r>
    </w:p>
    <w:p w14:paraId="05C22CEF" w14:textId="77777777" w:rsidR="00B90CD3" w:rsidRPr="00B90CD3" w:rsidRDefault="00B90CD3" w:rsidP="00B90CD3">
      <w:pPr>
        <w:rPr>
          <w:b/>
        </w:rPr>
      </w:pPr>
      <w:r w:rsidRPr="00B90CD3">
        <w:rPr>
          <w:b/>
        </w:rPr>
        <w:tab/>
      </w:r>
      <w:proofErr w:type="gramStart"/>
      <w:r w:rsidRPr="00B90CD3">
        <w:rPr>
          <w:b/>
        </w:rPr>
        <w:t>,30000</w:t>
      </w:r>
      <w:proofErr w:type="gramEnd"/>
    </w:p>
    <w:p w14:paraId="054283E7" w14:textId="77777777" w:rsidR="00B90CD3" w:rsidRPr="00B90CD3" w:rsidRDefault="00B90CD3" w:rsidP="00B90CD3">
      <w:pPr>
        <w:rPr>
          <w:b/>
        </w:rPr>
      </w:pPr>
      <w:r w:rsidRPr="00B90CD3">
        <w:rPr>
          <w:b/>
        </w:rPr>
        <w:tab/>
      </w:r>
      <w:proofErr w:type="gramStart"/>
      <w:r w:rsidRPr="00B90CD3">
        <w:rPr>
          <w:b/>
        </w:rPr>
        <w:t>,3</w:t>
      </w:r>
      <w:proofErr w:type="gramEnd"/>
    </w:p>
    <w:p w14:paraId="63CAD56F" w14:textId="77777777" w:rsidR="00B90CD3" w:rsidRPr="00B90CD3" w:rsidRDefault="00B90CD3" w:rsidP="00B90CD3">
      <w:pPr>
        <w:rPr>
          <w:b/>
        </w:rPr>
      </w:pPr>
      <w:r w:rsidRPr="00B90CD3">
        <w:rPr>
          <w:b/>
        </w:rPr>
        <w:tab/>
      </w:r>
      <w:proofErr w:type="gramStart"/>
      <w:r w:rsidRPr="00B90CD3">
        <w:rPr>
          <w:b/>
        </w:rPr>
        <w:t>,11</w:t>
      </w:r>
      <w:proofErr w:type="gramEnd"/>
    </w:p>
    <w:p w14:paraId="776AFD14" w14:textId="77777777" w:rsidR="00B90CD3" w:rsidRPr="00B90CD3" w:rsidRDefault="00B90CD3" w:rsidP="00B90CD3">
      <w:pPr>
        <w:rPr>
          <w:b/>
        </w:rPr>
      </w:pPr>
      <w:r w:rsidRPr="00B90CD3">
        <w:rPr>
          <w:b/>
        </w:rPr>
        <w:tab/>
        <w:t>);</w:t>
      </w:r>
    </w:p>
    <w:p w14:paraId="5E7BEED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('7', '1', '359');</w:t>
      </w:r>
    </w:p>
    <w:p w14:paraId="53866A4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('7', '4', '419');</w:t>
      </w:r>
    </w:p>
    <w:p w14:paraId="66A7D3CC" w14:textId="77777777" w:rsidR="00B90CD3" w:rsidRPr="00B90CD3" w:rsidRDefault="00B90CD3" w:rsidP="00B90CD3">
      <w:pPr>
        <w:rPr>
          <w:b/>
        </w:rPr>
      </w:pPr>
    </w:p>
    <w:p w14:paraId="4F75272E" w14:textId="77777777" w:rsidR="00B90CD3" w:rsidRPr="00B90CD3" w:rsidRDefault="00B90CD3" w:rsidP="00B90CD3">
      <w:pPr>
        <w:rPr>
          <w:b/>
        </w:rPr>
      </w:pPr>
      <w:r w:rsidRPr="00B90CD3">
        <w:rPr>
          <w:b/>
        </w:rPr>
        <w:t xml:space="preserve">INSERT INTO global_attractioncatalogue VALUES </w:t>
      </w:r>
    </w:p>
    <w:p w14:paraId="5C6CE308" w14:textId="77777777" w:rsidR="00B90CD3" w:rsidRPr="00B90CD3" w:rsidRDefault="00B90CD3" w:rsidP="00B90CD3">
      <w:pPr>
        <w:rPr>
          <w:b/>
        </w:rPr>
      </w:pPr>
      <w:r w:rsidRPr="00B90CD3">
        <w:rPr>
          <w:b/>
        </w:rPr>
        <w:tab/>
      </w:r>
      <w:proofErr w:type="gramStart"/>
      <w:r w:rsidRPr="00B90CD3">
        <w:rPr>
          <w:b/>
        </w:rPr>
        <w:t>( 8</w:t>
      </w:r>
      <w:proofErr w:type="gramEnd"/>
    </w:p>
    <w:p w14:paraId="584E8325" w14:textId="77777777" w:rsidR="00B90CD3" w:rsidRPr="00B90CD3" w:rsidRDefault="00B90CD3" w:rsidP="00B90CD3">
      <w:pPr>
        <w:rPr>
          <w:b/>
        </w:rPr>
      </w:pPr>
      <w:r w:rsidRPr="00B90CD3">
        <w:rPr>
          <w:b/>
        </w:rPr>
        <w:tab/>
        <w:t>,'Y Hyde Park'</w:t>
      </w:r>
    </w:p>
    <w:p w14:paraId="570A0918" w14:textId="77777777" w:rsidR="00B90CD3" w:rsidRPr="00B90CD3" w:rsidRDefault="00B90CD3" w:rsidP="00B90CD3">
      <w:pPr>
        <w:rPr>
          <w:b/>
        </w:rPr>
      </w:pPr>
      <w:r w:rsidRPr="00B90CD3">
        <w:rPr>
          <w:b/>
        </w:rPr>
        <w:tab/>
        <w:t>,'Whether travelling alone, with a friend or family, we have a variety of rooms to choose from, all packed with essential comforts</w:t>
      </w:r>
      <w:proofErr w:type="gramStart"/>
      <w:r w:rsidRPr="00B90CD3">
        <w:rPr>
          <w:b/>
        </w:rPr>
        <w:t>..</w:t>
      </w:r>
      <w:proofErr w:type="gramEnd"/>
      <w:r w:rsidRPr="00B90CD3">
        <w:rPr>
          <w:b/>
        </w:rPr>
        <w:t>'</w:t>
      </w:r>
    </w:p>
    <w:p w14:paraId="370BB1B7" w14:textId="77777777" w:rsidR="00B90CD3" w:rsidRPr="00B90CD3" w:rsidRDefault="00B90CD3" w:rsidP="00B90CD3">
      <w:pPr>
        <w:rPr>
          <w:b/>
        </w:rPr>
      </w:pPr>
      <w:r w:rsidRPr="00B90CD3">
        <w:rPr>
          <w:b/>
        </w:rPr>
        <w:tab/>
        <w:t>,'Joining Oxford Street and Hyde Park, the hotel is walking distance from Sydneys major attractions including The Rocks, Opera House, Chinatown and Darling Harbour. Surrounded by shops, cafes, restaurants, bars, galleries and gardens, you’ll never be short of something to do during your stay.'</w:t>
      </w:r>
    </w:p>
    <w:p w14:paraId="56AD84B5" w14:textId="77777777" w:rsidR="00B90CD3" w:rsidRPr="00B90CD3" w:rsidRDefault="00B90CD3" w:rsidP="00B90CD3">
      <w:pPr>
        <w:rPr>
          <w:b/>
        </w:rPr>
      </w:pPr>
      <w:r w:rsidRPr="00B90CD3">
        <w:rPr>
          <w:b/>
        </w:rPr>
        <w:tab/>
      </w:r>
      <w:proofErr w:type="gramStart"/>
      <w:r w:rsidRPr="00B90CD3">
        <w:rPr>
          <w:b/>
        </w:rPr>
        <w:t>,30000</w:t>
      </w:r>
      <w:proofErr w:type="gramEnd"/>
    </w:p>
    <w:p w14:paraId="59C8FBAE" w14:textId="77777777" w:rsidR="00B90CD3" w:rsidRPr="00B90CD3" w:rsidRDefault="00B90CD3" w:rsidP="00B90CD3">
      <w:pPr>
        <w:rPr>
          <w:b/>
        </w:rPr>
      </w:pPr>
      <w:r w:rsidRPr="00B90CD3">
        <w:rPr>
          <w:b/>
        </w:rPr>
        <w:tab/>
      </w:r>
      <w:proofErr w:type="gramStart"/>
      <w:r w:rsidRPr="00B90CD3">
        <w:rPr>
          <w:b/>
        </w:rPr>
        <w:t>,3</w:t>
      </w:r>
      <w:proofErr w:type="gramEnd"/>
    </w:p>
    <w:p w14:paraId="0E6C1995" w14:textId="77777777" w:rsidR="00B90CD3" w:rsidRPr="00B90CD3" w:rsidRDefault="00B90CD3" w:rsidP="00B90CD3">
      <w:pPr>
        <w:rPr>
          <w:b/>
        </w:rPr>
      </w:pPr>
      <w:r w:rsidRPr="00B90CD3">
        <w:rPr>
          <w:b/>
        </w:rPr>
        <w:tab/>
      </w:r>
      <w:proofErr w:type="gramStart"/>
      <w:r w:rsidRPr="00B90CD3">
        <w:rPr>
          <w:b/>
        </w:rPr>
        <w:t>,5</w:t>
      </w:r>
      <w:proofErr w:type="gramEnd"/>
    </w:p>
    <w:p w14:paraId="641E14A9" w14:textId="77777777" w:rsidR="00B90CD3" w:rsidRPr="00B90CD3" w:rsidRDefault="00B90CD3" w:rsidP="00B90CD3">
      <w:pPr>
        <w:rPr>
          <w:b/>
        </w:rPr>
      </w:pPr>
      <w:r w:rsidRPr="00B90CD3">
        <w:rPr>
          <w:b/>
        </w:rPr>
        <w:tab/>
        <w:t>);</w:t>
      </w:r>
    </w:p>
    <w:p w14:paraId="710B85B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('8', '1', '960');</w:t>
      </w:r>
    </w:p>
    <w:p w14:paraId="6214992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('8', '4', '1345');</w:t>
      </w:r>
    </w:p>
    <w:p w14:paraId="4B44AD35" w14:textId="77777777" w:rsidR="00B90CD3" w:rsidRPr="00B90CD3" w:rsidRDefault="00B90CD3" w:rsidP="00B90CD3">
      <w:pPr>
        <w:rPr>
          <w:b/>
        </w:rPr>
      </w:pPr>
    </w:p>
    <w:p w14:paraId="24B5B900" w14:textId="77777777" w:rsidR="00B90CD3" w:rsidRPr="00B90CD3" w:rsidRDefault="00B90CD3" w:rsidP="00B90CD3">
      <w:pPr>
        <w:rPr>
          <w:b/>
        </w:rPr>
      </w:pPr>
      <w:r w:rsidRPr="00B90CD3">
        <w:rPr>
          <w:b/>
        </w:rPr>
        <w:t xml:space="preserve">INSERT INTO global_attractioncatalogue VALUES </w:t>
      </w:r>
    </w:p>
    <w:p w14:paraId="6A86FA4E" w14:textId="77777777" w:rsidR="00B90CD3" w:rsidRPr="00B90CD3" w:rsidRDefault="00B90CD3" w:rsidP="00B90CD3">
      <w:pPr>
        <w:rPr>
          <w:b/>
        </w:rPr>
      </w:pPr>
      <w:r w:rsidRPr="00B90CD3">
        <w:rPr>
          <w:b/>
        </w:rPr>
        <w:tab/>
      </w:r>
      <w:proofErr w:type="gramStart"/>
      <w:r w:rsidRPr="00B90CD3">
        <w:rPr>
          <w:b/>
        </w:rPr>
        <w:t>( 9</w:t>
      </w:r>
      <w:proofErr w:type="gramEnd"/>
    </w:p>
    <w:p w14:paraId="573D8336" w14:textId="77777777" w:rsidR="00B90CD3" w:rsidRPr="00B90CD3" w:rsidRDefault="00B90CD3" w:rsidP="00B90CD3">
      <w:pPr>
        <w:rPr>
          <w:b/>
        </w:rPr>
      </w:pPr>
      <w:r w:rsidRPr="00B90CD3">
        <w:rPr>
          <w:b/>
        </w:rPr>
        <w:tab/>
        <w:t>,'Djerba Island'</w:t>
      </w:r>
    </w:p>
    <w:p w14:paraId="6DDF98A3" w14:textId="77777777" w:rsidR="00B90CD3" w:rsidRPr="00B90CD3" w:rsidRDefault="00B90CD3" w:rsidP="00B90CD3">
      <w:pPr>
        <w:rPr>
          <w:b/>
        </w:rPr>
      </w:pPr>
      <w:r w:rsidRPr="00B90CD3">
        <w:rPr>
          <w:b/>
        </w:rPr>
        <w:tab/>
        <w:t>,'Tunisia offers a great introduction to North Africa.'</w:t>
      </w:r>
    </w:p>
    <w:p w14:paraId="35EFA63E" w14:textId="77777777" w:rsidR="00B90CD3" w:rsidRPr="00B90CD3" w:rsidRDefault="00B90CD3" w:rsidP="00B90CD3">
      <w:pPr>
        <w:rPr>
          <w:b/>
        </w:rPr>
      </w:pPr>
      <w:r w:rsidRPr="00B90CD3">
        <w:rPr>
          <w:b/>
        </w:rPr>
        <w:tab/>
        <w:t>,'All over the country, medinas, souks and mosques freckle the towns and villages, while ancient cities give way to salt lakes and citrus groves. And down in the south, the mysterious Berber tribes dwell in the caves that edge the Sahara Desert.'</w:t>
      </w:r>
    </w:p>
    <w:p w14:paraId="45C96A45" w14:textId="77777777" w:rsidR="00B90CD3" w:rsidRPr="00B90CD3" w:rsidRDefault="00B90CD3" w:rsidP="00B90CD3">
      <w:pPr>
        <w:rPr>
          <w:b/>
        </w:rPr>
      </w:pPr>
      <w:r w:rsidRPr="00B90CD3">
        <w:rPr>
          <w:b/>
        </w:rPr>
        <w:tab/>
      </w:r>
      <w:proofErr w:type="gramStart"/>
      <w:r w:rsidRPr="00B90CD3">
        <w:rPr>
          <w:b/>
        </w:rPr>
        <w:t>,30000</w:t>
      </w:r>
      <w:proofErr w:type="gramEnd"/>
    </w:p>
    <w:p w14:paraId="5AFEB96C" w14:textId="77777777" w:rsidR="00B90CD3" w:rsidRPr="00B90CD3" w:rsidRDefault="00B90CD3" w:rsidP="00B90CD3">
      <w:pPr>
        <w:rPr>
          <w:b/>
        </w:rPr>
      </w:pPr>
      <w:r w:rsidRPr="00B90CD3">
        <w:rPr>
          <w:b/>
        </w:rPr>
        <w:tab/>
      </w:r>
      <w:proofErr w:type="gramStart"/>
      <w:r w:rsidRPr="00B90CD3">
        <w:rPr>
          <w:b/>
        </w:rPr>
        <w:t>,3</w:t>
      </w:r>
      <w:proofErr w:type="gramEnd"/>
    </w:p>
    <w:p w14:paraId="791C54B3" w14:textId="77777777" w:rsidR="00B90CD3" w:rsidRPr="00B90CD3" w:rsidRDefault="00B90CD3" w:rsidP="00B90CD3">
      <w:pPr>
        <w:rPr>
          <w:b/>
        </w:rPr>
      </w:pPr>
      <w:r w:rsidRPr="00B90CD3">
        <w:rPr>
          <w:b/>
        </w:rPr>
        <w:tab/>
      </w:r>
      <w:proofErr w:type="gramStart"/>
      <w:r w:rsidRPr="00B90CD3">
        <w:rPr>
          <w:b/>
        </w:rPr>
        <w:t>,7</w:t>
      </w:r>
      <w:proofErr w:type="gramEnd"/>
    </w:p>
    <w:p w14:paraId="4EEA4984" w14:textId="77777777" w:rsidR="00B90CD3" w:rsidRPr="00B90CD3" w:rsidRDefault="00B90CD3" w:rsidP="00B90CD3">
      <w:pPr>
        <w:rPr>
          <w:b/>
        </w:rPr>
      </w:pPr>
      <w:r w:rsidRPr="00B90CD3">
        <w:rPr>
          <w:b/>
        </w:rPr>
        <w:tab/>
        <w:t>);</w:t>
      </w:r>
    </w:p>
    <w:p w14:paraId="0D133BC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('9', '1', '329');</w:t>
      </w:r>
    </w:p>
    <w:p w14:paraId="35E8E73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('9', '4', '578');</w:t>
      </w:r>
    </w:p>
    <w:p w14:paraId="42FAB2A5" w14:textId="77777777" w:rsidR="00B90CD3" w:rsidRPr="00B90CD3" w:rsidRDefault="00B90CD3" w:rsidP="00B90CD3">
      <w:pPr>
        <w:rPr>
          <w:b/>
        </w:rPr>
      </w:pPr>
    </w:p>
    <w:p w14:paraId="26A44E57" w14:textId="77777777" w:rsidR="00B90CD3" w:rsidRPr="00B90CD3" w:rsidRDefault="00B90CD3" w:rsidP="00B90CD3">
      <w:pPr>
        <w:rPr>
          <w:b/>
        </w:rPr>
      </w:pPr>
    </w:p>
    <w:p w14:paraId="085E36C0" w14:textId="77777777" w:rsidR="00B90CD3" w:rsidRPr="00B90CD3" w:rsidRDefault="00B90CD3" w:rsidP="00B90CD3">
      <w:pPr>
        <w:rPr>
          <w:b/>
        </w:rPr>
      </w:pPr>
      <w:r w:rsidRPr="00B90CD3">
        <w:rPr>
          <w:b/>
        </w:rPr>
        <w:lastRenderedPageBreak/>
        <w:t xml:space="preserve">INSERT INTO global_attractioncatalogue VALUES </w:t>
      </w:r>
    </w:p>
    <w:p w14:paraId="216720BE" w14:textId="77777777" w:rsidR="00B90CD3" w:rsidRPr="00B90CD3" w:rsidRDefault="00B90CD3" w:rsidP="00B90CD3">
      <w:pPr>
        <w:rPr>
          <w:b/>
        </w:rPr>
      </w:pPr>
      <w:r w:rsidRPr="00B90CD3">
        <w:rPr>
          <w:b/>
        </w:rPr>
        <w:tab/>
      </w:r>
      <w:proofErr w:type="gramStart"/>
      <w:r w:rsidRPr="00B90CD3">
        <w:rPr>
          <w:b/>
        </w:rPr>
        <w:t>( 10</w:t>
      </w:r>
      <w:proofErr w:type="gramEnd"/>
    </w:p>
    <w:p w14:paraId="0C5FED52" w14:textId="77777777" w:rsidR="00B90CD3" w:rsidRPr="00B90CD3" w:rsidRDefault="00B90CD3" w:rsidP="00B90CD3">
      <w:pPr>
        <w:rPr>
          <w:b/>
        </w:rPr>
      </w:pPr>
      <w:r w:rsidRPr="00B90CD3">
        <w:rPr>
          <w:b/>
        </w:rPr>
        <w:tab/>
        <w:t>,'Montemar '</w:t>
      </w:r>
    </w:p>
    <w:p w14:paraId="57202387" w14:textId="77777777" w:rsidR="00B90CD3" w:rsidRPr="00B90CD3" w:rsidRDefault="00B90CD3" w:rsidP="00B90CD3">
      <w:pPr>
        <w:rPr>
          <w:b/>
        </w:rPr>
      </w:pPr>
      <w:r w:rsidRPr="00B90CD3">
        <w:rPr>
          <w:b/>
        </w:rPr>
        <w:tab/>
        <w:t>,'Portugal is blessed with some of Europe’s best beaches, along with a climate to die for. Summers are hot and sunny, while winters are gloriously mild.'</w:t>
      </w:r>
    </w:p>
    <w:p w14:paraId="06FFC97D" w14:textId="77777777" w:rsidR="00B90CD3" w:rsidRPr="00B90CD3" w:rsidRDefault="00B90CD3" w:rsidP="00B90CD3">
      <w:pPr>
        <w:rPr>
          <w:b/>
        </w:rPr>
      </w:pPr>
      <w:r w:rsidRPr="00B90CD3">
        <w:rPr>
          <w:b/>
        </w:rPr>
        <w:tab/>
        <w:t>,'Portugal is one of Europe’s most popular golfing destinations. The Algarve alone is home to some 42 courses, some of which are ranked among the best in the world. And thanks to the stunning weather, you can enjoy a game year-round.'</w:t>
      </w:r>
    </w:p>
    <w:p w14:paraId="1DE172EA" w14:textId="77777777" w:rsidR="00B90CD3" w:rsidRPr="00B90CD3" w:rsidRDefault="00B90CD3" w:rsidP="00B90CD3">
      <w:pPr>
        <w:rPr>
          <w:b/>
        </w:rPr>
      </w:pPr>
      <w:r w:rsidRPr="00B90CD3">
        <w:rPr>
          <w:b/>
        </w:rPr>
        <w:tab/>
      </w:r>
      <w:proofErr w:type="gramStart"/>
      <w:r w:rsidRPr="00B90CD3">
        <w:rPr>
          <w:b/>
        </w:rPr>
        <w:t>,30000</w:t>
      </w:r>
      <w:proofErr w:type="gramEnd"/>
    </w:p>
    <w:p w14:paraId="6D023ED1" w14:textId="77777777" w:rsidR="00B90CD3" w:rsidRPr="00B90CD3" w:rsidRDefault="00B90CD3" w:rsidP="00B90CD3">
      <w:pPr>
        <w:rPr>
          <w:b/>
        </w:rPr>
      </w:pPr>
      <w:r w:rsidRPr="00B90CD3">
        <w:rPr>
          <w:b/>
        </w:rPr>
        <w:tab/>
      </w:r>
      <w:proofErr w:type="gramStart"/>
      <w:r w:rsidRPr="00B90CD3">
        <w:rPr>
          <w:b/>
        </w:rPr>
        <w:t>,1</w:t>
      </w:r>
      <w:proofErr w:type="gramEnd"/>
    </w:p>
    <w:p w14:paraId="0A30C087" w14:textId="77777777" w:rsidR="00B90CD3" w:rsidRPr="00B90CD3" w:rsidRDefault="00B90CD3" w:rsidP="00B90CD3">
      <w:pPr>
        <w:rPr>
          <w:b/>
        </w:rPr>
      </w:pPr>
      <w:r w:rsidRPr="00B90CD3">
        <w:rPr>
          <w:b/>
        </w:rPr>
        <w:tab/>
      </w:r>
      <w:proofErr w:type="gramStart"/>
      <w:r w:rsidRPr="00B90CD3">
        <w:rPr>
          <w:b/>
        </w:rPr>
        <w:t>,9</w:t>
      </w:r>
      <w:proofErr w:type="gramEnd"/>
    </w:p>
    <w:p w14:paraId="0B56C467" w14:textId="77777777" w:rsidR="00B90CD3" w:rsidRPr="00B90CD3" w:rsidRDefault="00B90CD3" w:rsidP="00B90CD3">
      <w:pPr>
        <w:rPr>
          <w:b/>
        </w:rPr>
      </w:pPr>
      <w:r w:rsidRPr="00B90CD3">
        <w:rPr>
          <w:b/>
        </w:rPr>
        <w:tab/>
        <w:t>);</w:t>
      </w:r>
    </w:p>
    <w:p w14:paraId="1AB9503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('10', '1', '111');</w:t>
      </w:r>
    </w:p>
    <w:p w14:paraId="52478C5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('10', '4', '732');</w:t>
      </w:r>
    </w:p>
    <w:p w14:paraId="1DE10768" w14:textId="77777777" w:rsidR="00B90CD3" w:rsidRPr="00B90CD3" w:rsidRDefault="00B90CD3" w:rsidP="00B90CD3">
      <w:pPr>
        <w:rPr>
          <w:b/>
        </w:rPr>
      </w:pPr>
    </w:p>
    <w:p w14:paraId="5CE5F406" w14:textId="77777777" w:rsidR="00B90CD3" w:rsidRPr="00B90CD3" w:rsidRDefault="00B90CD3" w:rsidP="00B90CD3">
      <w:pPr>
        <w:rPr>
          <w:b/>
        </w:rPr>
      </w:pPr>
    </w:p>
    <w:p w14:paraId="7CCF82D0" w14:textId="77777777" w:rsidR="00B90CD3" w:rsidRPr="00B90CD3" w:rsidRDefault="00B90CD3" w:rsidP="00B90CD3">
      <w:pPr>
        <w:rPr>
          <w:b/>
        </w:rPr>
      </w:pPr>
      <w:r w:rsidRPr="00B90CD3">
        <w:rPr>
          <w:b/>
        </w:rPr>
        <w:t xml:space="preserve">INSERT INTO global_attractioncatalogue VALUES </w:t>
      </w:r>
    </w:p>
    <w:p w14:paraId="3FDA5056" w14:textId="77777777" w:rsidR="00B90CD3" w:rsidRPr="00B90CD3" w:rsidRDefault="00B90CD3" w:rsidP="00B90CD3">
      <w:pPr>
        <w:rPr>
          <w:b/>
        </w:rPr>
      </w:pPr>
      <w:r w:rsidRPr="00B90CD3">
        <w:rPr>
          <w:b/>
        </w:rPr>
        <w:tab/>
      </w:r>
      <w:proofErr w:type="gramStart"/>
      <w:r w:rsidRPr="00B90CD3">
        <w:rPr>
          <w:b/>
        </w:rPr>
        <w:t>( 11</w:t>
      </w:r>
      <w:proofErr w:type="gramEnd"/>
    </w:p>
    <w:p w14:paraId="3548C6F0" w14:textId="77777777" w:rsidR="00B90CD3" w:rsidRPr="00B90CD3" w:rsidRDefault="00B90CD3" w:rsidP="00B90CD3">
      <w:pPr>
        <w:rPr>
          <w:b/>
        </w:rPr>
      </w:pPr>
      <w:r w:rsidRPr="00B90CD3">
        <w:rPr>
          <w:b/>
        </w:rPr>
        <w:tab/>
        <w:t>,'Canaria Princess Canary Islands'</w:t>
      </w:r>
    </w:p>
    <w:p w14:paraId="4404BAE8" w14:textId="77777777" w:rsidR="00B90CD3" w:rsidRPr="00B90CD3" w:rsidRDefault="00B90CD3" w:rsidP="00B90CD3">
      <w:pPr>
        <w:rPr>
          <w:b/>
        </w:rPr>
      </w:pPr>
      <w:r w:rsidRPr="00B90CD3">
        <w:rPr>
          <w:b/>
        </w:rPr>
        <w:tab/>
        <w:t>,'The Princess Canary is located right in the centre of Playa del Inglés in the south of the island.'</w:t>
      </w:r>
    </w:p>
    <w:p w14:paraId="04832855" w14:textId="77777777" w:rsidR="00B90CD3" w:rsidRPr="00B90CD3" w:rsidRDefault="00B90CD3" w:rsidP="00B90CD3">
      <w:pPr>
        <w:rPr>
          <w:b/>
        </w:rPr>
      </w:pPr>
      <w:r w:rsidRPr="00B90CD3">
        <w:rPr>
          <w:b/>
        </w:rPr>
        <w:tab/>
        <w:t>,'The adult exclusive SENTIDO Gran Canaria Princess is the perfect place for an escape. Totally refurbished in 2013, its been transformed into a modern, designer-fitted delight. Enjoy a pampering treat in the tranquil Wellness area, relax on a Balinese bed by the pool, or take advantage of the location and stroll the ten minute walk to the beach.'</w:t>
      </w:r>
    </w:p>
    <w:p w14:paraId="36AEF462" w14:textId="77777777" w:rsidR="00B90CD3" w:rsidRPr="00B90CD3" w:rsidRDefault="00B90CD3" w:rsidP="00B90CD3">
      <w:pPr>
        <w:rPr>
          <w:b/>
        </w:rPr>
      </w:pPr>
      <w:r w:rsidRPr="00B90CD3">
        <w:rPr>
          <w:b/>
        </w:rPr>
        <w:tab/>
      </w:r>
      <w:proofErr w:type="gramStart"/>
      <w:r w:rsidRPr="00B90CD3">
        <w:rPr>
          <w:b/>
        </w:rPr>
        <w:t>,30000</w:t>
      </w:r>
      <w:proofErr w:type="gramEnd"/>
    </w:p>
    <w:p w14:paraId="70E23395" w14:textId="77777777" w:rsidR="00B90CD3" w:rsidRPr="00B90CD3" w:rsidRDefault="00B90CD3" w:rsidP="00B90CD3">
      <w:pPr>
        <w:rPr>
          <w:b/>
        </w:rPr>
      </w:pPr>
      <w:r w:rsidRPr="00B90CD3">
        <w:rPr>
          <w:b/>
        </w:rPr>
        <w:tab/>
      </w:r>
      <w:proofErr w:type="gramStart"/>
      <w:r w:rsidRPr="00B90CD3">
        <w:rPr>
          <w:b/>
        </w:rPr>
        <w:t>,1</w:t>
      </w:r>
      <w:proofErr w:type="gramEnd"/>
    </w:p>
    <w:p w14:paraId="30E1CF1F" w14:textId="77777777" w:rsidR="00B90CD3" w:rsidRPr="00B90CD3" w:rsidRDefault="00B90CD3" w:rsidP="00B90CD3">
      <w:pPr>
        <w:rPr>
          <w:b/>
        </w:rPr>
      </w:pPr>
      <w:r w:rsidRPr="00B90CD3">
        <w:rPr>
          <w:b/>
        </w:rPr>
        <w:tab/>
      </w:r>
      <w:proofErr w:type="gramStart"/>
      <w:r w:rsidRPr="00B90CD3">
        <w:rPr>
          <w:b/>
        </w:rPr>
        <w:t>,10</w:t>
      </w:r>
      <w:proofErr w:type="gramEnd"/>
    </w:p>
    <w:p w14:paraId="61D392A1" w14:textId="77777777" w:rsidR="00B90CD3" w:rsidRPr="00B90CD3" w:rsidRDefault="00B90CD3" w:rsidP="00B90CD3">
      <w:pPr>
        <w:rPr>
          <w:b/>
        </w:rPr>
      </w:pPr>
      <w:r w:rsidRPr="00B90CD3">
        <w:rPr>
          <w:b/>
        </w:rPr>
        <w:tab/>
        <w:t>);</w:t>
      </w:r>
    </w:p>
    <w:p w14:paraId="0CAD177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('11', '4', '832');</w:t>
      </w:r>
    </w:p>
    <w:p w14:paraId="6768DB35" w14:textId="77777777" w:rsidR="00B90CD3" w:rsidRPr="00B90CD3" w:rsidRDefault="00B90CD3" w:rsidP="00B90CD3">
      <w:pPr>
        <w:rPr>
          <w:b/>
        </w:rPr>
      </w:pPr>
    </w:p>
    <w:p w14:paraId="3CAE70F2" w14:textId="77777777" w:rsidR="00B90CD3" w:rsidRPr="00B90CD3" w:rsidRDefault="00B90CD3" w:rsidP="00B90CD3">
      <w:pPr>
        <w:rPr>
          <w:b/>
        </w:rPr>
      </w:pPr>
    </w:p>
    <w:p w14:paraId="0B2FD4F3" w14:textId="77777777" w:rsidR="00B90CD3" w:rsidRPr="00B90CD3" w:rsidRDefault="00B90CD3" w:rsidP="00B90CD3">
      <w:pPr>
        <w:rPr>
          <w:b/>
        </w:rPr>
      </w:pPr>
      <w:r w:rsidRPr="00B90CD3">
        <w:rPr>
          <w:b/>
        </w:rPr>
        <w:t xml:space="preserve">INSERT INTO global_attractioncatalogue VALUES </w:t>
      </w:r>
    </w:p>
    <w:p w14:paraId="45092A5F" w14:textId="77777777" w:rsidR="00B90CD3" w:rsidRPr="00B90CD3" w:rsidRDefault="00B90CD3" w:rsidP="00B90CD3">
      <w:pPr>
        <w:rPr>
          <w:b/>
        </w:rPr>
      </w:pPr>
      <w:r w:rsidRPr="00B90CD3">
        <w:rPr>
          <w:b/>
        </w:rPr>
        <w:lastRenderedPageBreak/>
        <w:tab/>
      </w:r>
      <w:proofErr w:type="gramStart"/>
      <w:r w:rsidRPr="00B90CD3">
        <w:rPr>
          <w:b/>
        </w:rPr>
        <w:t>( 12</w:t>
      </w:r>
      <w:proofErr w:type="gramEnd"/>
    </w:p>
    <w:p w14:paraId="0BAB4BEB" w14:textId="77777777" w:rsidR="00B90CD3" w:rsidRPr="00B90CD3" w:rsidRDefault="00B90CD3" w:rsidP="00B90CD3">
      <w:pPr>
        <w:rPr>
          <w:b/>
        </w:rPr>
      </w:pPr>
      <w:r w:rsidRPr="00B90CD3">
        <w:rPr>
          <w:b/>
        </w:rPr>
        <w:tab/>
        <w:t>,'Manchy Theatre'</w:t>
      </w:r>
    </w:p>
    <w:p w14:paraId="458C1BD6" w14:textId="77777777" w:rsidR="00B90CD3" w:rsidRPr="00B90CD3" w:rsidRDefault="00B90CD3" w:rsidP="00B90CD3">
      <w:pPr>
        <w:rPr>
          <w:b/>
        </w:rPr>
      </w:pPr>
      <w:r w:rsidRPr="00B90CD3">
        <w:rPr>
          <w:b/>
        </w:rPr>
        <w:tab/>
        <w:t>,'From events and attractions to fine dining and a great night out; discover all things to do in Manchester.'</w:t>
      </w:r>
    </w:p>
    <w:p w14:paraId="2B14B3B0" w14:textId="77777777" w:rsidR="00B90CD3" w:rsidRPr="00B90CD3" w:rsidRDefault="00B90CD3" w:rsidP="00B90CD3">
      <w:pPr>
        <w:rPr>
          <w:b/>
        </w:rPr>
      </w:pPr>
      <w:r w:rsidRPr="00B90CD3">
        <w:rPr>
          <w:b/>
        </w:rPr>
        <w:tab/>
        <w:t>,'Manchester has a thriving theatre, opera and dance scene, and is home to a number of large performance venues, including the Manchester Opera House, which feature large-scale touring shows and West End productions; the Palace Theatre; and the Royal Exchange Theatre in Manchesters former cotton exchange. The Royal Exchange is the largest theatre in the round space in the UK. Smaller performance spaces include the Library Theatre, a producing theatre in the basement of the Central Library; the Contact Theatre; and Studio Salford. The Dancehouse is dedicated to dance productions. The Library Theatre closed in 2010, and will reopen in 2014 as HOME, a new custom built arts complex it will share with Cornerhouse'</w:t>
      </w:r>
    </w:p>
    <w:p w14:paraId="543E43B3" w14:textId="77777777" w:rsidR="00B90CD3" w:rsidRPr="00B90CD3" w:rsidRDefault="00B90CD3" w:rsidP="00B90CD3">
      <w:pPr>
        <w:rPr>
          <w:b/>
        </w:rPr>
      </w:pPr>
      <w:r w:rsidRPr="00B90CD3">
        <w:rPr>
          <w:b/>
        </w:rPr>
        <w:tab/>
      </w:r>
      <w:proofErr w:type="gramStart"/>
      <w:r w:rsidRPr="00B90CD3">
        <w:rPr>
          <w:b/>
        </w:rPr>
        <w:t>,30000</w:t>
      </w:r>
      <w:proofErr w:type="gramEnd"/>
    </w:p>
    <w:p w14:paraId="73B7FEEB" w14:textId="77777777" w:rsidR="00B90CD3" w:rsidRPr="00B90CD3" w:rsidRDefault="00B90CD3" w:rsidP="00B90CD3">
      <w:pPr>
        <w:rPr>
          <w:b/>
        </w:rPr>
      </w:pPr>
      <w:r w:rsidRPr="00B90CD3">
        <w:rPr>
          <w:b/>
        </w:rPr>
        <w:tab/>
      </w:r>
      <w:proofErr w:type="gramStart"/>
      <w:r w:rsidRPr="00B90CD3">
        <w:rPr>
          <w:b/>
        </w:rPr>
        <w:t>,2</w:t>
      </w:r>
      <w:proofErr w:type="gramEnd"/>
    </w:p>
    <w:p w14:paraId="74BB75DA" w14:textId="77777777" w:rsidR="00B90CD3" w:rsidRPr="00B90CD3" w:rsidRDefault="00B90CD3" w:rsidP="00B90CD3">
      <w:pPr>
        <w:rPr>
          <w:b/>
        </w:rPr>
      </w:pPr>
      <w:r w:rsidRPr="00B90CD3">
        <w:rPr>
          <w:b/>
        </w:rPr>
        <w:tab/>
      </w:r>
      <w:proofErr w:type="gramStart"/>
      <w:r w:rsidRPr="00B90CD3">
        <w:rPr>
          <w:b/>
        </w:rPr>
        <w:t>,2</w:t>
      </w:r>
      <w:proofErr w:type="gramEnd"/>
    </w:p>
    <w:p w14:paraId="56A52F65" w14:textId="77777777" w:rsidR="00B90CD3" w:rsidRPr="00B90CD3" w:rsidRDefault="00B90CD3" w:rsidP="00B90CD3">
      <w:pPr>
        <w:rPr>
          <w:b/>
        </w:rPr>
      </w:pPr>
      <w:r w:rsidRPr="00B90CD3">
        <w:rPr>
          <w:b/>
        </w:rPr>
        <w:tab/>
        <w:t>);</w:t>
      </w:r>
    </w:p>
    <w:p w14:paraId="1A1811A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'1', '45');</w:t>
      </w:r>
    </w:p>
    <w:p w14:paraId="2869227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'2', '60');</w:t>
      </w:r>
    </w:p>
    <w:p w14:paraId="645BBB9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'3', '60');</w:t>
      </w:r>
    </w:p>
    <w:p w14:paraId="2E388EE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'4', '100');</w:t>
      </w:r>
    </w:p>
    <w:p w14:paraId="4AD04310" w14:textId="77777777" w:rsidR="00B90CD3" w:rsidRDefault="00B90CD3" w:rsidP="00B90CD3">
      <w:pPr>
        <w:rPr>
          <w:b/>
        </w:rPr>
      </w:pPr>
      <w:r w:rsidRPr="00B90CD3">
        <w:rPr>
          <w:b/>
        </w:rPr>
        <w:t>INSERT INTO `arpalikh`</w:t>
      </w:r>
      <w:proofErr w:type="gramStart"/>
      <w:r w:rsidRPr="00B90CD3">
        <w:rPr>
          <w:b/>
        </w:rPr>
        <w:t>.`</w:t>
      </w:r>
      <w:proofErr w:type="gramEnd"/>
      <w:r w:rsidRPr="00B90CD3">
        <w:rPr>
          <w:b/>
        </w:rPr>
        <w:t>global_attractionpricelist` (`attractionID`, `tktTypeID`, `ticketPrice`) VALUES ('12', '5', '75');</w:t>
      </w:r>
    </w:p>
    <w:p w14:paraId="5EE4478E" w14:textId="77777777" w:rsidR="0094426F" w:rsidRPr="0094426F" w:rsidRDefault="0094426F" w:rsidP="0094426F">
      <w:pPr>
        <w:rPr>
          <w:b/>
        </w:rPr>
      </w:pPr>
    </w:p>
    <w:p w14:paraId="7699FA6F" w14:textId="77777777" w:rsidR="0094426F" w:rsidRPr="0094426F" w:rsidRDefault="0094426F" w:rsidP="0094426F">
      <w:pPr>
        <w:rPr>
          <w:b/>
        </w:rPr>
      </w:pPr>
      <w:r w:rsidRPr="0094426F">
        <w:rPr>
          <w:b/>
        </w:rPr>
        <w:t>INSERT INTO global_bookingdetails VALUES  (782,</w:t>
      </w:r>
    </w:p>
    <w:p w14:paraId="0C296B17" w14:textId="77777777" w:rsidR="0094426F" w:rsidRPr="0094426F" w:rsidRDefault="0094426F" w:rsidP="0094426F">
      <w:pPr>
        <w:rPr>
          <w:b/>
        </w:rPr>
      </w:pPr>
      <w:r w:rsidRPr="0094426F">
        <w:rPr>
          <w:b/>
        </w:rPr>
        <w:t>NULL,</w:t>
      </w:r>
    </w:p>
    <w:p w14:paraId="2BFE0116" w14:textId="77777777" w:rsidR="0094426F" w:rsidRPr="0094426F" w:rsidRDefault="0094426F" w:rsidP="0094426F">
      <w:pPr>
        <w:rPr>
          <w:b/>
        </w:rPr>
      </w:pPr>
      <w:r w:rsidRPr="0094426F">
        <w:rPr>
          <w:b/>
        </w:rPr>
        <w:t>NULL,</w:t>
      </w:r>
    </w:p>
    <w:p w14:paraId="4A7C7784" w14:textId="77777777" w:rsidR="0094426F" w:rsidRPr="0094426F" w:rsidRDefault="0094426F" w:rsidP="0094426F">
      <w:pPr>
        <w:rPr>
          <w:b/>
        </w:rPr>
      </w:pPr>
      <w:r w:rsidRPr="0094426F">
        <w:rPr>
          <w:b/>
        </w:rPr>
        <w:t>20017);</w:t>
      </w:r>
    </w:p>
    <w:p w14:paraId="2401EA95" w14:textId="77777777" w:rsidR="0094426F" w:rsidRPr="0094426F" w:rsidRDefault="0094426F" w:rsidP="0094426F">
      <w:pPr>
        <w:rPr>
          <w:b/>
        </w:rPr>
      </w:pPr>
    </w:p>
    <w:p w14:paraId="7891119E" w14:textId="77777777" w:rsidR="0094426F" w:rsidRPr="0094426F" w:rsidRDefault="0094426F" w:rsidP="0094426F">
      <w:pPr>
        <w:rPr>
          <w:b/>
        </w:rPr>
      </w:pPr>
      <w:r w:rsidRPr="0094426F">
        <w:rPr>
          <w:b/>
        </w:rPr>
        <w:t>INSERT INTO global_bookingdetails VALUES  (783,</w:t>
      </w:r>
    </w:p>
    <w:p w14:paraId="705DE324" w14:textId="77777777" w:rsidR="0094426F" w:rsidRPr="0094426F" w:rsidRDefault="0094426F" w:rsidP="0094426F">
      <w:pPr>
        <w:rPr>
          <w:b/>
        </w:rPr>
      </w:pPr>
      <w:r w:rsidRPr="0094426F">
        <w:rPr>
          <w:b/>
        </w:rPr>
        <w:t>NULL,</w:t>
      </w:r>
    </w:p>
    <w:p w14:paraId="5CDFC8F3" w14:textId="77777777" w:rsidR="0094426F" w:rsidRPr="0094426F" w:rsidRDefault="0094426F" w:rsidP="0094426F">
      <w:pPr>
        <w:rPr>
          <w:b/>
        </w:rPr>
      </w:pPr>
      <w:r w:rsidRPr="0094426F">
        <w:rPr>
          <w:b/>
        </w:rPr>
        <w:t>NULL,</w:t>
      </w:r>
    </w:p>
    <w:p w14:paraId="102CE946" w14:textId="77777777" w:rsidR="0094426F" w:rsidRPr="0094426F" w:rsidRDefault="0094426F" w:rsidP="0094426F">
      <w:pPr>
        <w:rPr>
          <w:b/>
        </w:rPr>
      </w:pPr>
      <w:r w:rsidRPr="0094426F">
        <w:rPr>
          <w:b/>
        </w:rPr>
        <w:t>20003);</w:t>
      </w:r>
    </w:p>
    <w:p w14:paraId="25FDD17D" w14:textId="77777777" w:rsidR="0094426F" w:rsidRPr="0094426F" w:rsidRDefault="0094426F" w:rsidP="0094426F">
      <w:pPr>
        <w:rPr>
          <w:b/>
        </w:rPr>
      </w:pPr>
    </w:p>
    <w:p w14:paraId="155A5E96" w14:textId="77777777" w:rsidR="0094426F" w:rsidRPr="0094426F" w:rsidRDefault="0094426F" w:rsidP="0094426F">
      <w:pPr>
        <w:rPr>
          <w:b/>
        </w:rPr>
      </w:pPr>
      <w:r w:rsidRPr="0094426F">
        <w:rPr>
          <w:b/>
        </w:rPr>
        <w:lastRenderedPageBreak/>
        <w:t>INSERT INTO global_bookingdetails VALUES  (784,</w:t>
      </w:r>
    </w:p>
    <w:p w14:paraId="46EB607B" w14:textId="77777777" w:rsidR="0094426F" w:rsidRPr="0094426F" w:rsidRDefault="0094426F" w:rsidP="0094426F">
      <w:pPr>
        <w:rPr>
          <w:b/>
        </w:rPr>
      </w:pPr>
      <w:r w:rsidRPr="0094426F">
        <w:rPr>
          <w:b/>
        </w:rPr>
        <w:t>NULL,</w:t>
      </w:r>
    </w:p>
    <w:p w14:paraId="4EE12D2B" w14:textId="77777777" w:rsidR="0094426F" w:rsidRPr="0094426F" w:rsidRDefault="0094426F" w:rsidP="0094426F">
      <w:pPr>
        <w:rPr>
          <w:b/>
        </w:rPr>
      </w:pPr>
      <w:r w:rsidRPr="0094426F">
        <w:rPr>
          <w:b/>
        </w:rPr>
        <w:t>NULL,</w:t>
      </w:r>
    </w:p>
    <w:p w14:paraId="2F8EA656" w14:textId="77777777" w:rsidR="0094426F" w:rsidRPr="0094426F" w:rsidRDefault="0094426F" w:rsidP="0094426F">
      <w:pPr>
        <w:rPr>
          <w:b/>
        </w:rPr>
      </w:pPr>
      <w:r w:rsidRPr="0094426F">
        <w:rPr>
          <w:b/>
        </w:rPr>
        <w:t>20004);</w:t>
      </w:r>
    </w:p>
    <w:p w14:paraId="0E8FF14F" w14:textId="77777777" w:rsidR="0094426F" w:rsidRPr="0094426F" w:rsidRDefault="0094426F" w:rsidP="0094426F">
      <w:pPr>
        <w:rPr>
          <w:b/>
        </w:rPr>
      </w:pPr>
    </w:p>
    <w:p w14:paraId="432922CA" w14:textId="77777777" w:rsidR="0094426F" w:rsidRPr="0094426F" w:rsidRDefault="0094426F" w:rsidP="0094426F">
      <w:pPr>
        <w:rPr>
          <w:b/>
        </w:rPr>
      </w:pPr>
    </w:p>
    <w:p w14:paraId="1C2876FA" w14:textId="77777777" w:rsidR="0094426F" w:rsidRPr="0094426F" w:rsidRDefault="0094426F" w:rsidP="0094426F">
      <w:pPr>
        <w:rPr>
          <w:b/>
        </w:rPr>
      </w:pPr>
      <w:r w:rsidRPr="0094426F">
        <w:rPr>
          <w:b/>
        </w:rPr>
        <w:t>INSERT INTO global_bookingdetails VALUES  (786,</w:t>
      </w:r>
    </w:p>
    <w:p w14:paraId="57691542" w14:textId="77777777" w:rsidR="0094426F" w:rsidRPr="0094426F" w:rsidRDefault="0094426F" w:rsidP="0094426F">
      <w:pPr>
        <w:rPr>
          <w:b/>
        </w:rPr>
      </w:pPr>
      <w:r w:rsidRPr="0094426F">
        <w:rPr>
          <w:b/>
        </w:rPr>
        <w:t>NULL,</w:t>
      </w:r>
    </w:p>
    <w:p w14:paraId="756166E8" w14:textId="77777777" w:rsidR="0094426F" w:rsidRPr="0094426F" w:rsidRDefault="0094426F" w:rsidP="0094426F">
      <w:pPr>
        <w:rPr>
          <w:b/>
        </w:rPr>
      </w:pPr>
      <w:r w:rsidRPr="0094426F">
        <w:rPr>
          <w:b/>
        </w:rPr>
        <w:t>NULL,</w:t>
      </w:r>
    </w:p>
    <w:p w14:paraId="34B5BBA2" w14:textId="77777777" w:rsidR="0094426F" w:rsidRPr="0094426F" w:rsidRDefault="0094426F" w:rsidP="0094426F">
      <w:pPr>
        <w:rPr>
          <w:b/>
        </w:rPr>
      </w:pPr>
      <w:r w:rsidRPr="0094426F">
        <w:rPr>
          <w:b/>
        </w:rPr>
        <w:t>20005);</w:t>
      </w:r>
    </w:p>
    <w:p w14:paraId="3AEBF850" w14:textId="77777777" w:rsidR="0094426F" w:rsidRPr="0094426F" w:rsidRDefault="0094426F" w:rsidP="0094426F">
      <w:pPr>
        <w:rPr>
          <w:b/>
        </w:rPr>
      </w:pPr>
    </w:p>
    <w:p w14:paraId="09A1F353" w14:textId="77777777" w:rsidR="0094426F" w:rsidRPr="0094426F" w:rsidRDefault="0094426F" w:rsidP="0094426F">
      <w:pPr>
        <w:rPr>
          <w:b/>
        </w:rPr>
      </w:pPr>
      <w:r w:rsidRPr="0094426F">
        <w:rPr>
          <w:b/>
        </w:rPr>
        <w:t>INSERT INTO global_bookingdetails VALUES  (836,</w:t>
      </w:r>
    </w:p>
    <w:p w14:paraId="25007DF6" w14:textId="77777777" w:rsidR="0094426F" w:rsidRPr="0094426F" w:rsidRDefault="0094426F" w:rsidP="0094426F">
      <w:pPr>
        <w:rPr>
          <w:b/>
        </w:rPr>
      </w:pPr>
      <w:r w:rsidRPr="0094426F">
        <w:rPr>
          <w:b/>
        </w:rPr>
        <w:t>'2013-06-21',</w:t>
      </w:r>
    </w:p>
    <w:p w14:paraId="1EED12CC" w14:textId="77777777" w:rsidR="0094426F" w:rsidRPr="0094426F" w:rsidRDefault="0094426F" w:rsidP="0094426F">
      <w:pPr>
        <w:rPr>
          <w:b/>
        </w:rPr>
      </w:pPr>
      <w:r w:rsidRPr="0094426F">
        <w:rPr>
          <w:b/>
        </w:rPr>
        <w:t>NULL,</w:t>
      </w:r>
    </w:p>
    <w:p w14:paraId="07F6DA14" w14:textId="77777777" w:rsidR="0094426F" w:rsidRPr="0094426F" w:rsidRDefault="0094426F" w:rsidP="0094426F">
      <w:pPr>
        <w:rPr>
          <w:b/>
        </w:rPr>
      </w:pPr>
      <w:r w:rsidRPr="0094426F">
        <w:rPr>
          <w:b/>
        </w:rPr>
        <w:t>20007);</w:t>
      </w:r>
    </w:p>
    <w:p w14:paraId="2418ED0F" w14:textId="77777777" w:rsidR="0094426F" w:rsidRPr="0094426F" w:rsidRDefault="0094426F" w:rsidP="0094426F">
      <w:pPr>
        <w:rPr>
          <w:b/>
        </w:rPr>
      </w:pPr>
    </w:p>
    <w:p w14:paraId="6B4B3056" w14:textId="77777777" w:rsidR="0094426F" w:rsidRPr="0094426F" w:rsidRDefault="0094426F" w:rsidP="0094426F">
      <w:pPr>
        <w:rPr>
          <w:b/>
        </w:rPr>
      </w:pPr>
    </w:p>
    <w:p w14:paraId="3E8A55EB" w14:textId="77777777" w:rsidR="0094426F" w:rsidRPr="0094426F" w:rsidRDefault="0094426F" w:rsidP="0094426F">
      <w:pPr>
        <w:rPr>
          <w:b/>
        </w:rPr>
      </w:pPr>
      <w:r w:rsidRPr="0094426F">
        <w:rPr>
          <w:b/>
        </w:rPr>
        <w:t>INSERT INTO global_bookingdetails VALUES  (837,</w:t>
      </w:r>
    </w:p>
    <w:p w14:paraId="5C0EE9D1" w14:textId="77777777" w:rsidR="0094426F" w:rsidRPr="0094426F" w:rsidRDefault="0094426F" w:rsidP="0094426F">
      <w:pPr>
        <w:rPr>
          <w:b/>
        </w:rPr>
      </w:pPr>
      <w:r w:rsidRPr="0094426F">
        <w:rPr>
          <w:b/>
        </w:rPr>
        <w:t>'2012-02-22',</w:t>
      </w:r>
    </w:p>
    <w:p w14:paraId="432CE1C6" w14:textId="77777777" w:rsidR="0094426F" w:rsidRPr="0094426F" w:rsidRDefault="0094426F" w:rsidP="0094426F">
      <w:pPr>
        <w:rPr>
          <w:b/>
        </w:rPr>
      </w:pPr>
      <w:r w:rsidRPr="0094426F">
        <w:rPr>
          <w:b/>
        </w:rPr>
        <w:t>NULL,</w:t>
      </w:r>
    </w:p>
    <w:p w14:paraId="2BDE4385" w14:textId="77777777" w:rsidR="0094426F" w:rsidRPr="0094426F" w:rsidRDefault="0094426F" w:rsidP="0094426F">
      <w:pPr>
        <w:rPr>
          <w:b/>
        </w:rPr>
      </w:pPr>
      <w:r w:rsidRPr="0094426F">
        <w:rPr>
          <w:b/>
        </w:rPr>
        <w:t>20008);</w:t>
      </w:r>
    </w:p>
    <w:p w14:paraId="08D10FF3" w14:textId="77777777" w:rsidR="0094426F" w:rsidRPr="0094426F" w:rsidRDefault="0094426F" w:rsidP="0094426F">
      <w:pPr>
        <w:rPr>
          <w:b/>
        </w:rPr>
      </w:pPr>
    </w:p>
    <w:p w14:paraId="575D8D75" w14:textId="77777777" w:rsidR="0094426F" w:rsidRPr="0094426F" w:rsidRDefault="0094426F" w:rsidP="0094426F">
      <w:pPr>
        <w:rPr>
          <w:b/>
        </w:rPr>
      </w:pPr>
      <w:r w:rsidRPr="0094426F">
        <w:rPr>
          <w:b/>
        </w:rPr>
        <w:t>INSERT INTO global_bookingdetails VALUES  (838,</w:t>
      </w:r>
    </w:p>
    <w:p w14:paraId="3B08937A" w14:textId="77777777" w:rsidR="0094426F" w:rsidRPr="0094426F" w:rsidRDefault="0094426F" w:rsidP="0094426F">
      <w:pPr>
        <w:rPr>
          <w:b/>
        </w:rPr>
      </w:pPr>
      <w:r w:rsidRPr="0094426F">
        <w:rPr>
          <w:b/>
        </w:rPr>
        <w:t>'2013-11-28',</w:t>
      </w:r>
    </w:p>
    <w:p w14:paraId="530E7E38" w14:textId="77777777" w:rsidR="0094426F" w:rsidRPr="0094426F" w:rsidRDefault="0094426F" w:rsidP="0094426F">
      <w:pPr>
        <w:rPr>
          <w:b/>
        </w:rPr>
      </w:pPr>
      <w:r w:rsidRPr="0094426F">
        <w:rPr>
          <w:b/>
        </w:rPr>
        <w:t>NULL,</w:t>
      </w:r>
    </w:p>
    <w:p w14:paraId="6E0D0E72" w14:textId="77777777" w:rsidR="0094426F" w:rsidRPr="0094426F" w:rsidRDefault="0094426F" w:rsidP="0094426F">
      <w:pPr>
        <w:rPr>
          <w:b/>
        </w:rPr>
      </w:pPr>
      <w:r w:rsidRPr="0094426F">
        <w:rPr>
          <w:b/>
        </w:rPr>
        <w:t>20009);</w:t>
      </w:r>
    </w:p>
    <w:p w14:paraId="05F01F08" w14:textId="77777777" w:rsidR="0094426F" w:rsidRPr="0094426F" w:rsidRDefault="0094426F" w:rsidP="0094426F">
      <w:pPr>
        <w:rPr>
          <w:b/>
        </w:rPr>
      </w:pPr>
    </w:p>
    <w:p w14:paraId="67E333DF" w14:textId="77777777" w:rsidR="0094426F" w:rsidRPr="0094426F" w:rsidRDefault="0094426F" w:rsidP="0094426F">
      <w:pPr>
        <w:rPr>
          <w:b/>
        </w:rPr>
      </w:pPr>
      <w:r w:rsidRPr="0094426F">
        <w:rPr>
          <w:b/>
        </w:rPr>
        <w:t>INSERT INTO global_bookingdetails VALUES  (839,</w:t>
      </w:r>
    </w:p>
    <w:p w14:paraId="1249D42C" w14:textId="77777777" w:rsidR="0094426F" w:rsidRPr="0094426F" w:rsidRDefault="0094426F" w:rsidP="0094426F">
      <w:pPr>
        <w:rPr>
          <w:b/>
        </w:rPr>
      </w:pPr>
      <w:r w:rsidRPr="0094426F">
        <w:rPr>
          <w:b/>
        </w:rPr>
        <w:t>'2012-03-10',</w:t>
      </w:r>
    </w:p>
    <w:p w14:paraId="355D4D83" w14:textId="77777777" w:rsidR="0094426F" w:rsidRPr="0094426F" w:rsidRDefault="0094426F" w:rsidP="0094426F">
      <w:pPr>
        <w:rPr>
          <w:b/>
        </w:rPr>
      </w:pPr>
      <w:r w:rsidRPr="0094426F">
        <w:rPr>
          <w:b/>
        </w:rPr>
        <w:t>NULL,</w:t>
      </w:r>
    </w:p>
    <w:p w14:paraId="577376E7" w14:textId="77777777" w:rsidR="0094426F" w:rsidRPr="0094426F" w:rsidRDefault="0094426F" w:rsidP="0094426F">
      <w:pPr>
        <w:rPr>
          <w:b/>
        </w:rPr>
      </w:pPr>
      <w:r w:rsidRPr="0094426F">
        <w:rPr>
          <w:b/>
        </w:rPr>
        <w:t>20010);</w:t>
      </w:r>
    </w:p>
    <w:p w14:paraId="03A54D5E" w14:textId="77777777" w:rsidR="0094426F" w:rsidRPr="0094426F" w:rsidRDefault="0094426F" w:rsidP="0094426F">
      <w:pPr>
        <w:rPr>
          <w:b/>
        </w:rPr>
      </w:pPr>
    </w:p>
    <w:p w14:paraId="7795D3A1" w14:textId="77777777" w:rsidR="0094426F" w:rsidRPr="0094426F" w:rsidRDefault="0094426F" w:rsidP="0094426F">
      <w:pPr>
        <w:rPr>
          <w:b/>
        </w:rPr>
      </w:pPr>
      <w:r w:rsidRPr="0094426F">
        <w:rPr>
          <w:b/>
        </w:rPr>
        <w:t>INSERT INTO global_bookingdetails VALUES  (840,</w:t>
      </w:r>
    </w:p>
    <w:p w14:paraId="49E4C871" w14:textId="77777777" w:rsidR="0094426F" w:rsidRPr="0094426F" w:rsidRDefault="0094426F" w:rsidP="0094426F">
      <w:pPr>
        <w:rPr>
          <w:b/>
        </w:rPr>
      </w:pPr>
      <w:r w:rsidRPr="0094426F">
        <w:rPr>
          <w:b/>
        </w:rPr>
        <w:lastRenderedPageBreak/>
        <w:t>'2011-12-17',</w:t>
      </w:r>
    </w:p>
    <w:p w14:paraId="68EA61C1" w14:textId="77777777" w:rsidR="0094426F" w:rsidRPr="0094426F" w:rsidRDefault="0094426F" w:rsidP="0094426F">
      <w:pPr>
        <w:rPr>
          <w:b/>
        </w:rPr>
      </w:pPr>
      <w:r w:rsidRPr="0094426F">
        <w:rPr>
          <w:b/>
        </w:rPr>
        <w:t>NULL,</w:t>
      </w:r>
    </w:p>
    <w:p w14:paraId="02B506A1" w14:textId="77777777" w:rsidR="0094426F" w:rsidRPr="0094426F" w:rsidRDefault="0094426F" w:rsidP="0094426F">
      <w:pPr>
        <w:rPr>
          <w:b/>
        </w:rPr>
      </w:pPr>
      <w:r w:rsidRPr="0094426F">
        <w:rPr>
          <w:b/>
        </w:rPr>
        <w:t>20012);</w:t>
      </w:r>
    </w:p>
    <w:p w14:paraId="75CBF5F9" w14:textId="77777777" w:rsidR="0094426F" w:rsidRPr="0094426F" w:rsidRDefault="0094426F" w:rsidP="0094426F">
      <w:pPr>
        <w:rPr>
          <w:b/>
        </w:rPr>
      </w:pPr>
    </w:p>
    <w:p w14:paraId="2CA84719" w14:textId="77777777" w:rsidR="0094426F" w:rsidRPr="0094426F" w:rsidRDefault="0094426F" w:rsidP="0094426F">
      <w:pPr>
        <w:rPr>
          <w:b/>
        </w:rPr>
      </w:pPr>
      <w:r w:rsidRPr="0094426F">
        <w:rPr>
          <w:b/>
        </w:rPr>
        <w:t>INSERT INTO global_bookingdetails VALUES  (841,</w:t>
      </w:r>
    </w:p>
    <w:p w14:paraId="4EBC5B61" w14:textId="77777777" w:rsidR="0094426F" w:rsidRPr="0094426F" w:rsidRDefault="0094426F" w:rsidP="0094426F">
      <w:pPr>
        <w:rPr>
          <w:b/>
        </w:rPr>
      </w:pPr>
      <w:r w:rsidRPr="0094426F">
        <w:rPr>
          <w:b/>
        </w:rPr>
        <w:t xml:space="preserve"> '2011-09-02',</w:t>
      </w:r>
    </w:p>
    <w:p w14:paraId="2B0A7527" w14:textId="77777777" w:rsidR="0094426F" w:rsidRPr="0094426F" w:rsidRDefault="0094426F" w:rsidP="0094426F">
      <w:pPr>
        <w:rPr>
          <w:b/>
        </w:rPr>
      </w:pPr>
      <w:r w:rsidRPr="0094426F">
        <w:rPr>
          <w:b/>
        </w:rPr>
        <w:t>NULL,</w:t>
      </w:r>
    </w:p>
    <w:p w14:paraId="4B3D15A2" w14:textId="77777777" w:rsidR="0094426F" w:rsidRPr="0094426F" w:rsidRDefault="0094426F" w:rsidP="0094426F">
      <w:pPr>
        <w:rPr>
          <w:b/>
        </w:rPr>
      </w:pPr>
      <w:r w:rsidRPr="0094426F">
        <w:rPr>
          <w:b/>
        </w:rPr>
        <w:t>20013);</w:t>
      </w:r>
    </w:p>
    <w:p w14:paraId="0173D819" w14:textId="77777777" w:rsidR="0094426F" w:rsidRPr="0094426F" w:rsidRDefault="0094426F" w:rsidP="0094426F">
      <w:pPr>
        <w:rPr>
          <w:b/>
        </w:rPr>
      </w:pPr>
    </w:p>
    <w:p w14:paraId="5435EE4E" w14:textId="77777777" w:rsidR="0094426F" w:rsidRPr="0094426F" w:rsidRDefault="0094426F" w:rsidP="0094426F">
      <w:pPr>
        <w:rPr>
          <w:b/>
        </w:rPr>
      </w:pPr>
      <w:r w:rsidRPr="0094426F">
        <w:rPr>
          <w:b/>
        </w:rPr>
        <w:t>INSERT INTO global_bookingdetails VALUES  (787,</w:t>
      </w:r>
    </w:p>
    <w:p w14:paraId="3403FB28" w14:textId="77777777" w:rsidR="0094426F" w:rsidRPr="0094426F" w:rsidRDefault="0094426F" w:rsidP="0094426F">
      <w:pPr>
        <w:rPr>
          <w:b/>
        </w:rPr>
      </w:pPr>
      <w:r w:rsidRPr="0094426F">
        <w:rPr>
          <w:b/>
        </w:rPr>
        <w:t xml:space="preserve"> '2013-07-27',</w:t>
      </w:r>
    </w:p>
    <w:p w14:paraId="17C70427" w14:textId="77777777" w:rsidR="0094426F" w:rsidRPr="0094426F" w:rsidRDefault="0094426F" w:rsidP="0094426F">
      <w:pPr>
        <w:rPr>
          <w:b/>
        </w:rPr>
      </w:pPr>
      <w:r w:rsidRPr="0094426F">
        <w:rPr>
          <w:b/>
        </w:rPr>
        <w:t>NULL,</w:t>
      </w:r>
    </w:p>
    <w:p w14:paraId="48F6FEBF" w14:textId="77777777" w:rsidR="0094426F" w:rsidRPr="0094426F" w:rsidRDefault="0094426F" w:rsidP="0094426F">
      <w:pPr>
        <w:rPr>
          <w:b/>
        </w:rPr>
      </w:pPr>
      <w:r w:rsidRPr="0094426F">
        <w:rPr>
          <w:b/>
        </w:rPr>
        <w:t>20013);</w:t>
      </w:r>
    </w:p>
    <w:p w14:paraId="06E38B4B" w14:textId="77777777" w:rsidR="0094426F" w:rsidRPr="00B90CD3" w:rsidRDefault="0094426F" w:rsidP="00B90CD3">
      <w:pPr>
        <w:rPr>
          <w:b/>
        </w:rPr>
      </w:pPr>
      <w:bookmarkStart w:id="0" w:name="_GoBack"/>
      <w:bookmarkEnd w:id="0"/>
    </w:p>
    <w:p w14:paraId="32A9874B" w14:textId="77777777" w:rsidR="00B90CD3" w:rsidRPr="00B90CD3" w:rsidRDefault="00B90CD3" w:rsidP="00B90CD3">
      <w:pPr>
        <w:rPr>
          <w:b/>
        </w:rPr>
      </w:pPr>
    </w:p>
    <w:p w14:paraId="2CB810DA" w14:textId="6E427F5B"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w:t>
      </w:r>
      <w:r w:rsidR="00525D95">
        <w:rPr>
          <w:b/>
        </w:rPr>
        <w:t>D`) VALUES ('2015-04-06', '20000</w:t>
      </w:r>
      <w:r w:rsidRPr="00B90CD3">
        <w:rPr>
          <w:b/>
        </w:rPr>
        <w:t>');</w:t>
      </w:r>
    </w:p>
    <w:p w14:paraId="2C6B556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('2014-07-28', '20014');</w:t>
      </w:r>
    </w:p>
    <w:p w14:paraId="2CB86B4C"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('2010-12-30', '20022');</w:t>
      </w:r>
    </w:p>
    <w:p w14:paraId="39F9076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('2010-12-12', '20027');</w:t>
      </w:r>
    </w:p>
    <w:p w14:paraId="219D7DCB"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('2015-01-19', '20017');</w:t>
      </w:r>
    </w:p>
    <w:p w14:paraId="31EF8EE4" w14:textId="77777777" w:rsid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('2013-05-17', '20003');</w:t>
      </w:r>
    </w:p>
    <w:p w14:paraId="1BDF8DA2" w14:textId="77777777" w:rsidR="001849B9" w:rsidRPr="001849B9" w:rsidRDefault="001849B9" w:rsidP="001849B9">
      <w:pPr>
        <w:rPr>
          <w:b/>
        </w:rPr>
      </w:pPr>
      <w:r w:rsidRPr="001849B9">
        <w:rPr>
          <w:b/>
        </w:rPr>
        <w:t>INSERT INTO global_bookingdetails VALUES  (782,</w:t>
      </w:r>
    </w:p>
    <w:p w14:paraId="6A494D66" w14:textId="77777777" w:rsidR="001849B9" w:rsidRPr="001849B9" w:rsidRDefault="001849B9" w:rsidP="001849B9">
      <w:pPr>
        <w:rPr>
          <w:b/>
        </w:rPr>
      </w:pPr>
      <w:r w:rsidRPr="001849B9">
        <w:rPr>
          <w:b/>
        </w:rPr>
        <w:t>NULL,</w:t>
      </w:r>
    </w:p>
    <w:p w14:paraId="192B422F" w14:textId="77777777" w:rsidR="001849B9" w:rsidRPr="001849B9" w:rsidRDefault="001849B9" w:rsidP="001849B9">
      <w:pPr>
        <w:rPr>
          <w:b/>
        </w:rPr>
      </w:pPr>
      <w:r w:rsidRPr="001849B9">
        <w:rPr>
          <w:b/>
        </w:rPr>
        <w:t>NULL,</w:t>
      </w:r>
    </w:p>
    <w:p w14:paraId="2B96CFC8" w14:textId="77777777" w:rsidR="001849B9" w:rsidRPr="001849B9" w:rsidRDefault="001849B9" w:rsidP="001849B9">
      <w:pPr>
        <w:rPr>
          <w:b/>
        </w:rPr>
      </w:pPr>
      <w:r w:rsidRPr="001849B9">
        <w:rPr>
          <w:b/>
        </w:rPr>
        <w:t>20017);</w:t>
      </w:r>
    </w:p>
    <w:p w14:paraId="53ADE2CD" w14:textId="77777777" w:rsidR="001849B9" w:rsidRPr="001849B9" w:rsidRDefault="001849B9" w:rsidP="001849B9">
      <w:pPr>
        <w:rPr>
          <w:b/>
        </w:rPr>
      </w:pPr>
    </w:p>
    <w:p w14:paraId="50E2C6B0" w14:textId="77777777" w:rsidR="001849B9" w:rsidRPr="001849B9" w:rsidRDefault="001849B9" w:rsidP="001849B9">
      <w:pPr>
        <w:rPr>
          <w:b/>
        </w:rPr>
      </w:pPr>
      <w:r w:rsidRPr="001849B9">
        <w:rPr>
          <w:b/>
        </w:rPr>
        <w:t>INSERT INTO global_bookingdetails VALUES  (783,</w:t>
      </w:r>
    </w:p>
    <w:p w14:paraId="26ED1D37" w14:textId="77777777" w:rsidR="001849B9" w:rsidRPr="001849B9" w:rsidRDefault="001849B9" w:rsidP="001849B9">
      <w:pPr>
        <w:rPr>
          <w:b/>
        </w:rPr>
      </w:pPr>
      <w:r w:rsidRPr="001849B9">
        <w:rPr>
          <w:b/>
        </w:rPr>
        <w:t>NULL,</w:t>
      </w:r>
    </w:p>
    <w:p w14:paraId="71868132" w14:textId="77777777" w:rsidR="001849B9" w:rsidRPr="001849B9" w:rsidRDefault="001849B9" w:rsidP="001849B9">
      <w:pPr>
        <w:rPr>
          <w:b/>
        </w:rPr>
      </w:pPr>
      <w:r w:rsidRPr="001849B9">
        <w:rPr>
          <w:b/>
        </w:rPr>
        <w:t>NULL,</w:t>
      </w:r>
    </w:p>
    <w:p w14:paraId="50176089" w14:textId="77777777" w:rsidR="001849B9" w:rsidRPr="001849B9" w:rsidRDefault="001849B9" w:rsidP="001849B9">
      <w:pPr>
        <w:rPr>
          <w:b/>
        </w:rPr>
      </w:pPr>
      <w:r w:rsidRPr="001849B9">
        <w:rPr>
          <w:b/>
        </w:rPr>
        <w:lastRenderedPageBreak/>
        <w:t>20003);</w:t>
      </w:r>
    </w:p>
    <w:p w14:paraId="2BDF4DE6" w14:textId="77777777" w:rsidR="001849B9" w:rsidRPr="001849B9" w:rsidRDefault="001849B9" w:rsidP="001849B9">
      <w:pPr>
        <w:rPr>
          <w:b/>
        </w:rPr>
      </w:pPr>
    </w:p>
    <w:p w14:paraId="30BC3A23" w14:textId="77777777" w:rsidR="001849B9" w:rsidRPr="001849B9" w:rsidRDefault="001849B9" w:rsidP="001849B9">
      <w:pPr>
        <w:rPr>
          <w:b/>
        </w:rPr>
      </w:pPr>
      <w:r w:rsidRPr="001849B9">
        <w:rPr>
          <w:b/>
        </w:rPr>
        <w:t>INSERT INTO global_bookingdetails VALUES  (784,</w:t>
      </w:r>
    </w:p>
    <w:p w14:paraId="400F126D" w14:textId="77777777" w:rsidR="001849B9" w:rsidRPr="001849B9" w:rsidRDefault="001849B9" w:rsidP="001849B9">
      <w:pPr>
        <w:rPr>
          <w:b/>
        </w:rPr>
      </w:pPr>
      <w:r w:rsidRPr="001849B9">
        <w:rPr>
          <w:b/>
        </w:rPr>
        <w:t>NULL,</w:t>
      </w:r>
    </w:p>
    <w:p w14:paraId="1D42C4E7" w14:textId="77777777" w:rsidR="001849B9" w:rsidRPr="001849B9" w:rsidRDefault="001849B9" w:rsidP="001849B9">
      <w:pPr>
        <w:rPr>
          <w:b/>
        </w:rPr>
      </w:pPr>
      <w:r w:rsidRPr="001849B9">
        <w:rPr>
          <w:b/>
        </w:rPr>
        <w:t>NULL,</w:t>
      </w:r>
    </w:p>
    <w:p w14:paraId="25889B93" w14:textId="77777777" w:rsidR="001849B9" w:rsidRPr="001849B9" w:rsidRDefault="001849B9" w:rsidP="001849B9">
      <w:pPr>
        <w:rPr>
          <w:b/>
        </w:rPr>
      </w:pPr>
      <w:r w:rsidRPr="001849B9">
        <w:rPr>
          <w:b/>
        </w:rPr>
        <w:t>20004);</w:t>
      </w:r>
    </w:p>
    <w:p w14:paraId="04C51F16" w14:textId="77777777" w:rsidR="001849B9" w:rsidRPr="001849B9" w:rsidRDefault="001849B9" w:rsidP="001849B9">
      <w:pPr>
        <w:rPr>
          <w:b/>
        </w:rPr>
      </w:pPr>
    </w:p>
    <w:p w14:paraId="194649D0" w14:textId="77777777" w:rsidR="001849B9" w:rsidRPr="001849B9" w:rsidRDefault="001849B9" w:rsidP="001849B9">
      <w:pPr>
        <w:rPr>
          <w:b/>
        </w:rPr>
      </w:pPr>
    </w:p>
    <w:p w14:paraId="388A7A98" w14:textId="77777777" w:rsidR="001849B9" w:rsidRPr="001849B9" w:rsidRDefault="001849B9" w:rsidP="001849B9">
      <w:pPr>
        <w:rPr>
          <w:b/>
        </w:rPr>
      </w:pPr>
      <w:r w:rsidRPr="001849B9">
        <w:rPr>
          <w:b/>
        </w:rPr>
        <w:t>INSERT INTO global_bookingdetails VALUES  (786,</w:t>
      </w:r>
    </w:p>
    <w:p w14:paraId="338DDE61" w14:textId="77777777" w:rsidR="001849B9" w:rsidRPr="001849B9" w:rsidRDefault="001849B9" w:rsidP="001849B9">
      <w:pPr>
        <w:rPr>
          <w:b/>
        </w:rPr>
      </w:pPr>
      <w:r w:rsidRPr="001849B9">
        <w:rPr>
          <w:b/>
        </w:rPr>
        <w:t>NULL,</w:t>
      </w:r>
    </w:p>
    <w:p w14:paraId="6498FBD0" w14:textId="77777777" w:rsidR="001849B9" w:rsidRPr="001849B9" w:rsidRDefault="001849B9" w:rsidP="001849B9">
      <w:pPr>
        <w:rPr>
          <w:b/>
        </w:rPr>
      </w:pPr>
      <w:r w:rsidRPr="001849B9">
        <w:rPr>
          <w:b/>
        </w:rPr>
        <w:t>NULL,</w:t>
      </w:r>
    </w:p>
    <w:p w14:paraId="5C014CD4" w14:textId="77777777" w:rsidR="001849B9" w:rsidRPr="001849B9" w:rsidRDefault="001849B9" w:rsidP="001849B9">
      <w:pPr>
        <w:rPr>
          <w:b/>
        </w:rPr>
      </w:pPr>
      <w:r w:rsidRPr="001849B9">
        <w:rPr>
          <w:b/>
        </w:rPr>
        <w:t>20005);</w:t>
      </w:r>
    </w:p>
    <w:p w14:paraId="38ED3AEE" w14:textId="77777777" w:rsidR="001849B9" w:rsidRPr="001849B9" w:rsidRDefault="001849B9" w:rsidP="001849B9">
      <w:pPr>
        <w:rPr>
          <w:b/>
        </w:rPr>
      </w:pPr>
    </w:p>
    <w:p w14:paraId="7FFA9519" w14:textId="77777777" w:rsidR="001849B9" w:rsidRPr="001849B9" w:rsidRDefault="001849B9" w:rsidP="001849B9">
      <w:pPr>
        <w:rPr>
          <w:b/>
        </w:rPr>
      </w:pPr>
      <w:r w:rsidRPr="001849B9">
        <w:rPr>
          <w:b/>
        </w:rPr>
        <w:t>INSERT INTO global_bookingdetails VALUES  (836,</w:t>
      </w:r>
    </w:p>
    <w:p w14:paraId="4B36DBB7" w14:textId="77777777" w:rsidR="001849B9" w:rsidRPr="001849B9" w:rsidRDefault="001849B9" w:rsidP="001849B9">
      <w:pPr>
        <w:rPr>
          <w:b/>
        </w:rPr>
      </w:pPr>
      <w:r w:rsidRPr="001849B9">
        <w:rPr>
          <w:b/>
        </w:rPr>
        <w:t>'2013-06-21',</w:t>
      </w:r>
    </w:p>
    <w:p w14:paraId="1297CA3C" w14:textId="77777777" w:rsidR="001849B9" w:rsidRPr="001849B9" w:rsidRDefault="001849B9" w:rsidP="001849B9">
      <w:pPr>
        <w:rPr>
          <w:b/>
        </w:rPr>
      </w:pPr>
      <w:r w:rsidRPr="001849B9">
        <w:rPr>
          <w:b/>
        </w:rPr>
        <w:t>NULL,</w:t>
      </w:r>
    </w:p>
    <w:p w14:paraId="64360F99" w14:textId="77777777" w:rsidR="001849B9" w:rsidRPr="001849B9" w:rsidRDefault="001849B9" w:rsidP="001849B9">
      <w:pPr>
        <w:rPr>
          <w:b/>
        </w:rPr>
      </w:pPr>
      <w:r w:rsidRPr="001849B9">
        <w:rPr>
          <w:b/>
        </w:rPr>
        <w:t>20007);</w:t>
      </w:r>
    </w:p>
    <w:p w14:paraId="09015C71" w14:textId="77777777" w:rsidR="001849B9" w:rsidRPr="001849B9" w:rsidRDefault="001849B9" w:rsidP="001849B9">
      <w:pPr>
        <w:rPr>
          <w:b/>
        </w:rPr>
      </w:pPr>
    </w:p>
    <w:p w14:paraId="14441832" w14:textId="77777777" w:rsidR="001849B9" w:rsidRPr="001849B9" w:rsidRDefault="001849B9" w:rsidP="001849B9">
      <w:pPr>
        <w:rPr>
          <w:b/>
        </w:rPr>
      </w:pPr>
    </w:p>
    <w:p w14:paraId="1360F209" w14:textId="77777777" w:rsidR="001849B9" w:rsidRPr="001849B9" w:rsidRDefault="001849B9" w:rsidP="001849B9">
      <w:pPr>
        <w:rPr>
          <w:b/>
        </w:rPr>
      </w:pPr>
      <w:r w:rsidRPr="001849B9">
        <w:rPr>
          <w:b/>
        </w:rPr>
        <w:t>INSERT INTO global_bookingdetails VALUES  (837,</w:t>
      </w:r>
    </w:p>
    <w:p w14:paraId="0931FBC5" w14:textId="77777777" w:rsidR="001849B9" w:rsidRPr="001849B9" w:rsidRDefault="001849B9" w:rsidP="001849B9">
      <w:pPr>
        <w:rPr>
          <w:b/>
        </w:rPr>
      </w:pPr>
      <w:r w:rsidRPr="001849B9">
        <w:rPr>
          <w:b/>
        </w:rPr>
        <w:t>'2012-02-22',</w:t>
      </w:r>
    </w:p>
    <w:p w14:paraId="5D946664" w14:textId="77777777" w:rsidR="001849B9" w:rsidRPr="001849B9" w:rsidRDefault="001849B9" w:rsidP="001849B9">
      <w:pPr>
        <w:rPr>
          <w:b/>
        </w:rPr>
      </w:pPr>
      <w:r w:rsidRPr="001849B9">
        <w:rPr>
          <w:b/>
        </w:rPr>
        <w:t>NULL,</w:t>
      </w:r>
    </w:p>
    <w:p w14:paraId="21290284" w14:textId="77777777" w:rsidR="001849B9" w:rsidRPr="001849B9" w:rsidRDefault="001849B9" w:rsidP="001849B9">
      <w:pPr>
        <w:rPr>
          <w:b/>
        </w:rPr>
      </w:pPr>
      <w:r w:rsidRPr="001849B9">
        <w:rPr>
          <w:b/>
        </w:rPr>
        <w:t>20008);</w:t>
      </w:r>
    </w:p>
    <w:p w14:paraId="3D5242EB" w14:textId="77777777" w:rsidR="001849B9" w:rsidRPr="001849B9" w:rsidRDefault="001849B9" w:rsidP="001849B9">
      <w:pPr>
        <w:rPr>
          <w:b/>
        </w:rPr>
      </w:pPr>
    </w:p>
    <w:p w14:paraId="17DDF75B" w14:textId="77777777" w:rsidR="001849B9" w:rsidRPr="001849B9" w:rsidRDefault="001849B9" w:rsidP="001849B9">
      <w:pPr>
        <w:rPr>
          <w:b/>
        </w:rPr>
      </w:pPr>
      <w:r w:rsidRPr="001849B9">
        <w:rPr>
          <w:b/>
        </w:rPr>
        <w:t>INSERT INTO global_bookingdetails VALUES  (838,</w:t>
      </w:r>
    </w:p>
    <w:p w14:paraId="39672A90" w14:textId="77777777" w:rsidR="001849B9" w:rsidRPr="001849B9" w:rsidRDefault="001849B9" w:rsidP="001849B9">
      <w:pPr>
        <w:rPr>
          <w:b/>
        </w:rPr>
      </w:pPr>
      <w:r w:rsidRPr="001849B9">
        <w:rPr>
          <w:b/>
        </w:rPr>
        <w:t>'2013-11-28',</w:t>
      </w:r>
    </w:p>
    <w:p w14:paraId="45D89B3F" w14:textId="77777777" w:rsidR="001849B9" w:rsidRPr="001849B9" w:rsidRDefault="001849B9" w:rsidP="001849B9">
      <w:pPr>
        <w:rPr>
          <w:b/>
        </w:rPr>
      </w:pPr>
      <w:r w:rsidRPr="001849B9">
        <w:rPr>
          <w:b/>
        </w:rPr>
        <w:t>NULL,</w:t>
      </w:r>
    </w:p>
    <w:p w14:paraId="21C89DED" w14:textId="77777777" w:rsidR="001849B9" w:rsidRPr="001849B9" w:rsidRDefault="001849B9" w:rsidP="001849B9">
      <w:pPr>
        <w:rPr>
          <w:b/>
        </w:rPr>
      </w:pPr>
      <w:r w:rsidRPr="001849B9">
        <w:rPr>
          <w:b/>
        </w:rPr>
        <w:t>20009);</w:t>
      </w:r>
    </w:p>
    <w:p w14:paraId="285F3F00" w14:textId="77777777" w:rsidR="001849B9" w:rsidRPr="001849B9" w:rsidRDefault="001849B9" w:rsidP="001849B9">
      <w:pPr>
        <w:rPr>
          <w:b/>
        </w:rPr>
      </w:pPr>
    </w:p>
    <w:p w14:paraId="6900BBCA" w14:textId="77777777" w:rsidR="001849B9" w:rsidRPr="001849B9" w:rsidRDefault="001849B9" w:rsidP="001849B9">
      <w:pPr>
        <w:rPr>
          <w:b/>
        </w:rPr>
      </w:pPr>
      <w:r w:rsidRPr="001849B9">
        <w:rPr>
          <w:b/>
        </w:rPr>
        <w:t>INSERT INTO global_bookingdetails VALUES  (839,</w:t>
      </w:r>
    </w:p>
    <w:p w14:paraId="5C311796" w14:textId="77777777" w:rsidR="001849B9" w:rsidRPr="001849B9" w:rsidRDefault="001849B9" w:rsidP="001849B9">
      <w:pPr>
        <w:rPr>
          <w:b/>
        </w:rPr>
      </w:pPr>
      <w:r w:rsidRPr="001849B9">
        <w:rPr>
          <w:b/>
        </w:rPr>
        <w:t>'2012-03-10',</w:t>
      </w:r>
    </w:p>
    <w:p w14:paraId="6262C236" w14:textId="77777777" w:rsidR="001849B9" w:rsidRPr="001849B9" w:rsidRDefault="001849B9" w:rsidP="001849B9">
      <w:pPr>
        <w:rPr>
          <w:b/>
        </w:rPr>
      </w:pPr>
      <w:r w:rsidRPr="001849B9">
        <w:rPr>
          <w:b/>
        </w:rPr>
        <w:t>NULL,</w:t>
      </w:r>
    </w:p>
    <w:p w14:paraId="01C180F7" w14:textId="77777777" w:rsidR="001849B9" w:rsidRPr="001849B9" w:rsidRDefault="001849B9" w:rsidP="001849B9">
      <w:pPr>
        <w:rPr>
          <w:b/>
        </w:rPr>
      </w:pPr>
      <w:r w:rsidRPr="001849B9">
        <w:rPr>
          <w:b/>
        </w:rPr>
        <w:t>20010);</w:t>
      </w:r>
    </w:p>
    <w:p w14:paraId="777D340E" w14:textId="77777777" w:rsidR="001849B9" w:rsidRPr="001849B9" w:rsidRDefault="001849B9" w:rsidP="001849B9">
      <w:pPr>
        <w:rPr>
          <w:b/>
        </w:rPr>
      </w:pPr>
    </w:p>
    <w:p w14:paraId="1943035D" w14:textId="77777777" w:rsidR="001849B9" w:rsidRPr="001849B9" w:rsidRDefault="001849B9" w:rsidP="001849B9">
      <w:pPr>
        <w:rPr>
          <w:b/>
        </w:rPr>
      </w:pPr>
      <w:r w:rsidRPr="001849B9">
        <w:rPr>
          <w:b/>
        </w:rPr>
        <w:t>INSERT INTO global_bookingdetails VALUES  (840,</w:t>
      </w:r>
    </w:p>
    <w:p w14:paraId="3AE4BE28" w14:textId="77777777" w:rsidR="001849B9" w:rsidRPr="001849B9" w:rsidRDefault="001849B9" w:rsidP="001849B9">
      <w:pPr>
        <w:rPr>
          <w:b/>
        </w:rPr>
      </w:pPr>
      <w:r w:rsidRPr="001849B9">
        <w:rPr>
          <w:b/>
        </w:rPr>
        <w:t>'2011-12-17',</w:t>
      </w:r>
    </w:p>
    <w:p w14:paraId="745FE749" w14:textId="77777777" w:rsidR="001849B9" w:rsidRPr="001849B9" w:rsidRDefault="001849B9" w:rsidP="001849B9">
      <w:pPr>
        <w:rPr>
          <w:b/>
        </w:rPr>
      </w:pPr>
      <w:r w:rsidRPr="001849B9">
        <w:rPr>
          <w:b/>
        </w:rPr>
        <w:t>NULL,</w:t>
      </w:r>
    </w:p>
    <w:p w14:paraId="1E38C4CC" w14:textId="77777777" w:rsidR="001849B9" w:rsidRPr="001849B9" w:rsidRDefault="001849B9" w:rsidP="001849B9">
      <w:pPr>
        <w:rPr>
          <w:b/>
        </w:rPr>
      </w:pPr>
      <w:r w:rsidRPr="001849B9">
        <w:rPr>
          <w:b/>
        </w:rPr>
        <w:t>20012);</w:t>
      </w:r>
    </w:p>
    <w:p w14:paraId="02E28188" w14:textId="77777777" w:rsidR="001849B9" w:rsidRPr="001849B9" w:rsidRDefault="001849B9" w:rsidP="001849B9">
      <w:pPr>
        <w:rPr>
          <w:b/>
        </w:rPr>
      </w:pPr>
    </w:p>
    <w:p w14:paraId="468FF375" w14:textId="77777777" w:rsidR="001849B9" w:rsidRPr="001849B9" w:rsidRDefault="001849B9" w:rsidP="001849B9">
      <w:pPr>
        <w:rPr>
          <w:b/>
        </w:rPr>
      </w:pPr>
      <w:r w:rsidRPr="001849B9">
        <w:rPr>
          <w:b/>
        </w:rPr>
        <w:t>INSERT INTO global_bookingdetails VALUES  (841,</w:t>
      </w:r>
    </w:p>
    <w:p w14:paraId="1B7B9A10" w14:textId="77777777" w:rsidR="001849B9" w:rsidRPr="001849B9" w:rsidRDefault="001849B9" w:rsidP="001849B9">
      <w:pPr>
        <w:rPr>
          <w:b/>
        </w:rPr>
      </w:pPr>
      <w:r w:rsidRPr="001849B9">
        <w:rPr>
          <w:b/>
        </w:rPr>
        <w:t xml:space="preserve"> '2011-09-02',</w:t>
      </w:r>
    </w:p>
    <w:p w14:paraId="6FD21806" w14:textId="77777777" w:rsidR="001849B9" w:rsidRPr="001849B9" w:rsidRDefault="001849B9" w:rsidP="001849B9">
      <w:pPr>
        <w:rPr>
          <w:b/>
        </w:rPr>
      </w:pPr>
      <w:r w:rsidRPr="001849B9">
        <w:rPr>
          <w:b/>
        </w:rPr>
        <w:t>NULL,</w:t>
      </w:r>
    </w:p>
    <w:p w14:paraId="69F09191" w14:textId="77777777" w:rsidR="001849B9" w:rsidRPr="001849B9" w:rsidRDefault="001849B9" w:rsidP="001849B9">
      <w:pPr>
        <w:rPr>
          <w:b/>
        </w:rPr>
      </w:pPr>
      <w:r w:rsidRPr="001849B9">
        <w:rPr>
          <w:b/>
        </w:rPr>
        <w:t>20013);</w:t>
      </w:r>
    </w:p>
    <w:p w14:paraId="08914FCC" w14:textId="77777777" w:rsidR="001849B9" w:rsidRPr="00B90CD3" w:rsidRDefault="001849B9" w:rsidP="00B90CD3">
      <w:pPr>
        <w:rPr>
          <w:b/>
        </w:rPr>
      </w:pPr>
    </w:p>
    <w:p w14:paraId="4E4998DE" w14:textId="77777777" w:rsidR="00B90CD3" w:rsidRPr="00B90CD3" w:rsidRDefault="00B90CD3" w:rsidP="00B90CD3">
      <w:pPr>
        <w:rPr>
          <w:b/>
        </w:rPr>
      </w:pPr>
    </w:p>
    <w:p w14:paraId="787A66E5"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('782', '1', '1', '2015-07-18', '4', '100');</w:t>
      </w:r>
    </w:p>
    <w:p w14:paraId="0ACA4EC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('782', '1', '4', '2012-07-18', '2', '90');</w:t>
      </w:r>
    </w:p>
    <w:p w14:paraId="3EF909B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('784', '11', '4', '2013-06-01', '15', '12480');</w:t>
      </w:r>
    </w:p>
    <w:p w14:paraId="72F6F6E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'1', '2011-08-17', '10', '250');</w:t>
      </w:r>
    </w:p>
    <w:p w14:paraId="076B60C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'2', '2014-10-31', '5', '250');</w:t>
      </w:r>
    </w:p>
    <w:p w14:paraId="3D6B756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'3', '2014-10-31', '7', '470');</w:t>
      </w:r>
    </w:p>
    <w:p w14:paraId="5E83A71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('783', '2', '4', '2011-06-15', '12', '960');</w:t>
      </w:r>
    </w:p>
    <w:p w14:paraId="7BAEF44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('786', '4', '1', '2015-02-10', '30', '2340');</w:t>
      </w:r>
    </w:p>
    <w:p w14:paraId="01DF15F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('787', '3', '1', '2013-07-27', '12', '120');</w:t>
      </w:r>
    </w:p>
    <w:p w14:paraId="665ACFC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('786', '4', '4', '2015-02-10', '4', '740');</w:t>
      </w:r>
    </w:p>
    <w:p w14:paraId="44E26C8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('787', '3', '4', '2013-07-27', '2', '140');</w:t>
      </w:r>
    </w:p>
    <w:p w14:paraId="3D6A2FFD" w14:textId="77777777" w:rsidR="00B90CD3" w:rsidRPr="00B90CD3" w:rsidRDefault="00B90CD3" w:rsidP="00B90CD3">
      <w:pPr>
        <w:rPr>
          <w:b/>
        </w:rPr>
      </w:pPr>
    </w:p>
    <w:p w14:paraId="2DBFD88D"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('2009-11-03', '20016');</w:t>
      </w:r>
    </w:p>
    <w:p w14:paraId="33E35252" w14:textId="51A15916" w:rsidR="00B90CD3" w:rsidRPr="00B90CD3" w:rsidRDefault="00B90CD3" w:rsidP="00B90CD3">
      <w:pPr>
        <w:rPr>
          <w:b/>
        </w:rPr>
      </w:pPr>
      <w:r w:rsidRPr="00B90CD3">
        <w:rPr>
          <w:b/>
        </w:rPr>
        <w:lastRenderedPageBreak/>
        <w:t>INSERT INTO `arpalikh`</w:t>
      </w:r>
      <w:proofErr w:type="gramStart"/>
      <w:r w:rsidRPr="00B90CD3">
        <w:rPr>
          <w:b/>
        </w:rPr>
        <w:t>.`</w:t>
      </w:r>
      <w:proofErr w:type="gramEnd"/>
      <w:r w:rsidRPr="00B90CD3">
        <w:rPr>
          <w:b/>
        </w:rPr>
        <w:t>global_bookingdetails` (`bookingDate`, `customerID</w:t>
      </w:r>
      <w:r w:rsidR="00525D95">
        <w:rPr>
          <w:b/>
        </w:rPr>
        <w:t>`) VALUES ('2011-10-11', '20000</w:t>
      </w:r>
      <w:r w:rsidRPr="00B90CD3">
        <w:rPr>
          <w:b/>
        </w:rPr>
        <w:t>');</w:t>
      </w:r>
    </w:p>
    <w:p w14:paraId="32D9D700"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('2011-05-20', '20010');</w:t>
      </w:r>
    </w:p>
    <w:p w14:paraId="6A19F237"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('2009-04-22', '20030');</w:t>
      </w:r>
    </w:p>
    <w:p w14:paraId="006E124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('2010-09-24', '20005');</w:t>
      </w:r>
    </w:p>
    <w:p w14:paraId="19C10A83"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global_bookingdetails` (`bookingDate`, `customerID`) VALUES ('2013-02-01', '20009');</w:t>
      </w:r>
    </w:p>
    <w:p w14:paraId="1DBD04B5" w14:textId="77777777" w:rsidR="00B90CD3" w:rsidRPr="00B90CD3" w:rsidRDefault="00B90CD3" w:rsidP="00B90CD3">
      <w:pPr>
        <w:rPr>
          <w:b/>
        </w:rPr>
      </w:pPr>
    </w:p>
    <w:p w14:paraId="776A4CCF"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('836', '5', '1', '2013-06-21', '6', '1194');</w:t>
      </w:r>
    </w:p>
    <w:p w14:paraId="44119A7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('836', '5', '4', '2013-06-21', '3', '837');</w:t>
      </w:r>
    </w:p>
    <w:p w14:paraId="725FDA2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'6', '4', '2012-02-22', '7', '5600');</w:t>
      </w:r>
    </w:p>
    <w:p w14:paraId="62415EAA"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'3', '1', '2013-07-05', '10', '100');</w:t>
      </w:r>
    </w:p>
    <w:p w14:paraId="00D97EB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('837', '8', '4', '2014-03-07', '4', '5380');</w:t>
      </w:r>
    </w:p>
    <w:p w14:paraId="32DE2B76"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('838', '9', '4', '2013-11-28', '6', '3468');</w:t>
      </w:r>
    </w:p>
    <w:p w14:paraId="10361B9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('838', '10', '4', '2011-07-19', '5', '1265');</w:t>
      </w:r>
    </w:p>
    <w:p w14:paraId="06CC7CE2"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('839', '6', '4', '2012-03-10', '6', '4800');</w:t>
      </w:r>
    </w:p>
    <w:p w14:paraId="6DDF94D8"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('839', '6', '1', '2012-03-10', '1', '500');</w:t>
      </w:r>
    </w:p>
    <w:p w14:paraId="355E2781"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('840', '6', '4', '2011-12-17', '10', '8000');</w:t>
      </w:r>
    </w:p>
    <w:p w14:paraId="781E59D9" w14:textId="77777777" w:rsidR="00B90CD3" w:rsidRPr="00B90CD3" w:rsidRDefault="00B90CD3" w:rsidP="00B90CD3">
      <w:pPr>
        <w:rPr>
          <w:b/>
        </w:rPr>
      </w:pPr>
      <w:r w:rsidRPr="00B90CD3">
        <w:rPr>
          <w:b/>
        </w:rPr>
        <w:t>INSERT INTO `arpalikh`</w:t>
      </w:r>
      <w:proofErr w:type="gramStart"/>
      <w:r w:rsidRPr="00B90CD3">
        <w:rPr>
          <w:b/>
        </w:rPr>
        <w:t>.`</w:t>
      </w:r>
      <w:proofErr w:type="gramEnd"/>
      <w:r w:rsidRPr="00B90CD3">
        <w:rPr>
          <w:b/>
        </w:rPr>
        <w:t>global_ticketonbooking` (`bookingID`, `attractionID`, `tktTypeID`, `ticketDate`, `ticketQty`, `tktTotalCost`) VALUES ('841', '11', '4', '2011-09-02', '10', '8320');</w:t>
      </w:r>
    </w:p>
    <w:p w14:paraId="3F69DFCE" w14:textId="77777777" w:rsidR="00B90CD3" w:rsidRDefault="00B90CD3" w:rsidP="00B90CD3">
      <w:pPr>
        <w:rPr>
          <w:b/>
        </w:rPr>
      </w:pPr>
    </w:p>
    <w:p w14:paraId="2F4E87D1" w14:textId="2BBB8219" w:rsidR="00775770" w:rsidRDefault="00775770" w:rsidP="00B90CD3">
      <w:pPr>
        <w:rPr>
          <w:b/>
        </w:rPr>
      </w:pPr>
      <w:r>
        <w:rPr>
          <w:b/>
        </w:rPr>
        <w:t>------De</w:t>
      </w:r>
      <w:r w:rsidR="009F594D">
        <w:rPr>
          <w:b/>
        </w:rPr>
        <w:t>scribe Statement------</w:t>
      </w:r>
    </w:p>
    <w:p w14:paraId="33662FE1" w14:textId="77777777" w:rsidR="00775770" w:rsidRPr="00775770" w:rsidRDefault="00775770" w:rsidP="00775770">
      <w:pPr>
        <w:rPr>
          <w:b/>
        </w:rPr>
      </w:pPr>
      <w:r w:rsidRPr="00775770">
        <w:rPr>
          <w:b/>
        </w:rPr>
        <w:t>DESCRIBE global_attractioncatalogue</w:t>
      </w:r>
      <w:proofErr w:type="gramStart"/>
      <w:r w:rsidRPr="00775770">
        <w:rPr>
          <w:b/>
        </w:rPr>
        <w:t>;</w:t>
      </w:r>
      <w:proofErr w:type="gramEnd"/>
    </w:p>
    <w:p w14:paraId="72478D1F" w14:textId="77777777" w:rsidR="00775770" w:rsidRPr="00775770" w:rsidRDefault="00775770" w:rsidP="00775770">
      <w:pPr>
        <w:rPr>
          <w:b/>
        </w:rPr>
      </w:pPr>
      <w:r w:rsidRPr="00775770">
        <w:rPr>
          <w:b/>
        </w:rPr>
        <w:t>DESCRIBE global_attractionpricelist</w:t>
      </w:r>
      <w:proofErr w:type="gramStart"/>
      <w:r w:rsidRPr="00775770">
        <w:rPr>
          <w:b/>
        </w:rPr>
        <w:t>;</w:t>
      </w:r>
      <w:proofErr w:type="gramEnd"/>
    </w:p>
    <w:p w14:paraId="3DFDDBEB" w14:textId="77777777" w:rsidR="00775770" w:rsidRPr="00775770" w:rsidRDefault="00775770" w:rsidP="00775770">
      <w:pPr>
        <w:rPr>
          <w:b/>
        </w:rPr>
      </w:pPr>
      <w:r w:rsidRPr="00775770">
        <w:rPr>
          <w:b/>
        </w:rPr>
        <w:t>DESCRIBE global_attractiontype</w:t>
      </w:r>
      <w:proofErr w:type="gramStart"/>
      <w:r w:rsidRPr="00775770">
        <w:rPr>
          <w:b/>
        </w:rPr>
        <w:t>;</w:t>
      </w:r>
      <w:proofErr w:type="gramEnd"/>
    </w:p>
    <w:p w14:paraId="4EEA9160" w14:textId="77777777" w:rsidR="00775770" w:rsidRPr="00775770" w:rsidRDefault="00775770" w:rsidP="00775770">
      <w:pPr>
        <w:rPr>
          <w:b/>
        </w:rPr>
      </w:pPr>
      <w:r w:rsidRPr="00775770">
        <w:rPr>
          <w:b/>
        </w:rPr>
        <w:lastRenderedPageBreak/>
        <w:t>DESCRIBE global_bookingdetails</w:t>
      </w:r>
      <w:proofErr w:type="gramStart"/>
      <w:r w:rsidRPr="00775770">
        <w:rPr>
          <w:b/>
        </w:rPr>
        <w:t>;</w:t>
      </w:r>
      <w:proofErr w:type="gramEnd"/>
    </w:p>
    <w:p w14:paraId="17D7E2E6" w14:textId="77777777" w:rsidR="00775770" w:rsidRPr="00775770" w:rsidRDefault="00775770" w:rsidP="00775770">
      <w:pPr>
        <w:rPr>
          <w:b/>
        </w:rPr>
      </w:pPr>
      <w:r w:rsidRPr="00775770">
        <w:rPr>
          <w:b/>
        </w:rPr>
        <w:t>DESCRIBE global_customeraccount</w:t>
      </w:r>
      <w:proofErr w:type="gramStart"/>
      <w:r w:rsidRPr="00775770">
        <w:rPr>
          <w:b/>
        </w:rPr>
        <w:t>;</w:t>
      </w:r>
      <w:proofErr w:type="gramEnd"/>
    </w:p>
    <w:p w14:paraId="50284EEC" w14:textId="77777777" w:rsidR="00775770" w:rsidRPr="00775770" w:rsidRDefault="00775770" w:rsidP="00775770">
      <w:pPr>
        <w:rPr>
          <w:b/>
        </w:rPr>
      </w:pPr>
      <w:r w:rsidRPr="00775770">
        <w:rPr>
          <w:b/>
        </w:rPr>
        <w:t>DESCRIBE global_customerenquiry</w:t>
      </w:r>
      <w:proofErr w:type="gramStart"/>
      <w:r w:rsidRPr="00775770">
        <w:rPr>
          <w:b/>
        </w:rPr>
        <w:t>;</w:t>
      </w:r>
      <w:proofErr w:type="gramEnd"/>
    </w:p>
    <w:p w14:paraId="35688482" w14:textId="77777777" w:rsidR="00775770" w:rsidRPr="00775770" w:rsidRDefault="00775770" w:rsidP="00775770">
      <w:pPr>
        <w:rPr>
          <w:b/>
        </w:rPr>
      </w:pPr>
      <w:r w:rsidRPr="00775770">
        <w:rPr>
          <w:b/>
        </w:rPr>
        <w:t>DESCRIBE global_employeeaccount</w:t>
      </w:r>
      <w:proofErr w:type="gramStart"/>
      <w:r w:rsidRPr="00775770">
        <w:rPr>
          <w:b/>
        </w:rPr>
        <w:t>;</w:t>
      </w:r>
      <w:proofErr w:type="gramEnd"/>
    </w:p>
    <w:p w14:paraId="05B041BA" w14:textId="77777777" w:rsidR="00775770" w:rsidRPr="00775770" w:rsidRDefault="00775770" w:rsidP="00775770">
      <w:pPr>
        <w:rPr>
          <w:b/>
        </w:rPr>
      </w:pPr>
      <w:r w:rsidRPr="00775770">
        <w:rPr>
          <w:b/>
        </w:rPr>
        <w:t>DESCRIBE global_location</w:t>
      </w:r>
      <w:proofErr w:type="gramStart"/>
      <w:r w:rsidRPr="00775770">
        <w:rPr>
          <w:b/>
        </w:rPr>
        <w:t>;</w:t>
      </w:r>
      <w:proofErr w:type="gramEnd"/>
    </w:p>
    <w:p w14:paraId="55D62F85" w14:textId="77777777" w:rsidR="00775770" w:rsidRPr="00775770" w:rsidRDefault="00775770" w:rsidP="00775770">
      <w:pPr>
        <w:rPr>
          <w:b/>
        </w:rPr>
      </w:pPr>
      <w:r w:rsidRPr="00775770">
        <w:rPr>
          <w:b/>
        </w:rPr>
        <w:t>DESCRIBE global_login</w:t>
      </w:r>
      <w:proofErr w:type="gramStart"/>
      <w:r w:rsidRPr="00775770">
        <w:rPr>
          <w:b/>
        </w:rPr>
        <w:t>;</w:t>
      </w:r>
      <w:proofErr w:type="gramEnd"/>
    </w:p>
    <w:p w14:paraId="14E9EEF0" w14:textId="77777777" w:rsidR="00775770" w:rsidRPr="00775770" w:rsidRDefault="00775770" w:rsidP="00775770">
      <w:pPr>
        <w:rPr>
          <w:b/>
        </w:rPr>
      </w:pPr>
      <w:r w:rsidRPr="00775770">
        <w:rPr>
          <w:b/>
        </w:rPr>
        <w:t>DESCRIBE global_ticketonbooking</w:t>
      </w:r>
      <w:proofErr w:type="gramStart"/>
      <w:r w:rsidRPr="00775770">
        <w:rPr>
          <w:b/>
        </w:rPr>
        <w:t>;</w:t>
      </w:r>
      <w:proofErr w:type="gramEnd"/>
    </w:p>
    <w:p w14:paraId="72BD25C1" w14:textId="6D803D0F" w:rsidR="00775770" w:rsidRPr="00B90CD3" w:rsidRDefault="00775770" w:rsidP="00775770">
      <w:pPr>
        <w:rPr>
          <w:b/>
        </w:rPr>
      </w:pPr>
      <w:r w:rsidRPr="00775770">
        <w:rPr>
          <w:b/>
        </w:rPr>
        <w:t>DESCRIBE global_tickettype</w:t>
      </w:r>
      <w:proofErr w:type="gramStart"/>
      <w:r w:rsidRPr="00775770">
        <w:rPr>
          <w:b/>
        </w:rPr>
        <w:t>;</w:t>
      </w:r>
      <w:proofErr w:type="gramEnd"/>
    </w:p>
    <w:p w14:paraId="71C828B1" w14:textId="77777777" w:rsidR="00B90CD3" w:rsidRDefault="00B90CD3" w:rsidP="003D4D47">
      <w:pPr>
        <w:rPr>
          <w:b/>
        </w:rPr>
      </w:pPr>
    </w:p>
    <w:p w14:paraId="349EF707" w14:textId="77777777" w:rsidR="00B90CD3" w:rsidRDefault="00B90CD3" w:rsidP="00B90CD3">
      <w:pPr>
        <w:jc w:val="center"/>
      </w:pPr>
    </w:p>
    <w:p w14:paraId="517788CE" w14:textId="77777777" w:rsidR="00B90CD3" w:rsidRPr="00B90CD3" w:rsidRDefault="00B90CD3" w:rsidP="00B90CD3">
      <w:pPr>
        <w:jc w:val="center"/>
      </w:pPr>
    </w:p>
    <w:sectPr w:rsidR="00B90CD3" w:rsidRPr="00B90CD3" w:rsidSect="00DA6E54">
      <w:headerReference w:type="default" r:id="rId18"/>
      <w:foot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4EE2739" w14:textId="77777777" w:rsidR="0094426F" w:rsidRDefault="0094426F">
      <w:r>
        <w:separator/>
      </w:r>
    </w:p>
    <w:p w14:paraId="1F63A9B3" w14:textId="77777777" w:rsidR="0094426F" w:rsidRDefault="0094426F"/>
  </w:endnote>
  <w:endnote w:type="continuationSeparator" w:id="0">
    <w:p w14:paraId="276CF9A4" w14:textId="77777777" w:rsidR="0094426F" w:rsidRDefault="0094426F">
      <w:r>
        <w:continuationSeparator/>
      </w:r>
    </w:p>
    <w:p w14:paraId="1AB1C01A" w14:textId="77777777" w:rsidR="0094426F" w:rsidRDefault="009442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Segoe UI">
    <w:charset w:val="00"/>
    <w:family w:val="swiss"/>
    <w:pitch w:val="variable"/>
    <w:sig w:usb0="E4002EFF" w:usb1="C000E47F" w:usb2="00000009" w:usb3="00000000" w:csb0="000001FF" w:csb1="00000000"/>
  </w:font>
  <w:font w:name="Monaco">
    <w:altName w:val="Courier New"/>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94426F" w:rsidRPr="00B90CD3" w14:paraId="0979D8E1" w14:textId="77777777">
      <w:sdt>
        <w:sdtPr>
          <w:rPr>
            <w:color w:val="DD8047" w:themeColor="accent2"/>
          </w:rPr>
          <w:alias w:val="Date"/>
          <w:tag w:val=""/>
          <w:id w:val="746766154"/>
          <w:dataBinding w:prefixMappings="xmlns:ns0='http://schemas.microsoft.com/office/2006/coverPageProps' " w:xpath="/ns0:CoverPageProperties[1]/ns0:PublishDate[1]" w:storeItemID="{55AF091B-3C7A-41E3-B477-F2FDAA23CFDA}"/>
          <w:date w:fullDate="2015-03-20T00:00:00Z">
            <w:dateFormat w:val="M/d/yyyy"/>
            <w:lid w:val="en-US"/>
            <w:storeMappedDataAs w:val="dateTime"/>
            <w:calendar w:val="gregorian"/>
          </w:date>
        </w:sdtPr>
        <w:sdtContent>
          <w:tc>
            <w:tcPr>
              <w:tcW w:w="750" w:type="pct"/>
            </w:tcPr>
            <w:p w14:paraId="5EF8A83D" w14:textId="77777777" w:rsidR="0094426F" w:rsidRPr="00B90CD3" w:rsidRDefault="0094426F">
              <w:pPr>
                <w:pStyle w:val="Footer"/>
                <w:rPr>
                  <w:color w:val="DD8047" w:themeColor="accent2"/>
                </w:rPr>
              </w:pPr>
              <w:r w:rsidRPr="00B90CD3">
                <w:rPr>
                  <w:color w:val="DD8047" w:themeColor="accent2"/>
                </w:rPr>
                <w:t>3/20/2015</w:t>
              </w:r>
            </w:p>
          </w:tc>
        </w:sdtContent>
      </w:sdt>
      <w:sdt>
        <w:sdtPr>
          <w:rPr>
            <w:color w:val="DD8047" w:themeColor="accent2"/>
          </w:rPr>
          <w:alias w:val="Title"/>
          <w:tag w:val=""/>
          <w:id w:val="-329599224"/>
          <w:dataBinding w:prefixMappings="xmlns:ns0='http://purl.org/dc/elements/1.1/' xmlns:ns1='http://schemas.openxmlformats.org/package/2006/metadata/core-properties' " w:xpath="/ns1:coreProperties[1]/ns0:title[1]" w:storeItemID="{6C3C8BC8-F283-45AE-878A-BAB7291924A1}"/>
          <w:text/>
        </w:sdtPr>
        <w:sdtContent>
          <w:tc>
            <w:tcPr>
              <w:tcW w:w="3500" w:type="pct"/>
            </w:tcPr>
            <w:p w14:paraId="045B26E6" w14:textId="77777777" w:rsidR="0094426F" w:rsidRPr="00B90CD3" w:rsidRDefault="0094426F">
              <w:pPr>
                <w:pStyle w:val="Footer"/>
                <w:jc w:val="center"/>
                <w:rPr>
                  <w:color w:val="DD8047" w:themeColor="accent2"/>
                </w:rPr>
              </w:pPr>
              <w:r w:rsidRPr="00B90CD3">
                <w:rPr>
                  <w:color w:val="DD8047" w:themeColor="accent2"/>
                </w:rPr>
                <w:t>IS and DB Project</w:t>
              </w:r>
            </w:p>
          </w:tc>
        </w:sdtContent>
      </w:sdt>
      <w:tc>
        <w:tcPr>
          <w:tcW w:w="750" w:type="pct"/>
        </w:tcPr>
        <w:p w14:paraId="37EFE6E6" w14:textId="77777777" w:rsidR="0094426F" w:rsidRPr="00B90CD3" w:rsidRDefault="0094426F">
          <w:pPr>
            <w:pStyle w:val="Footer"/>
            <w:jc w:val="right"/>
            <w:rPr>
              <w:color w:val="DD8047" w:themeColor="accent2"/>
            </w:rPr>
          </w:pPr>
          <w:r w:rsidRPr="00B90CD3">
            <w:rPr>
              <w:color w:val="DD8047" w:themeColor="accent2"/>
            </w:rPr>
            <w:fldChar w:fldCharType="begin"/>
          </w:r>
          <w:r w:rsidRPr="00B90CD3">
            <w:rPr>
              <w:color w:val="DD8047" w:themeColor="accent2"/>
            </w:rPr>
            <w:instrText xml:space="preserve"> PAGE  \* Arabic </w:instrText>
          </w:r>
          <w:r w:rsidRPr="00B90CD3">
            <w:rPr>
              <w:color w:val="DD8047" w:themeColor="accent2"/>
            </w:rPr>
            <w:fldChar w:fldCharType="separate"/>
          </w:r>
          <w:r w:rsidR="0097444D">
            <w:rPr>
              <w:noProof/>
              <w:color w:val="DD8047" w:themeColor="accent2"/>
            </w:rPr>
            <w:t>64</w:t>
          </w:r>
          <w:r w:rsidRPr="00B90CD3">
            <w:rPr>
              <w:color w:val="DD8047" w:themeColor="accent2"/>
            </w:rPr>
            <w:fldChar w:fldCharType="end"/>
          </w:r>
        </w:p>
      </w:tc>
    </w:tr>
  </w:tbl>
  <w:p w14:paraId="2281E29E" w14:textId="77777777" w:rsidR="0094426F" w:rsidRDefault="009442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A6FE83" w14:textId="77777777" w:rsidR="0094426F" w:rsidRDefault="0094426F">
      <w:r>
        <w:separator/>
      </w:r>
    </w:p>
    <w:p w14:paraId="577EC061" w14:textId="77777777" w:rsidR="0094426F" w:rsidRDefault="0094426F"/>
  </w:footnote>
  <w:footnote w:type="continuationSeparator" w:id="0">
    <w:p w14:paraId="0C60D7C6" w14:textId="77777777" w:rsidR="0094426F" w:rsidRDefault="0094426F">
      <w:r>
        <w:continuationSeparator/>
      </w:r>
    </w:p>
    <w:p w14:paraId="7A428FE8" w14:textId="77777777" w:rsidR="0094426F" w:rsidRDefault="0094426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B05507" w14:textId="77777777" w:rsidR="0094426F" w:rsidRDefault="0094426F">
    <w:pPr>
      <w:pStyle w:val="Header"/>
    </w:pPr>
  </w:p>
  <w:p w14:paraId="44BAE74D" w14:textId="77777777" w:rsidR="0094426F" w:rsidRDefault="0094426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D54BDD"/>
    <w:multiLevelType w:val="hybridMultilevel"/>
    <w:tmpl w:val="82706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A6E3FB6"/>
    <w:multiLevelType w:val="hybridMultilevel"/>
    <w:tmpl w:val="EAB81678"/>
    <w:lvl w:ilvl="0" w:tplc="44D03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8EA7FD4"/>
    <w:multiLevelType w:val="hybridMultilevel"/>
    <w:tmpl w:val="69DE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9567FC"/>
    <w:multiLevelType w:val="hybridMultilevel"/>
    <w:tmpl w:val="48BCC91C"/>
    <w:lvl w:ilvl="0" w:tplc="B02E4054">
      <w:start w:val="1"/>
      <w:numFmt w:val="decimal"/>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7">
    <w:nsid w:val="7CFF1D76"/>
    <w:multiLevelType w:val="hybridMultilevel"/>
    <w:tmpl w:val="83CEE24C"/>
    <w:lvl w:ilvl="0" w:tplc="36E69856">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7F291CC3"/>
    <w:multiLevelType w:val="hybridMultilevel"/>
    <w:tmpl w:val="0A78DC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8"/>
  </w:num>
  <w:num w:numId="5">
    <w:abstractNumId w:val="7"/>
  </w:num>
  <w:num w:numId="6">
    <w:abstractNumId w:val="3"/>
  </w:num>
  <w:num w:numId="7">
    <w:abstractNumId w:val="5"/>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20DD"/>
    <w:rsid w:val="000046CA"/>
    <w:rsid w:val="00020FA8"/>
    <w:rsid w:val="0002441E"/>
    <w:rsid w:val="00035DF7"/>
    <w:rsid w:val="00043949"/>
    <w:rsid w:val="00045852"/>
    <w:rsid w:val="00070322"/>
    <w:rsid w:val="0008435B"/>
    <w:rsid w:val="00087678"/>
    <w:rsid w:val="00096FD7"/>
    <w:rsid w:val="000C5AFE"/>
    <w:rsid w:val="000F24E3"/>
    <w:rsid w:val="000F4F68"/>
    <w:rsid w:val="001120DD"/>
    <w:rsid w:val="00153594"/>
    <w:rsid w:val="00170005"/>
    <w:rsid w:val="001729AC"/>
    <w:rsid w:val="001849B9"/>
    <w:rsid w:val="001C04F8"/>
    <w:rsid w:val="002332A7"/>
    <w:rsid w:val="00240B43"/>
    <w:rsid w:val="002411E5"/>
    <w:rsid w:val="00241DC8"/>
    <w:rsid w:val="00243ABC"/>
    <w:rsid w:val="0027192F"/>
    <w:rsid w:val="00280A16"/>
    <w:rsid w:val="002A50DB"/>
    <w:rsid w:val="002B2A7D"/>
    <w:rsid w:val="002B41E8"/>
    <w:rsid w:val="002C4D07"/>
    <w:rsid w:val="002D328B"/>
    <w:rsid w:val="002E6225"/>
    <w:rsid w:val="002E7F92"/>
    <w:rsid w:val="00300E49"/>
    <w:rsid w:val="00311139"/>
    <w:rsid w:val="00327535"/>
    <w:rsid w:val="00336923"/>
    <w:rsid w:val="00351C9F"/>
    <w:rsid w:val="0035227B"/>
    <w:rsid w:val="00361BCB"/>
    <w:rsid w:val="003626BC"/>
    <w:rsid w:val="003C37D2"/>
    <w:rsid w:val="003D4D47"/>
    <w:rsid w:val="003E4D70"/>
    <w:rsid w:val="00442F29"/>
    <w:rsid w:val="00451866"/>
    <w:rsid w:val="00460458"/>
    <w:rsid w:val="00482EB5"/>
    <w:rsid w:val="00484F29"/>
    <w:rsid w:val="004B1EB7"/>
    <w:rsid w:val="004C1D12"/>
    <w:rsid w:val="004D0CD7"/>
    <w:rsid w:val="004E124C"/>
    <w:rsid w:val="004E12B4"/>
    <w:rsid w:val="0050564F"/>
    <w:rsid w:val="005109BB"/>
    <w:rsid w:val="00525D95"/>
    <w:rsid w:val="0056154F"/>
    <w:rsid w:val="00567C28"/>
    <w:rsid w:val="00595E59"/>
    <w:rsid w:val="005A4D82"/>
    <w:rsid w:val="005B7BEE"/>
    <w:rsid w:val="005B7E29"/>
    <w:rsid w:val="005D2EC9"/>
    <w:rsid w:val="005F41E5"/>
    <w:rsid w:val="005F5B4D"/>
    <w:rsid w:val="006067E1"/>
    <w:rsid w:val="0065740C"/>
    <w:rsid w:val="00660FD2"/>
    <w:rsid w:val="0066606A"/>
    <w:rsid w:val="00677345"/>
    <w:rsid w:val="00694877"/>
    <w:rsid w:val="00696F56"/>
    <w:rsid w:val="006A0EBB"/>
    <w:rsid w:val="006A7484"/>
    <w:rsid w:val="006B3425"/>
    <w:rsid w:val="006D47D7"/>
    <w:rsid w:val="006E37CF"/>
    <w:rsid w:val="007108CC"/>
    <w:rsid w:val="00720276"/>
    <w:rsid w:val="00725B79"/>
    <w:rsid w:val="00736BD2"/>
    <w:rsid w:val="0077376D"/>
    <w:rsid w:val="00775770"/>
    <w:rsid w:val="00797F3A"/>
    <w:rsid w:val="007A1C3E"/>
    <w:rsid w:val="007B673A"/>
    <w:rsid w:val="007C6AFB"/>
    <w:rsid w:val="007D7149"/>
    <w:rsid w:val="007D79DC"/>
    <w:rsid w:val="00854104"/>
    <w:rsid w:val="008717AE"/>
    <w:rsid w:val="00890D8A"/>
    <w:rsid w:val="008913FA"/>
    <w:rsid w:val="00894770"/>
    <w:rsid w:val="008979F0"/>
    <w:rsid w:val="008A6436"/>
    <w:rsid w:val="008A6E15"/>
    <w:rsid w:val="008C7BA6"/>
    <w:rsid w:val="008F16C1"/>
    <w:rsid w:val="00906BB2"/>
    <w:rsid w:val="009119C3"/>
    <w:rsid w:val="00917C5D"/>
    <w:rsid w:val="0094426F"/>
    <w:rsid w:val="0097444D"/>
    <w:rsid w:val="0097451E"/>
    <w:rsid w:val="00986DA5"/>
    <w:rsid w:val="00994944"/>
    <w:rsid w:val="00994DF9"/>
    <w:rsid w:val="009A4178"/>
    <w:rsid w:val="009B2E86"/>
    <w:rsid w:val="009C4CE7"/>
    <w:rsid w:val="009C5FE9"/>
    <w:rsid w:val="009D0B4E"/>
    <w:rsid w:val="009D7247"/>
    <w:rsid w:val="009F57D8"/>
    <w:rsid w:val="009F594D"/>
    <w:rsid w:val="00A15C67"/>
    <w:rsid w:val="00A310F5"/>
    <w:rsid w:val="00A35E78"/>
    <w:rsid w:val="00A550FA"/>
    <w:rsid w:val="00A95281"/>
    <w:rsid w:val="00AA0C84"/>
    <w:rsid w:val="00AC5A08"/>
    <w:rsid w:val="00AC6009"/>
    <w:rsid w:val="00AE7C55"/>
    <w:rsid w:val="00AF435C"/>
    <w:rsid w:val="00B2450F"/>
    <w:rsid w:val="00B7765D"/>
    <w:rsid w:val="00B80C35"/>
    <w:rsid w:val="00B90CD3"/>
    <w:rsid w:val="00B9167A"/>
    <w:rsid w:val="00BB6359"/>
    <w:rsid w:val="00BB7C9F"/>
    <w:rsid w:val="00BF2A00"/>
    <w:rsid w:val="00C11EE7"/>
    <w:rsid w:val="00C2310E"/>
    <w:rsid w:val="00C32064"/>
    <w:rsid w:val="00C361EB"/>
    <w:rsid w:val="00C41336"/>
    <w:rsid w:val="00C7193F"/>
    <w:rsid w:val="00CB7525"/>
    <w:rsid w:val="00CC34AA"/>
    <w:rsid w:val="00CC6EC2"/>
    <w:rsid w:val="00CD2C38"/>
    <w:rsid w:val="00CD3132"/>
    <w:rsid w:val="00CF6CB7"/>
    <w:rsid w:val="00D16502"/>
    <w:rsid w:val="00D21D53"/>
    <w:rsid w:val="00D32306"/>
    <w:rsid w:val="00D525B0"/>
    <w:rsid w:val="00D60250"/>
    <w:rsid w:val="00D63F03"/>
    <w:rsid w:val="00DA59E8"/>
    <w:rsid w:val="00DA6E54"/>
    <w:rsid w:val="00DB1740"/>
    <w:rsid w:val="00DD7EC9"/>
    <w:rsid w:val="00E34EA5"/>
    <w:rsid w:val="00E3768B"/>
    <w:rsid w:val="00E4353A"/>
    <w:rsid w:val="00E5038D"/>
    <w:rsid w:val="00F147B8"/>
    <w:rsid w:val="00F22E2F"/>
    <w:rsid w:val="00F44343"/>
    <w:rsid w:val="00F448FA"/>
    <w:rsid w:val="00F80682"/>
    <w:rsid w:val="00F8648B"/>
    <w:rsid w:val="00F8732B"/>
    <w:rsid w:val="00FA51AD"/>
    <w:rsid w:val="00FB05A5"/>
    <w:rsid w:val="00FD794F"/>
    <w:rsid w:val="00FF6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BC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pPr>
      <w:spacing w:after="120" w:line="240" w:lineRule="auto"/>
      <w:ind w:left="72" w:right="72"/>
    </w:pPr>
    <w:rPr>
      <w:lang w:val="en-GB"/>
    </w:r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BalloonText">
    <w:name w:val="Balloon Text"/>
    <w:basedOn w:val="Normal"/>
    <w:link w:val="BalloonTextChar"/>
    <w:uiPriority w:val="99"/>
    <w:semiHidden/>
    <w:unhideWhenUsed/>
    <w:rsid w:val="001700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005"/>
    <w:rPr>
      <w:rFonts w:ascii="Segoe UI" w:hAnsi="Segoe UI" w:cs="Segoe UI"/>
      <w:sz w:val="18"/>
      <w:szCs w:val="18"/>
      <w:lang w:val="en-GB"/>
    </w:rPr>
  </w:style>
  <w:style w:type="table" w:customStyle="1" w:styleId="GridTable5Dark-Accent21">
    <w:name w:val="Grid Table 5 Dark - Accent 21"/>
    <w:basedOn w:val="TableNormal"/>
    <w:uiPriority w:val="50"/>
    <w:rsid w:val="00280A1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paragraph" w:styleId="ListParagraph">
    <w:name w:val="List Paragraph"/>
    <w:basedOn w:val="Normal"/>
    <w:uiPriority w:val="34"/>
    <w:unhideWhenUsed/>
    <w:qFormat/>
    <w:rsid w:val="007C6AFB"/>
    <w:pPr>
      <w:ind w:left="720"/>
      <w:contextualSpacing/>
    </w:pPr>
  </w:style>
  <w:style w:type="paragraph" w:customStyle="1" w:styleId="Default">
    <w:name w:val="Default"/>
    <w:rsid w:val="00660FD2"/>
    <w:pPr>
      <w:autoSpaceDE w:val="0"/>
      <w:autoSpaceDN w:val="0"/>
      <w:adjustRightInd w:val="0"/>
      <w:spacing w:after="0" w:line="240" w:lineRule="auto"/>
    </w:pPr>
    <w:rPr>
      <w:rFonts w:ascii="Calibri" w:eastAsia="Times New Roman" w:hAnsi="Calibri" w:cs="Calibri"/>
      <w:color w:val="000000"/>
      <w:kern w:val="0"/>
      <w:sz w:val="24"/>
      <w:szCs w:val="24"/>
      <w:lang w:val="en-GB" w:eastAsia="en-GB"/>
      <w14:ligatures w14:val="none"/>
    </w:rPr>
  </w:style>
  <w:style w:type="paragraph" w:customStyle="1" w:styleId="IBMAppFormNormal1">
    <w:name w:val="IBM App Form Normal 1"/>
    <w:autoRedefine/>
    <w:qFormat/>
    <w:rsid w:val="00FA51AD"/>
    <w:pPr>
      <w:spacing w:after="0" w:line="240" w:lineRule="auto"/>
    </w:pPr>
    <w:rPr>
      <w:rFonts w:ascii="Arial" w:eastAsia="Times New Roman" w:hAnsi="Arial" w:cs="Monaco"/>
      <w:color w:val="000000"/>
      <w:kern w:val="0"/>
      <w:sz w:val="20"/>
      <w:lang w:val="en" w:eastAsia="en-GB"/>
      <w14:ligatures w14:val="non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pPr>
      <w:spacing w:after="120" w:line="240" w:lineRule="auto"/>
      <w:ind w:left="72" w:right="72"/>
    </w:pPr>
    <w:rPr>
      <w:lang w:val="en-GB"/>
    </w:r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customStyle="1" w:styleId="GridTable4-Accent11">
    <w:name w:val="Grid Table 4 - Accent 1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customStyle="1" w:styleId="GridTable3-Accent31">
    <w:name w:val="Grid Table 3 - Accent 31"/>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customStyle="1" w:styleId="ListTable6Colorful-Accent21">
    <w:name w:val="List Table 6 Colorful - Accent 21"/>
    <w:basedOn w:val="TableNormal"/>
    <w:uiPriority w:val="51"/>
    <w:pPr>
      <w:spacing w:after="0" w:line="240" w:lineRule="auto"/>
    </w:pPr>
    <w:rPr>
      <w:color w:val="B85A22" w:themeColor="accent2" w:themeShade="BF"/>
    </w:rPr>
    <w:tblPr>
      <w:tblStyleRowBandSize w:val="1"/>
      <w:tblStyleColBandSize w:val="1"/>
      <w:tblInd w:w="0" w:type="dxa"/>
      <w:tblBorders>
        <w:top w:val="single" w:sz="4" w:space="0" w:color="DD8047" w:themeColor="accent2"/>
        <w:bottom w:val="single" w:sz="4" w:space="0" w:color="DD8047" w:themeColor="accent2"/>
      </w:tblBorders>
      <w:tblCellMar>
        <w:top w:w="0" w:type="dxa"/>
        <w:left w:w="108" w:type="dxa"/>
        <w:bottom w:w="0" w:type="dxa"/>
        <w:right w:w="108" w:type="dxa"/>
      </w:tblCellMar>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1Light-Accent21">
    <w:name w:val="Grid Table 1 Light - Accent 21"/>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BalloonText">
    <w:name w:val="Balloon Text"/>
    <w:basedOn w:val="Normal"/>
    <w:link w:val="BalloonTextChar"/>
    <w:uiPriority w:val="99"/>
    <w:semiHidden/>
    <w:unhideWhenUsed/>
    <w:rsid w:val="0017000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005"/>
    <w:rPr>
      <w:rFonts w:ascii="Segoe UI" w:hAnsi="Segoe UI" w:cs="Segoe UI"/>
      <w:sz w:val="18"/>
      <w:szCs w:val="18"/>
      <w:lang w:val="en-GB"/>
    </w:rPr>
  </w:style>
  <w:style w:type="table" w:customStyle="1" w:styleId="GridTable5Dark-Accent21">
    <w:name w:val="Grid Table 5 Dark - Accent 21"/>
    <w:basedOn w:val="TableNormal"/>
    <w:uiPriority w:val="50"/>
    <w:rsid w:val="00280A1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paragraph" w:styleId="ListParagraph">
    <w:name w:val="List Paragraph"/>
    <w:basedOn w:val="Normal"/>
    <w:uiPriority w:val="34"/>
    <w:unhideWhenUsed/>
    <w:qFormat/>
    <w:rsid w:val="007C6AFB"/>
    <w:pPr>
      <w:ind w:left="720"/>
      <w:contextualSpacing/>
    </w:pPr>
  </w:style>
  <w:style w:type="paragraph" w:customStyle="1" w:styleId="Default">
    <w:name w:val="Default"/>
    <w:rsid w:val="00660FD2"/>
    <w:pPr>
      <w:autoSpaceDE w:val="0"/>
      <w:autoSpaceDN w:val="0"/>
      <w:adjustRightInd w:val="0"/>
      <w:spacing w:after="0" w:line="240" w:lineRule="auto"/>
    </w:pPr>
    <w:rPr>
      <w:rFonts w:ascii="Calibri" w:eastAsia="Times New Roman" w:hAnsi="Calibri" w:cs="Calibri"/>
      <w:color w:val="000000"/>
      <w:kern w:val="0"/>
      <w:sz w:val="24"/>
      <w:szCs w:val="24"/>
      <w:lang w:val="en-GB" w:eastAsia="en-GB"/>
      <w14:ligatures w14:val="none"/>
    </w:rPr>
  </w:style>
  <w:style w:type="paragraph" w:customStyle="1" w:styleId="IBMAppFormNormal1">
    <w:name w:val="IBM App Form Normal 1"/>
    <w:autoRedefine/>
    <w:qFormat/>
    <w:rsid w:val="00FA51AD"/>
    <w:pPr>
      <w:spacing w:after="0" w:line="240" w:lineRule="auto"/>
    </w:pPr>
    <w:rPr>
      <w:rFonts w:ascii="Arial" w:eastAsia="Times New Roman" w:hAnsi="Arial" w:cs="Monaco"/>
      <w:color w:val="000000"/>
      <w:kern w:val="0"/>
      <w:sz w:val="20"/>
      <w:lang w:val="e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3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settings" Target="settings.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seyin\AppData\Roaming\Microsoft\Templates\Project%20communication%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2015-03-20T00:00:00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3.xml><?xml version="1.0" encoding="utf-8"?>
<ds:datastoreItem xmlns:ds="http://schemas.openxmlformats.org/officeDocument/2006/customXml" ds:itemID="{CC54161C-86D3-6048-9A89-7B30466BD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\Users\Huseyin\AppData\Roaming\Microsoft\Templates\Project communication plan.dotx</Template>
  <TotalTime>1330</TotalTime>
  <Pages>65</Pages>
  <Words>9805</Words>
  <Characters>55891</Characters>
  <Application>Microsoft Macintosh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IS and DB Project</vt:lpstr>
    </vt:vector>
  </TitlesOfParts>
  <Company>BSc (hons) Software Engineering</Company>
  <LinksUpToDate>false</LinksUpToDate>
  <CharactersWithSpaces>65565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and DB Project</dc:title>
  <dc:subject>Global Tickets Ltd</dc:subject>
  <dc:creator>Huseyin Arpalikli and Precious Igbinosun</dc:creator>
  <cp:keywords/>
  <cp:lastModifiedBy>Precious Igbinosun</cp:lastModifiedBy>
  <cp:revision>88</cp:revision>
  <dcterms:created xsi:type="dcterms:W3CDTF">2015-03-12T18:19:00Z</dcterms:created>
  <dcterms:modified xsi:type="dcterms:W3CDTF">2015-06-01T10:59:00Z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